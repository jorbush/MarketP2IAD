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77A23" w14:textId="40BFC2D9" w:rsidR="00CB16A8" w:rsidRPr="00A60F2B" w:rsidRDefault="00DA0D86" w:rsidP="00CB16A8">
      <w:pPr>
        <w:pStyle w:val="Subttulo"/>
        <w:rPr>
          <w:rFonts w:ascii="Baskerville" w:hAnsi="Baskerville"/>
          <w:b w:val="0"/>
          <w:bCs/>
          <w:color w:val="000000" w:themeColor="text1"/>
          <w:sz w:val="104"/>
          <w:szCs w:val="104"/>
        </w:rPr>
      </w:pPr>
      <w:r w:rsidRPr="00A60F2B">
        <w:rPr>
          <w:rFonts w:ascii="Baskerville" w:hAnsi="Baskerville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7C3D84A" wp14:editId="6228A204">
                <wp:simplePos x="0" y="0"/>
                <wp:positionH relativeFrom="margin">
                  <wp:posOffset>982014</wp:posOffset>
                </wp:positionH>
                <wp:positionV relativeFrom="margin">
                  <wp:posOffset>859665</wp:posOffset>
                </wp:positionV>
                <wp:extent cx="3296920" cy="3999536"/>
                <wp:effectExtent l="0" t="0" r="5080" b="127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3999536"/>
                          <a:chOff x="0" y="0"/>
                          <a:chExt cx="3296920" cy="3999536"/>
                        </a:xfrm>
                      </wpg:grpSpPr>
                      <pic:pic xmlns:pic="http://schemas.openxmlformats.org/drawingml/2006/picture">
                        <pic:nvPicPr>
                          <pic:cNvPr id="1" name="Imagen 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378" y="907086"/>
                            <a:ext cx="3073400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uadro de texto 18"/>
                        <wps:cNvSpPr txBox="1"/>
                        <wps:spPr>
                          <a:xfrm>
                            <a:off x="0" y="0"/>
                            <a:ext cx="3296920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78C32D" w14:textId="77777777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 xml:space="preserve">Market in </w:t>
                              </w:r>
                              <w:proofErr w:type="spellStart"/>
                              <w:r w:rsidRPr="00A60F2B">
                                <w:rPr>
                                  <w:rFonts w:ascii="Baskerville" w:hAnsi="Baskerville"/>
                                  <w:color w:val="000000" w:themeColor="text1"/>
                                  <w:sz w:val="62"/>
                                  <w:szCs w:val="62"/>
                                  <w:lang w:val="en-US"/>
                                </w:rPr>
                                <w:t>NetLogo</w:t>
                              </w:r>
                              <w:proofErr w:type="spellEnd"/>
                            </w:p>
                            <w:p w14:paraId="55E44D2B" w14:textId="38411E3B" w:rsidR="00DA0D86" w:rsidRPr="00A60F2B" w:rsidRDefault="00DA0D86" w:rsidP="00DA0D86">
                              <w:pPr>
                                <w:spacing w:after="0" w:line="240" w:lineRule="auto"/>
                                <w:jc w:val="both"/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</w:pP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Art galleries, </w:t>
                              </w:r>
                              <w:r w:rsidR="001213E0"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>paintings,</w:t>
                              </w:r>
                              <w:r w:rsidRPr="00A60F2B">
                                <w:rPr>
                                  <w:rFonts w:ascii="Baskerville" w:hAnsi="Baskerville"/>
                                  <w:i/>
                                  <w:iCs/>
                                  <w:color w:val="000000" w:themeColor="text1"/>
                                  <w:sz w:val="39"/>
                                  <w:szCs w:val="39"/>
                                  <w:lang w:val="en-US"/>
                                </w:rPr>
                                <w:t xml:space="preserve"> and collectors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3D84A" id="Grupo 19" o:spid="_x0000_s1026" style="position:absolute;margin-left:77.3pt;margin-top:67.7pt;width:259.6pt;height:314.9pt;z-index:251661312;mso-position-horizontal-relative:margin;mso-position-vertical-relative:margin;mso-height-relative:margin" coordsize="32969,39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Texto&#10;&#10;Descripción generada automáticamente" style="position:absolute;left:1163;top:9070;width:30734;height:30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">
                  <v:imagedata r:id="rId13" o:title="Texto&#10;&#10;Descripción generada automá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8" o:spid="_x0000_s1028" type="#_x0000_t202" style="position:absolute;width:32969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" fillcolor="white [3201]" stroked="f" strokeweight=".5pt">
                  <v:textbox>
                    <w:txbxContent>
                      <w:p w14:paraId="0A78C32D" w14:textId="77777777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 xml:space="preserve">Market in </w:t>
                        </w:r>
                        <w:proofErr w:type="spellStart"/>
                        <w:r w:rsidRPr="00A60F2B">
                          <w:rPr>
                            <w:rFonts w:ascii="Baskerville" w:hAnsi="Baskerville"/>
                            <w:color w:val="000000" w:themeColor="text1"/>
                            <w:sz w:val="62"/>
                            <w:szCs w:val="62"/>
                            <w:lang w:val="en-US"/>
                          </w:rPr>
                          <w:t>NetLogo</w:t>
                        </w:r>
                        <w:proofErr w:type="spellEnd"/>
                      </w:p>
                      <w:p w14:paraId="55E44D2B" w14:textId="38411E3B" w:rsidR="00DA0D86" w:rsidRPr="00A60F2B" w:rsidRDefault="00DA0D86" w:rsidP="00DA0D86">
                        <w:pPr>
                          <w:spacing w:after="0" w:line="240" w:lineRule="auto"/>
                          <w:jc w:val="both"/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</w:pP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Art galleries, </w:t>
                        </w:r>
                        <w:r w:rsidR="001213E0"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>paintings,</w:t>
                        </w:r>
                        <w:r w:rsidRPr="00A60F2B">
                          <w:rPr>
                            <w:rFonts w:ascii="Baskerville" w:hAnsi="Baskerville"/>
                            <w:i/>
                            <w:iCs/>
                            <w:color w:val="000000" w:themeColor="text1"/>
                            <w:sz w:val="39"/>
                            <w:szCs w:val="39"/>
                            <w:lang w:val="en-US"/>
                          </w:rPr>
                          <w:t xml:space="preserve"> and collectors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296F20E1" w14:textId="349B3151" w:rsidR="00117122" w:rsidRPr="00A60F2B" w:rsidRDefault="00117122" w:rsidP="006457CF">
      <w:pPr>
        <w:pStyle w:val="Autor"/>
        <w:jc w:val="both"/>
        <w:rPr>
          <w:rFonts w:ascii="Baskerville" w:hAnsi="Baskerville"/>
        </w:rPr>
      </w:pPr>
    </w:p>
    <w:p w14:paraId="66CBDDBD" w14:textId="6D612426" w:rsidR="000533B8" w:rsidRPr="00A60F2B" w:rsidRDefault="000533B8" w:rsidP="006457CF">
      <w:pPr>
        <w:pStyle w:val="Autor"/>
        <w:jc w:val="center"/>
        <w:rPr>
          <w:rFonts w:ascii="Baskerville" w:hAnsi="Baskerville"/>
        </w:rPr>
      </w:pPr>
    </w:p>
    <w:p w14:paraId="3534AEDD" w14:textId="72132C53" w:rsidR="000533B8" w:rsidRPr="00A60F2B" w:rsidRDefault="000533B8" w:rsidP="006457CF">
      <w:pPr>
        <w:pStyle w:val="Autor"/>
        <w:jc w:val="both"/>
        <w:rPr>
          <w:rFonts w:ascii="Baskerville" w:hAnsi="Baskerville"/>
        </w:rPr>
      </w:pPr>
    </w:p>
    <w:p w14:paraId="103C918D" w14:textId="5BD391B4" w:rsidR="006E4F5A" w:rsidRPr="00A60F2B" w:rsidRDefault="00990FE5" w:rsidP="006457CF">
      <w:pPr>
        <w:jc w:val="both"/>
        <w:rPr>
          <w:rFonts w:ascii="Baskerville" w:hAnsi="Baskerville"/>
        </w:rPr>
      </w:pPr>
    </w:p>
    <w:p w14:paraId="5BCC7DF5" w14:textId="77777777" w:rsidR="00CB16A8" w:rsidRPr="00A60F2B" w:rsidRDefault="00CB16A8" w:rsidP="006457CF">
      <w:pPr>
        <w:jc w:val="both"/>
        <w:rPr>
          <w:rFonts w:ascii="Baskerville" w:hAnsi="Baskerville"/>
        </w:rPr>
      </w:pPr>
    </w:p>
    <w:p w14:paraId="0D35DE56" w14:textId="340A84BF" w:rsidR="00117122" w:rsidRPr="00A60F2B" w:rsidRDefault="00117122" w:rsidP="006457CF">
      <w:pPr>
        <w:jc w:val="both"/>
        <w:rPr>
          <w:rFonts w:ascii="Baskerville" w:hAnsi="Baskerville"/>
        </w:rPr>
      </w:pPr>
    </w:p>
    <w:p w14:paraId="129353FA" w14:textId="39096753" w:rsidR="00CB16A8" w:rsidRPr="00A60F2B" w:rsidRDefault="00CB16A8" w:rsidP="006457CF">
      <w:pPr>
        <w:jc w:val="both"/>
        <w:rPr>
          <w:rFonts w:ascii="Baskerville" w:hAnsi="Baskerville"/>
        </w:rPr>
      </w:pPr>
    </w:p>
    <w:p w14:paraId="38CDBC43" w14:textId="47BC1967" w:rsidR="00CB16A8" w:rsidRPr="00A60F2B" w:rsidRDefault="00CB16A8" w:rsidP="006457CF">
      <w:pPr>
        <w:jc w:val="both"/>
        <w:rPr>
          <w:rFonts w:ascii="Baskerville" w:hAnsi="Baskerville"/>
        </w:rPr>
      </w:pPr>
    </w:p>
    <w:p w14:paraId="16274DB3" w14:textId="7CDC983A" w:rsidR="00CB16A8" w:rsidRPr="00A60F2B" w:rsidRDefault="00CB16A8" w:rsidP="006457CF">
      <w:pPr>
        <w:jc w:val="both"/>
        <w:rPr>
          <w:rFonts w:ascii="Baskerville" w:hAnsi="Baskerville"/>
        </w:rPr>
      </w:pPr>
    </w:p>
    <w:p w14:paraId="35C8DEDC" w14:textId="761A6613" w:rsidR="00CB16A8" w:rsidRPr="00A60F2B" w:rsidRDefault="00CB16A8" w:rsidP="006457CF">
      <w:pPr>
        <w:jc w:val="both"/>
        <w:rPr>
          <w:rFonts w:ascii="Baskerville" w:hAnsi="Baskerville"/>
        </w:rPr>
      </w:pPr>
    </w:p>
    <w:p w14:paraId="1F6A43B0" w14:textId="77777777" w:rsidR="00CB16A8" w:rsidRPr="00A60F2B" w:rsidRDefault="00CB16A8" w:rsidP="006457CF">
      <w:pPr>
        <w:jc w:val="both"/>
        <w:rPr>
          <w:rFonts w:ascii="Baskerville" w:hAnsi="Baskerville"/>
          <w:bCs/>
        </w:rPr>
      </w:pPr>
    </w:p>
    <w:p w14:paraId="4E7C79C9" w14:textId="77777777" w:rsidR="001213E0" w:rsidRDefault="001213E0" w:rsidP="00DA0D86">
      <w:pPr>
        <w:pStyle w:val="Autor"/>
        <w:spacing w:line="240" w:lineRule="auto"/>
        <w:ind w:right="1786"/>
        <w:jc w:val="right"/>
        <w:rPr>
          <w:rFonts w:ascii="Baskerville" w:hAnsi="Baskerville"/>
          <w:b w:val="0"/>
          <w:bCs/>
          <w:i/>
          <w:iCs/>
          <w:color w:val="000000" w:themeColor="text1"/>
        </w:rPr>
      </w:pPr>
    </w:p>
    <w:p w14:paraId="7EA88943" w14:textId="203C9067" w:rsidR="006E4F5A" w:rsidRPr="001213E0" w:rsidRDefault="00336C8B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Jordi Bonet</w:t>
      </w:r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Valiente</w:t>
      </w:r>
    </w:p>
    <w:p w14:paraId="22A6D4A4" w14:textId="6DE52AB3" w:rsidR="00CB16A8" w:rsidRPr="001213E0" w:rsidRDefault="000533B8" w:rsidP="00DA0D86">
      <w:pPr>
        <w:pStyle w:val="Autor"/>
        <w:spacing w:line="240" w:lineRule="auto"/>
        <w:ind w:right="1786"/>
        <w:jc w:val="right"/>
        <w:rPr>
          <w:rFonts w:ascii="Avenir Next Ultra Light" w:hAnsi="Avenir Next Ultra Light"/>
          <w:bCs/>
          <w:color w:val="000000" w:themeColor="text1"/>
          <w:sz w:val="21"/>
          <w:szCs w:val="18"/>
        </w:rPr>
      </w:pPr>
      <w:r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>Clara Rivadulla</w:t>
      </w:r>
      <w:r w:rsidR="00DA0D86" w:rsidRPr="001213E0">
        <w:rPr>
          <w:rFonts w:ascii="Avenir Next Ultra Light" w:hAnsi="Avenir Next Ultra Light"/>
          <w:bCs/>
          <w:color w:val="000000" w:themeColor="text1"/>
          <w:sz w:val="21"/>
          <w:szCs w:val="18"/>
        </w:rPr>
        <w:t xml:space="preserve"> Duró</w:t>
      </w:r>
    </w:p>
    <w:p w14:paraId="03DC4332" w14:textId="77777777" w:rsidR="00CB16A8" w:rsidRPr="00A60F2B" w:rsidRDefault="00CB16A8">
      <w:pPr>
        <w:rPr>
          <w:rFonts w:ascii="Baskerville" w:hAnsi="Baskerville"/>
          <w:b/>
          <w:color w:val="2A2A2A" w:themeColor="text2"/>
          <w:sz w:val="30"/>
        </w:rPr>
      </w:pPr>
      <w:r w:rsidRPr="00A60F2B">
        <w:rPr>
          <w:rFonts w:ascii="Baskerville" w:hAnsi="Baskerville"/>
        </w:rPr>
        <w:br w:type="page"/>
      </w:r>
    </w:p>
    <w:p w14:paraId="28FFC2DC" w14:textId="77777777" w:rsidR="006E4F5A" w:rsidRPr="00A60F2B" w:rsidRDefault="00990FE5" w:rsidP="006457CF">
      <w:pPr>
        <w:pStyle w:val="Autor"/>
        <w:jc w:val="right"/>
        <w:rPr>
          <w:rFonts w:ascii="Baskerville" w:hAnsi="Baskerville"/>
        </w:rPr>
      </w:pPr>
    </w:p>
    <w:sdt>
      <w:sdtPr>
        <w:rPr>
          <w:rFonts w:ascii="Baskerville" w:hAnsi="Baskerville"/>
          <w:b/>
          <w:caps/>
        </w:rPr>
        <w:id w:val="-1568100847"/>
        <w:docPartObj>
          <w:docPartGallery w:val="Table of Contents"/>
          <w:docPartUnique/>
        </w:docPartObj>
      </w:sdtPr>
      <w:sdtEndPr>
        <w:rPr>
          <w:rFonts w:ascii="Avenir Next Ultra Light" w:hAnsi="Avenir Next Ultra Light"/>
          <w:b w:val="0"/>
          <w:caps w:val="0"/>
          <w:noProof/>
        </w:rPr>
      </w:sdtEndPr>
      <w:sdtContent>
        <w:p w14:paraId="75385072" w14:textId="716E37FF" w:rsidR="006E4F5A" w:rsidRPr="00A60F2B" w:rsidRDefault="00A60F2B" w:rsidP="00A60F2B">
          <w:pPr>
            <w:rPr>
              <w:rFonts w:ascii="Baskerville" w:hAnsi="Baskerville"/>
              <w:color w:val="000000" w:themeColor="text1"/>
              <w:sz w:val="36"/>
              <w:szCs w:val="36"/>
              <w:lang w:val="en-US"/>
            </w:rPr>
          </w:pPr>
          <w:r w:rsidRPr="00A60F2B">
            <w:rPr>
              <w:rStyle w:val="nfasis"/>
              <w:rFonts w:ascii="Baskerville" w:hAnsi="Baskerville"/>
              <w:color w:val="000000" w:themeColor="text1"/>
              <w:sz w:val="56"/>
              <w:lang w:val="en-US"/>
            </w:rPr>
            <w:t>Index</w:t>
          </w:r>
        </w:p>
        <w:p w14:paraId="0CE22896" w14:textId="260B8EB6" w:rsidR="00F16B36" w:rsidRPr="00CD6855" w:rsidRDefault="008875D7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Pr="00CD6855">
            <w:rPr>
              <w:rFonts w:ascii="Avenir Next Ultra Light" w:hAnsi="Avenir Next Ultra Light"/>
              <w:bCs w:val="0"/>
              <w:szCs w:val="24"/>
              <w:lang w:val="en-US"/>
            </w:rPr>
            <w:instrText xml:space="preserve"> TOC \o "1-3" \u </w:instrText>
          </w:r>
          <w:r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60F2B" w:rsidRPr="00CD6855">
            <w:rPr>
              <w:rFonts w:ascii="Avenir Next Ultra Light" w:hAnsi="Avenir Next Ultra Light"/>
              <w:b/>
              <w:lang w:val="en-US"/>
            </w:rPr>
            <w:t>Introduction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_Toc89358709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5B3BC028" w14:textId="62398210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Analysis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_Toc89358710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1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1E47AB2E" w14:textId="6F58468C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val="en-US"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Tests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and</w:t>
          </w:r>
          <w:r w:rsidR="00F16B36"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 xml:space="preserve"> </w:t>
          </w: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results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instrText xml:space="preserve"> PAGEREF _Toc89358711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  <w:lang w:val="en-US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3E7EC5B9" w14:textId="71A6AE4D" w:rsidR="00F16B36" w:rsidRPr="00CD6855" w:rsidRDefault="00A60F2B">
          <w:pPr>
            <w:pStyle w:val="TDC2"/>
            <w:rPr>
              <w:rFonts w:ascii="Avenir Next Ultra Light" w:eastAsiaTheme="minorEastAsia" w:hAnsi="Avenir Next Ultra Light"/>
              <w:bCs w:val="0"/>
              <w:noProof/>
              <w:color w:val="auto"/>
              <w:szCs w:val="24"/>
              <w:lang w:eastAsia="es-ES_tradnl"/>
            </w:rPr>
          </w:pPr>
          <w:r w:rsidRPr="00CD6855">
            <w:rPr>
              <w:rFonts w:ascii="Avenir Next Ultra Light" w:hAnsi="Avenir Next Ultra Light"/>
              <w:b/>
              <w:noProof/>
              <w:szCs w:val="24"/>
              <w:lang w:val="en-US"/>
            </w:rPr>
            <w:t>Conclusions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tab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begin"/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instrText xml:space="preserve"> PAGEREF _Toc89358712 \h </w:instrTex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separate"/>
          </w:r>
          <w:r w:rsidR="00A90753" w:rsidRPr="00CD6855">
            <w:rPr>
              <w:rFonts w:ascii="Avenir Next Ultra Light" w:hAnsi="Avenir Next Ultra Light"/>
              <w:bCs w:val="0"/>
              <w:noProof/>
              <w:szCs w:val="24"/>
            </w:rPr>
            <w:t>7</w:t>
          </w:r>
          <w:r w:rsidR="00F16B36" w:rsidRPr="00CD6855">
            <w:rPr>
              <w:rFonts w:ascii="Avenir Next Ultra Light" w:hAnsi="Avenir Next Ultra Light"/>
              <w:bCs w:val="0"/>
              <w:noProof/>
              <w:szCs w:val="24"/>
            </w:rPr>
            <w:fldChar w:fldCharType="end"/>
          </w:r>
        </w:p>
        <w:p w14:paraId="2E772AA3" w14:textId="20742506" w:rsidR="006E4F5A" w:rsidRPr="00CD6855" w:rsidRDefault="008875D7" w:rsidP="006457CF">
          <w:pPr>
            <w:jc w:val="both"/>
            <w:rPr>
              <w:rFonts w:ascii="Avenir Next Ultra Light" w:hAnsi="Avenir Next Ultra Light"/>
            </w:rPr>
            <w:sectPr w:rsidR="006E4F5A" w:rsidRPr="00CD6855">
              <w:footerReference w:type="even" r:id="rId14"/>
              <w:pgSz w:w="11907" w:h="16839"/>
              <w:pgMar w:top="2520" w:right="1800" w:bottom="1728" w:left="1800" w:header="720" w:footer="720" w:gutter="0"/>
              <w:pgNumType w:fmt="lowerRoman" w:start="1"/>
              <w:cols w:space="720"/>
              <w:titlePg/>
              <w:docGrid w:linePitch="360"/>
            </w:sectPr>
          </w:pPr>
          <w:r w:rsidRPr="00CD6855">
            <w:rPr>
              <w:rFonts w:ascii="Avenir Next Ultra Light" w:hAnsi="Avenir Next Ultra Light"/>
              <w:caps/>
              <w:color w:val="2A2A2A" w:themeColor="text2"/>
            </w:rPr>
            <w:fldChar w:fldCharType="end"/>
          </w:r>
        </w:p>
      </w:sdtContent>
    </w:sdt>
    <w:p w14:paraId="2CAB7679" w14:textId="70EB2F06" w:rsidR="006E4F5A" w:rsidRPr="00A60F2B" w:rsidRDefault="00990FE5" w:rsidP="006457CF">
      <w:pPr>
        <w:jc w:val="both"/>
        <w:rPr>
          <w:rFonts w:ascii="Baskerville" w:hAnsi="Baskerville"/>
        </w:rPr>
      </w:pPr>
    </w:p>
    <w:p w14:paraId="0E7F2A9F" w14:textId="57F5AEEA" w:rsidR="00C21F7F" w:rsidRPr="00A60F2B" w:rsidRDefault="00C21F7F" w:rsidP="006457CF">
      <w:pPr>
        <w:pStyle w:val="Ttulo2"/>
        <w:jc w:val="both"/>
        <w:rPr>
          <w:rFonts w:ascii="Baskerville" w:hAnsi="Baskerville"/>
          <w:lang w:val="en-US"/>
        </w:rPr>
      </w:pPr>
      <w:bookmarkStart w:id="0" w:name="_Toc89358709"/>
      <w:r w:rsidRPr="00A60F2B">
        <w:rPr>
          <w:rFonts w:ascii="Baskerville" w:hAnsi="Baskerville"/>
          <w:lang w:val="en-US"/>
        </w:rPr>
        <w:t>INTRODUCTION</w:t>
      </w:r>
      <w:bookmarkEnd w:id="0"/>
    </w:p>
    <w:p w14:paraId="011E38A1" w14:textId="5D0064E2" w:rsidR="006E4F5A" w:rsidRDefault="00C21F7F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CD6855">
        <w:rPr>
          <w:rFonts w:ascii="Avenir Next Ultra Light" w:hAnsi="Avenir Next Ultra Light"/>
          <w:color w:val="000000" w:themeColor="text1"/>
          <w:lang w:val="en-US"/>
        </w:rPr>
        <w:t xml:space="preserve">In this </w:t>
      </w:r>
      <w:r w:rsidR="00CD6855" w:rsidRPr="00CD6855">
        <w:rPr>
          <w:rFonts w:ascii="Avenir Next Ultra Light" w:hAnsi="Avenir Next Ultra Light"/>
          <w:color w:val="000000" w:themeColor="text1"/>
          <w:lang w:val="en-US"/>
        </w:rPr>
        <w:t xml:space="preserve">final delivery, we’ve decided to model a MAS Market which consists mainly of the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transaction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between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art galleries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 and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collectors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, where the specific products that are sold and bought are </w:t>
      </w:r>
      <w:r w:rsidR="00CD6855" w:rsidRPr="00CD6855">
        <w:rPr>
          <w:rFonts w:ascii="Avenir Next Ultra Light" w:hAnsi="Avenir Next Ultra Light"/>
          <w:b/>
          <w:bCs/>
          <w:color w:val="000000" w:themeColor="text1"/>
          <w:lang w:val="en-GB"/>
        </w:rPr>
        <w:t>paintings</w:t>
      </w:r>
      <w:r w:rsidR="00CD6855" w:rsidRPr="00CD6855">
        <w:rPr>
          <w:rFonts w:ascii="Avenir Next Ultra Light" w:hAnsi="Avenir Next Ultra Light"/>
          <w:color w:val="000000" w:themeColor="text1"/>
          <w:lang w:val="en-GB"/>
        </w:rPr>
        <w:t xml:space="preserve">. </w:t>
      </w:r>
      <w:r w:rsidR="000128E9" w:rsidRPr="000128E9">
        <w:rPr>
          <w:rFonts w:ascii="Avenir Next Ultra Light" w:hAnsi="Avenir Next Ultra Light"/>
          <w:color w:val="000000" w:themeColor="text1"/>
          <w:lang w:val="en-GB"/>
        </w:rPr>
        <w:t>Communication is done through message passing (which we saw in the last practice).</w:t>
      </w:r>
    </w:p>
    <w:p w14:paraId="4BB5DC65" w14:textId="6DA522C3" w:rsidR="001213E0" w:rsidRPr="00CD6855" w:rsidRDefault="001213E0" w:rsidP="00CD6855">
      <w:pPr>
        <w:spacing w:after="240"/>
        <w:jc w:val="both"/>
        <w:rPr>
          <w:rFonts w:ascii="Avenir Next Ultra Light" w:hAnsi="Avenir Next Ultra Light"/>
          <w:color w:val="000000" w:themeColor="text1"/>
          <w:lang w:val="en-US"/>
        </w:rPr>
      </w:pPr>
      <w:r>
        <w:rPr>
          <w:rFonts w:ascii="Avenir Next Ultra Light" w:hAnsi="Avenir Next Ultra Light"/>
          <w:color w:val="000000" w:themeColor="text1"/>
          <w:lang w:val="en-GB"/>
        </w:rPr>
        <w:t xml:space="preserve">Although its process has involved the definition of interaction protocols among agents and the design of </w:t>
      </w:r>
      <w:r w:rsidR="007346CF">
        <w:rPr>
          <w:rFonts w:ascii="Avenir Next Ultra Light" w:hAnsi="Avenir Next Ultra Light"/>
          <w:color w:val="000000" w:themeColor="text1"/>
          <w:lang w:val="en-GB"/>
        </w:rPr>
        <w:t>the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interface</w:t>
      </w:r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 in </w:t>
      </w:r>
      <w:proofErr w:type="spellStart"/>
      <w:r w:rsidR="007346CF">
        <w:rPr>
          <w:rFonts w:ascii="Avenir Next Ultra Light" w:hAnsi="Avenir Next Ultra Light"/>
          <w:color w:val="000000" w:themeColor="text1"/>
          <w:lang w:val="en-GB"/>
        </w:rPr>
        <w:t>NetLogo</w:t>
      </w:r>
      <w:proofErr w:type="spellEnd"/>
      <w:r w:rsidR="007346CF">
        <w:rPr>
          <w:rFonts w:ascii="Avenir Next Ultra Light" w:hAnsi="Avenir Next Ultra Light"/>
          <w:color w:val="000000" w:themeColor="text1"/>
          <w:lang w:val="en-GB"/>
        </w:rPr>
        <w:t xml:space="preserve">, the following document explains in detail how the project was coded, and which were the experiments we did to test it.   </w:t>
      </w:r>
      <w:r>
        <w:rPr>
          <w:rFonts w:ascii="Avenir Next Ultra Light" w:hAnsi="Avenir Next Ultra Light"/>
          <w:color w:val="000000" w:themeColor="text1"/>
          <w:lang w:val="en-GB"/>
        </w:rPr>
        <w:t xml:space="preserve"> </w:t>
      </w:r>
    </w:p>
    <w:p w14:paraId="3C259AA5" w14:textId="77777777" w:rsidR="00BB7D58" w:rsidRPr="00A60F2B" w:rsidRDefault="00BB7D58" w:rsidP="006457CF">
      <w:pPr>
        <w:jc w:val="both"/>
        <w:rPr>
          <w:rFonts w:ascii="Baskerville" w:hAnsi="Baskerville"/>
          <w:lang w:val="en-US"/>
        </w:rPr>
      </w:pPr>
    </w:p>
    <w:p w14:paraId="7F6F285D" w14:textId="0589F876" w:rsidR="006E4F5A" w:rsidRPr="00A60F2B" w:rsidRDefault="007B5FEE" w:rsidP="006457CF">
      <w:pPr>
        <w:pStyle w:val="Ttulo2"/>
        <w:jc w:val="both"/>
        <w:rPr>
          <w:rFonts w:ascii="Baskerville" w:hAnsi="Baskerville"/>
          <w:lang w:val="en-US"/>
        </w:rPr>
      </w:pPr>
      <w:bookmarkStart w:id="1" w:name="_Toc89358710"/>
      <w:r w:rsidRPr="00A60F2B">
        <w:rPr>
          <w:rFonts w:ascii="Baskerville" w:hAnsi="Baskerville"/>
          <w:lang w:val="en-US"/>
        </w:rPr>
        <w:t xml:space="preserve">CODE </w:t>
      </w:r>
      <w:r w:rsidR="000533B8" w:rsidRPr="00A60F2B">
        <w:rPr>
          <w:rFonts w:ascii="Baskerville" w:hAnsi="Baskerville"/>
          <w:lang w:val="en-US"/>
        </w:rPr>
        <w:t>ANALYSIS</w:t>
      </w:r>
      <w:bookmarkEnd w:id="1"/>
    </w:p>
    <w:p w14:paraId="71463E5C" w14:textId="77777777" w:rsidR="00C21F7F" w:rsidRPr="00A60F2B" w:rsidRDefault="00C21F7F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749DA482" w14:textId="58E9DB21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We’ve declared the following global and agents</w:t>
      </w:r>
      <w:r w:rsidR="00E05FBC">
        <w:rPr>
          <w:rFonts w:ascii="Avenir Next Ultra Light" w:hAnsi="Avenir Next Ultra Light"/>
          <w:color w:val="000000" w:themeColor="text1"/>
          <w:lang w:val="en-GB"/>
        </w:rPr>
        <w:t>’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 (turtles) variables:</w:t>
      </w:r>
    </w:p>
    <w:p w14:paraId="074D89F4" w14:textId="02747AB6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2A7EDA35" wp14:editId="7DFEE355">
            <wp:extent cx="5274945" cy="4135120"/>
            <wp:effectExtent l="0" t="0" r="0" b="508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8CA" w14:textId="73DCDCF9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t xml:space="preserve">Like we can see, we’ve declared as global variables which ones that needs to be access to all agents (all the paintings, his authors, his buyers). The attribute </w:t>
      </w:r>
      <w:r w:rsidRPr="00E05FBC">
        <w:rPr>
          <w:rFonts w:ascii="Avenir Next Ultra Light" w:hAnsi="Avenir Next Ultra Light"/>
          <w:i/>
          <w:iCs/>
          <w:color w:val="000000" w:themeColor="text1"/>
          <w:lang w:val="en-GB"/>
        </w:rPr>
        <w:t>paintings-sold-to-process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 is a list for update the market’s interface when a painting be sold.</w:t>
      </w:r>
    </w:p>
    <w:p w14:paraId="2D51537A" w14:textId="560B59E0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By the other way, we’ve the turtles’ attributes for galleries, collector</w:t>
      </w:r>
      <w:r w:rsidRPr="00E05FBC">
        <w:rPr>
          <w:rFonts w:ascii="Avenir Next Ultra Light" w:hAnsi="Avenir Next Ultra Light"/>
          <w:color w:val="000000" w:themeColor="text1"/>
          <w:lang w:val="en-GB"/>
        </w:rPr>
        <w:t>s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 and paintings (the paintings aren’t agents, only is a turtle to see them in the market interface).</w:t>
      </w:r>
    </w:p>
    <w:p w14:paraId="0F7F9A5B" w14:textId="493A796B" w:rsidR="000128E9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>In the setup function, we setup the paintings, the galleries and the collectors.</w:t>
      </w:r>
    </w:p>
    <w:p w14:paraId="16DB744B" w14:textId="2C4BDC2F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68C102B6" wp14:editId="1F8896BB">
            <wp:extent cx="1524000" cy="1074615"/>
            <wp:effectExtent l="0" t="0" r="0" b="508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9170" cy="10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B0EA" w14:textId="59B15B68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the paintings’ setup, we set all paintings attributes and load them in the market’s interface. We set them considering that always have the same two </w:t>
      </w:r>
      <w:r w:rsidR="00E05FBC">
        <w:rPr>
          <w:rFonts w:ascii="Avenir Next Ultra Light" w:hAnsi="Avenir Next Ultra Light"/>
          <w:color w:val="000000" w:themeColor="text1"/>
          <w:lang w:val="en-GB"/>
        </w:rPr>
        <w:t xml:space="preserve">art </w:t>
      </w: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galleries. </w:t>
      </w:r>
    </w:p>
    <w:p w14:paraId="0ED1ECCB" w14:textId="49C39B0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drawing>
          <wp:inline distT="0" distB="0" distL="0" distR="0" wp14:anchorId="13EF3F0C" wp14:editId="2861C4B2">
            <wp:extent cx="5274945" cy="4288790"/>
            <wp:effectExtent l="0" t="0" r="0" b="381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ED9" w14:textId="2C8D962D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the following picture, we’ve the galleries’ setup. Here we create two art galleries: the art gallery of Albacete and the art gallery of Madrid. We initialize their attributes and put them in market’s screen. </w:t>
      </w:r>
    </w:p>
    <w:p w14:paraId="2F785A5C" w14:textId="117EA5A7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5EE55899" wp14:editId="7E5EAF79">
            <wp:extent cx="5274945" cy="2769870"/>
            <wp:effectExtent l="0" t="0" r="0" b="0"/>
            <wp:docPr id="5" name="Imagen 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B256" w14:textId="1CE1AE5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8E9A948" w14:textId="32719EBB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t xml:space="preserve">In the collectors’ setup, we create N collectors and initialize their attributes. As we can see, the collector’s preferences, which are his money and his preference author, are random. </w:t>
      </w:r>
    </w:p>
    <w:p w14:paraId="16B87B10" w14:textId="0F6A064C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6F07C3FA" wp14:editId="73729FD1">
            <wp:extent cx="5216268" cy="4668239"/>
            <wp:effectExtent l="0" t="0" r="3810" b="5715"/>
            <wp:docPr id="6" name="Imagen 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 con confianza media"/>
                    <pic:cNvPicPr/>
                  </pic:nvPicPr>
                  <pic:blipFill rotWithShape="1">
                    <a:blip r:embed="rId19"/>
                    <a:srcRect l="1106"/>
                    <a:stretch/>
                  </pic:blipFill>
                  <pic:spPr bwMode="auto">
                    <a:xfrm>
                      <a:off x="0" y="0"/>
                      <a:ext cx="5216582" cy="466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3E57" w14:textId="0DD38AD4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The ‘go’ function is like the last delivery. First, we swap messages and process them. Then send advertisements and see if a painting was sold to update it (process-paintings-sold). </w:t>
      </w:r>
    </w:p>
    <w:p w14:paraId="3AD88CCB" w14:textId="3EA45C76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drawing>
          <wp:inline distT="0" distB="0" distL="0" distR="0" wp14:anchorId="29539D79" wp14:editId="4312ADDA">
            <wp:extent cx="5274945" cy="4642485"/>
            <wp:effectExtent l="0" t="0" r="0" b="571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3A8" w14:textId="7972A80B" w:rsidR="001B416E" w:rsidRPr="00E05FBC" w:rsidRDefault="000128E9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t xml:space="preserve">In ‘send-ads’, </w:t>
      </w:r>
    </w:p>
    <w:p w14:paraId="2712F1C5" w14:textId="7310A2E0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60456FEC" wp14:editId="4786CA21">
            <wp:extent cx="5274945" cy="26727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C3F5" w14:textId="19053CF7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7900958F" w14:textId="26769A3E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2F0809C7" w14:textId="027AF60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drawing>
          <wp:inline distT="0" distB="0" distL="0" distR="0" wp14:anchorId="5CB454F3" wp14:editId="35972533">
            <wp:extent cx="5274945" cy="2044065"/>
            <wp:effectExtent l="0" t="0" r="0" b="635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F4F" w14:textId="6AD6D622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4EE1C46C" w14:textId="15941DF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3CFAE2A2" wp14:editId="5E8E565D">
            <wp:extent cx="5274945" cy="1921510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041" w14:textId="1110D025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4D0DC51A" w14:textId="244F4FFD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1BC52B6" w14:textId="690B9F79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313C3DDB" wp14:editId="1C043901">
            <wp:extent cx="5274945" cy="257937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310" w14:textId="7E0B852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1B009DBD" w14:textId="01B00A5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9898BAA" w14:textId="7B7F421E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0ED9EF06" wp14:editId="1666A972">
            <wp:extent cx="5274945" cy="2488565"/>
            <wp:effectExtent l="0" t="0" r="0" b="63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295" w14:textId="089F71D3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67DE6D36" w14:textId="5B10AE58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29FD5E3B" w14:textId="3D30722E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16796DED" wp14:editId="492C2266">
            <wp:extent cx="5274945" cy="133858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215C" w14:textId="367E6163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296AF486" w14:textId="07337F31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DA32B5A" w14:textId="3F85D461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drawing>
          <wp:inline distT="0" distB="0" distL="0" distR="0" wp14:anchorId="1D7D31C9" wp14:editId="51AB9BD3">
            <wp:extent cx="5274945" cy="12217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834" w14:textId="250F2090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5060FE1E" w14:textId="02BD2F3A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  <w:r w:rsidRPr="00E05FBC">
        <w:rPr>
          <w:rFonts w:ascii="Avenir Next Ultra Light" w:hAnsi="Avenir Next Ultra Light"/>
          <w:color w:val="000000" w:themeColor="text1"/>
          <w:lang w:val="en-GB"/>
        </w:rPr>
        <w:lastRenderedPageBreak/>
        <w:drawing>
          <wp:inline distT="0" distB="0" distL="0" distR="0" wp14:anchorId="2EC96351" wp14:editId="7A3BD29D">
            <wp:extent cx="5274945" cy="3059430"/>
            <wp:effectExtent l="0" t="0" r="0" b="127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039" w14:textId="77777777" w:rsidR="001B416E" w:rsidRPr="00E05FBC" w:rsidRDefault="001B416E" w:rsidP="00E05FBC">
      <w:pPr>
        <w:spacing w:after="240"/>
        <w:jc w:val="both"/>
        <w:rPr>
          <w:rFonts w:ascii="Avenir Next Ultra Light" w:hAnsi="Avenir Next Ultra Light"/>
          <w:color w:val="000000" w:themeColor="text1"/>
          <w:lang w:val="en-GB"/>
        </w:rPr>
      </w:pPr>
    </w:p>
    <w:p w14:paraId="6C44D721" w14:textId="77777777" w:rsidR="001B416E" w:rsidRPr="00A60F2B" w:rsidRDefault="001B416E" w:rsidP="009C42AC">
      <w:pPr>
        <w:jc w:val="both"/>
        <w:rPr>
          <w:rFonts w:ascii="Baskerville" w:hAnsi="Baskerville"/>
          <w:lang w:val="en-US"/>
        </w:rPr>
      </w:pPr>
    </w:p>
    <w:p w14:paraId="56AEA9C8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20BE367" w14:textId="77777777" w:rsidR="00BB7D58" w:rsidRPr="00A60F2B" w:rsidRDefault="00BB7D58" w:rsidP="006457CF">
      <w:pPr>
        <w:pStyle w:val="Ttulo2"/>
        <w:jc w:val="both"/>
        <w:rPr>
          <w:rFonts w:ascii="Baskerville" w:hAnsi="Baskerville"/>
          <w:lang w:val="en-US"/>
        </w:rPr>
      </w:pPr>
    </w:p>
    <w:p w14:paraId="7C561F78" w14:textId="4D1FE4D2" w:rsidR="006F1C0F" w:rsidRPr="00A60F2B" w:rsidRDefault="0007097F" w:rsidP="006457CF">
      <w:pPr>
        <w:pStyle w:val="Ttulo2"/>
        <w:jc w:val="both"/>
        <w:rPr>
          <w:rFonts w:ascii="Baskerville" w:hAnsi="Baskerville"/>
          <w:lang w:val="en-US"/>
        </w:rPr>
      </w:pPr>
      <w:bookmarkStart w:id="2" w:name="_Toc89358711"/>
      <w:r w:rsidRPr="00A60F2B">
        <w:rPr>
          <w:rFonts w:ascii="Baskerville" w:hAnsi="Baskerville"/>
          <w:lang w:val="en-US"/>
        </w:rPr>
        <w:t>TESTS</w:t>
      </w:r>
      <w:r w:rsidR="00601AC1" w:rsidRPr="00A60F2B">
        <w:rPr>
          <w:rFonts w:ascii="Baskerville" w:hAnsi="Baskerville"/>
          <w:lang w:val="en-US"/>
        </w:rPr>
        <w:t xml:space="preserve"> AND RESULTS</w:t>
      </w:r>
      <w:bookmarkEnd w:id="2"/>
    </w:p>
    <w:p w14:paraId="1086BFA2" w14:textId="77777777" w:rsidR="00BA7384" w:rsidRPr="00A60F2B" w:rsidRDefault="00BA7384" w:rsidP="006457CF">
      <w:pPr>
        <w:pStyle w:val="Ttulo2"/>
        <w:jc w:val="both"/>
        <w:rPr>
          <w:rFonts w:ascii="Baskerville" w:hAnsi="Baskerville" w:cstheme="minorBidi"/>
          <w:b w:val="0"/>
          <w:caps w:val="0"/>
          <w:color w:val="5F5F5F" w:themeColor="text2" w:themeTint="BF"/>
          <w:sz w:val="24"/>
          <w:szCs w:val="24"/>
          <w:lang w:val="en-US"/>
        </w:rPr>
      </w:pPr>
    </w:p>
    <w:p w14:paraId="69863B4B" w14:textId="780779DC" w:rsidR="00626294" w:rsidRPr="00A60F2B" w:rsidRDefault="00B0463D" w:rsidP="006457CF">
      <w:pPr>
        <w:jc w:val="both"/>
        <w:rPr>
          <w:rFonts w:ascii="Baskerville" w:hAnsi="Baskerville"/>
          <w:u w:val="single"/>
          <w:lang w:val="en-US"/>
        </w:rPr>
      </w:pPr>
      <w:r w:rsidRPr="00A60F2B">
        <w:rPr>
          <w:rFonts w:ascii="Baskerville" w:hAnsi="Baskerville"/>
          <w:u w:val="single"/>
          <w:lang w:val="en-US"/>
        </w:rPr>
        <w:t xml:space="preserve">The influence of the initial value of the  </w:t>
      </w:r>
    </w:p>
    <w:p w14:paraId="754C92C2" w14:textId="6A8D029F" w:rsidR="001325B9" w:rsidRPr="00A60F2B" w:rsidRDefault="00626294" w:rsidP="009C42AC">
      <w:pPr>
        <w:jc w:val="both"/>
        <w:rPr>
          <w:rFonts w:ascii="Baskerville" w:hAnsi="Baskerville"/>
          <w:lang w:val="en-US"/>
        </w:rPr>
      </w:pPr>
      <w:r w:rsidRPr="00A60F2B">
        <w:rPr>
          <w:rFonts w:ascii="Baskerville" w:hAnsi="Baskerville"/>
          <w:lang w:val="en-US"/>
        </w:rPr>
        <w:t xml:space="preserve">Changing the initial value </w:t>
      </w:r>
    </w:p>
    <w:p w14:paraId="115DBBEA" w14:textId="77777777" w:rsidR="001325B9" w:rsidRPr="00A60F2B" w:rsidRDefault="001325B9" w:rsidP="006457CF">
      <w:pPr>
        <w:jc w:val="both"/>
        <w:rPr>
          <w:rFonts w:ascii="Baskerville" w:hAnsi="Baskerville"/>
          <w:lang w:val="en-US"/>
        </w:rPr>
      </w:pPr>
    </w:p>
    <w:p w14:paraId="2C8B9CEF" w14:textId="68C52E2E" w:rsidR="000533B8" w:rsidRPr="00A60F2B" w:rsidRDefault="000533B8" w:rsidP="006457CF">
      <w:pPr>
        <w:pStyle w:val="Ttulo2"/>
        <w:jc w:val="both"/>
        <w:rPr>
          <w:rFonts w:ascii="Baskerville" w:hAnsi="Baskerville"/>
          <w:lang w:val="en-US"/>
        </w:rPr>
      </w:pPr>
      <w:bookmarkStart w:id="3" w:name="_Toc89358712"/>
      <w:r w:rsidRPr="00A60F2B">
        <w:rPr>
          <w:rFonts w:ascii="Baskerville" w:hAnsi="Baskerville"/>
          <w:lang w:val="en-US"/>
        </w:rPr>
        <w:t>CONCLUSIONS</w:t>
      </w:r>
      <w:bookmarkEnd w:id="3"/>
    </w:p>
    <w:p w14:paraId="038CF782" w14:textId="23DB4C03" w:rsidR="00DB60D5" w:rsidRPr="00A60F2B" w:rsidRDefault="00DB60D5" w:rsidP="006457CF">
      <w:pPr>
        <w:jc w:val="both"/>
        <w:rPr>
          <w:rFonts w:ascii="Baskerville" w:hAnsi="Baskerville"/>
          <w:b/>
          <w:caps/>
          <w:lang w:val="en-US"/>
        </w:rPr>
      </w:pPr>
      <w:r w:rsidRPr="00A60F2B">
        <w:rPr>
          <w:rFonts w:ascii="Baskerville" w:hAnsi="Baskerville"/>
          <w:lang w:val="en-US"/>
        </w:rPr>
        <w:t>I</w:t>
      </w:r>
      <w:r w:rsidR="00D96093" w:rsidRPr="00A60F2B">
        <w:rPr>
          <w:rFonts w:ascii="Baskerville" w:hAnsi="Baskerville"/>
          <w:lang w:val="en-US"/>
        </w:rPr>
        <w:t xml:space="preserve">n conclusion, a better performance </w:t>
      </w:r>
    </w:p>
    <w:p w14:paraId="69EACD1A" w14:textId="171FACF9" w:rsidR="00F33D5B" w:rsidRPr="00A60F2B" w:rsidRDefault="00F33D5B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353B9151" w14:textId="4942A77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1D20692A" w14:textId="7F6F224E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6584176D" w14:textId="17838BA3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p w14:paraId="2C90BA4B" w14:textId="77777777" w:rsidR="00117122" w:rsidRPr="00A60F2B" w:rsidRDefault="00117122" w:rsidP="006457CF">
      <w:pPr>
        <w:pStyle w:val="Listaconvietas"/>
        <w:numPr>
          <w:ilvl w:val="0"/>
          <w:numId w:val="0"/>
        </w:numPr>
        <w:ind w:left="360" w:hanging="360"/>
        <w:jc w:val="both"/>
        <w:rPr>
          <w:rFonts w:ascii="Baskerville" w:hAnsi="Baskerville"/>
          <w:i w:val="0"/>
          <w:iCs/>
          <w:lang w:val="en-US"/>
        </w:rPr>
      </w:pPr>
    </w:p>
    <w:sectPr w:rsidR="00117122" w:rsidRPr="00A60F2B">
      <w:footerReference w:type="default" r:id="rId29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ED3D4" w14:textId="77777777" w:rsidR="00990FE5" w:rsidRDefault="00990FE5">
      <w:pPr>
        <w:spacing w:after="0" w:line="240" w:lineRule="auto"/>
      </w:pPr>
      <w:r>
        <w:separator/>
      </w:r>
    </w:p>
  </w:endnote>
  <w:endnote w:type="continuationSeparator" w:id="0">
    <w:p w14:paraId="445B2117" w14:textId="77777777" w:rsidR="00990FE5" w:rsidRDefault="00990F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eesiaUPC">
    <w:panose1 w:val="020B0604020202020204"/>
    <w:charset w:val="00"/>
    <w:family w:val="swiss"/>
    <w:pitch w:val="variable"/>
    <w:sig w:usb0="81000007" w:usb1="00000002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Avenir Next Ultra Light">
    <w:panose1 w:val="020B0203020202020204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804594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741E5AF" w14:textId="75900EF9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E8B0B6C" w14:textId="77777777" w:rsidR="006F1C0F" w:rsidRDefault="006F1C0F" w:rsidP="006F1C0F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70359198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D8732A6" w14:textId="5C3F1938" w:rsidR="006F1C0F" w:rsidRDefault="006F1C0F" w:rsidP="006C76E6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F33D5B"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5F99722" w14:textId="52F835C9" w:rsidR="006E4F5A" w:rsidRDefault="00990FE5" w:rsidP="006F1C0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E949F" w14:textId="77777777" w:rsidR="00990FE5" w:rsidRDefault="00990FE5">
      <w:pPr>
        <w:spacing w:after="0" w:line="240" w:lineRule="auto"/>
      </w:pPr>
      <w:r>
        <w:separator/>
      </w:r>
    </w:p>
  </w:footnote>
  <w:footnote w:type="continuationSeparator" w:id="0">
    <w:p w14:paraId="5100E845" w14:textId="77777777" w:rsidR="00990FE5" w:rsidRDefault="00990F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C11A15"/>
    <w:multiLevelType w:val="hybridMultilevel"/>
    <w:tmpl w:val="B644E85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416C3"/>
    <w:multiLevelType w:val="hybridMultilevel"/>
    <w:tmpl w:val="BC468424"/>
    <w:lvl w:ilvl="0" w:tplc="011877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95DC95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52A0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98F13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B432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BE3D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AD4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728B8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FECE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1F3BC3"/>
    <w:multiLevelType w:val="hybridMultilevel"/>
    <w:tmpl w:val="FB6AD80A"/>
    <w:lvl w:ilvl="0" w:tplc="8552201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4CDCF000">
      <w:start w:val="1"/>
      <w:numFmt w:val="lowerLetter"/>
      <w:lvlText w:val="%2."/>
      <w:lvlJc w:val="left"/>
      <w:pPr>
        <w:ind w:left="1440" w:hanging="360"/>
      </w:pPr>
    </w:lvl>
    <w:lvl w:ilvl="2" w:tplc="C2200068">
      <w:start w:val="1"/>
      <w:numFmt w:val="lowerRoman"/>
      <w:lvlText w:val="%3."/>
      <w:lvlJc w:val="right"/>
      <w:pPr>
        <w:ind w:left="2160" w:hanging="180"/>
      </w:pPr>
    </w:lvl>
    <w:lvl w:ilvl="3" w:tplc="CC36B880">
      <w:start w:val="1"/>
      <w:numFmt w:val="decimal"/>
      <w:lvlText w:val="%4."/>
      <w:lvlJc w:val="left"/>
      <w:pPr>
        <w:ind w:left="2880" w:hanging="360"/>
      </w:pPr>
    </w:lvl>
    <w:lvl w:ilvl="4" w:tplc="874E2EF2" w:tentative="1">
      <w:start w:val="1"/>
      <w:numFmt w:val="lowerLetter"/>
      <w:lvlText w:val="%5."/>
      <w:lvlJc w:val="left"/>
      <w:pPr>
        <w:ind w:left="3600" w:hanging="360"/>
      </w:pPr>
    </w:lvl>
    <w:lvl w:ilvl="5" w:tplc="60E00792" w:tentative="1">
      <w:start w:val="1"/>
      <w:numFmt w:val="lowerRoman"/>
      <w:lvlText w:val="%6."/>
      <w:lvlJc w:val="right"/>
      <w:pPr>
        <w:ind w:left="4320" w:hanging="180"/>
      </w:pPr>
    </w:lvl>
    <w:lvl w:ilvl="6" w:tplc="B198859A" w:tentative="1">
      <w:start w:val="1"/>
      <w:numFmt w:val="decimal"/>
      <w:lvlText w:val="%7."/>
      <w:lvlJc w:val="left"/>
      <w:pPr>
        <w:ind w:left="5040" w:hanging="360"/>
      </w:pPr>
    </w:lvl>
    <w:lvl w:ilvl="7" w:tplc="F2265C10" w:tentative="1">
      <w:start w:val="1"/>
      <w:numFmt w:val="lowerLetter"/>
      <w:lvlText w:val="%8."/>
      <w:lvlJc w:val="left"/>
      <w:pPr>
        <w:ind w:left="5760" w:hanging="360"/>
      </w:pPr>
    </w:lvl>
    <w:lvl w:ilvl="8" w:tplc="5540047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65AD5"/>
    <w:multiLevelType w:val="hybridMultilevel"/>
    <w:tmpl w:val="D6F63E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734274"/>
    <w:multiLevelType w:val="hybridMultilevel"/>
    <w:tmpl w:val="28DC00DE"/>
    <w:lvl w:ilvl="0" w:tplc="C3EE3C7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DF205F0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EA581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C27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94BC4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76AA1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1AA25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EF4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3FAA5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8"/>
  </w:num>
  <w:num w:numId="7">
    <w:abstractNumId w:val="1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0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C0F"/>
    <w:rsid w:val="000128E9"/>
    <w:rsid w:val="00021EE1"/>
    <w:rsid w:val="0004616C"/>
    <w:rsid w:val="000533B8"/>
    <w:rsid w:val="0007097F"/>
    <w:rsid w:val="00075111"/>
    <w:rsid w:val="000B3D6F"/>
    <w:rsid w:val="000C0A38"/>
    <w:rsid w:val="000D5A6B"/>
    <w:rsid w:val="00117122"/>
    <w:rsid w:val="001213E0"/>
    <w:rsid w:val="001325B9"/>
    <w:rsid w:val="00142BC6"/>
    <w:rsid w:val="001763DA"/>
    <w:rsid w:val="001B416E"/>
    <w:rsid w:val="001E59BA"/>
    <w:rsid w:val="002307C4"/>
    <w:rsid w:val="00243EF7"/>
    <w:rsid w:val="002B7B05"/>
    <w:rsid w:val="00335D3D"/>
    <w:rsid w:val="00336C8B"/>
    <w:rsid w:val="00365479"/>
    <w:rsid w:val="00496F3E"/>
    <w:rsid w:val="004A35B8"/>
    <w:rsid w:val="00545402"/>
    <w:rsid w:val="00563634"/>
    <w:rsid w:val="00601AC1"/>
    <w:rsid w:val="00621F72"/>
    <w:rsid w:val="00623C70"/>
    <w:rsid w:val="00626294"/>
    <w:rsid w:val="00631634"/>
    <w:rsid w:val="006457CF"/>
    <w:rsid w:val="006A3B07"/>
    <w:rsid w:val="006C29E5"/>
    <w:rsid w:val="006C4CF6"/>
    <w:rsid w:val="006F1C0F"/>
    <w:rsid w:val="007345DF"/>
    <w:rsid w:val="007346CF"/>
    <w:rsid w:val="007369D7"/>
    <w:rsid w:val="007940BF"/>
    <w:rsid w:val="007B5FEE"/>
    <w:rsid w:val="008237FF"/>
    <w:rsid w:val="00841960"/>
    <w:rsid w:val="00866E77"/>
    <w:rsid w:val="008875D7"/>
    <w:rsid w:val="008B6D67"/>
    <w:rsid w:val="008E07EB"/>
    <w:rsid w:val="00990FE5"/>
    <w:rsid w:val="00991D62"/>
    <w:rsid w:val="009C42AC"/>
    <w:rsid w:val="00A04F3C"/>
    <w:rsid w:val="00A33981"/>
    <w:rsid w:val="00A54452"/>
    <w:rsid w:val="00A60F2B"/>
    <w:rsid w:val="00A66677"/>
    <w:rsid w:val="00A825DA"/>
    <w:rsid w:val="00A90753"/>
    <w:rsid w:val="00AB33E8"/>
    <w:rsid w:val="00AC0A91"/>
    <w:rsid w:val="00B0463D"/>
    <w:rsid w:val="00BA734B"/>
    <w:rsid w:val="00BA7384"/>
    <w:rsid w:val="00BB7D58"/>
    <w:rsid w:val="00C21F7F"/>
    <w:rsid w:val="00C24C2B"/>
    <w:rsid w:val="00C81B07"/>
    <w:rsid w:val="00CB16A8"/>
    <w:rsid w:val="00CD6855"/>
    <w:rsid w:val="00D15666"/>
    <w:rsid w:val="00D23BE9"/>
    <w:rsid w:val="00D96093"/>
    <w:rsid w:val="00DA0D86"/>
    <w:rsid w:val="00DA2D02"/>
    <w:rsid w:val="00DB51E5"/>
    <w:rsid w:val="00DB60D5"/>
    <w:rsid w:val="00E0500A"/>
    <w:rsid w:val="00E05FBC"/>
    <w:rsid w:val="00E4110C"/>
    <w:rsid w:val="00EC4538"/>
    <w:rsid w:val="00F16B36"/>
    <w:rsid w:val="00F33D5B"/>
    <w:rsid w:val="00F63B70"/>
    <w:rsid w:val="00FA70B3"/>
    <w:rsid w:val="00FC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4656"/>
  <w15:docId w15:val="{4B49F39B-DCA2-804D-9E8C-3AC0E222C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336C8B"/>
    <w:pPr>
      <w:tabs>
        <w:tab w:val="right" w:leader="dot" w:pos="8630"/>
      </w:tabs>
      <w:spacing w:before="120" w:after="0" w:line="240" w:lineRule="auto"/>
      <w:jc w:val="both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  <w:style w:type="paragraph" w:customStyle="1" w:styleId="8E4EF384C4A1954F834FFE1A97007D1D">
    <w:name w:val="8E4EF384C4A1954F834FFE1A97007D1D"/>
    <w:rsid w:val="006F1C0F"/>
    <w:pPr>
      <w:spacing w:after="0" w:line="240" w:lineRule="auto"/>
    </w:pPr>
    <w:rPr>
      <w:rFonts w:eastAsiaTheme="minorEastAsia"/>
      <w:color w:val="auto"/>
      <w:lang w:val="es-ES" w:eastAsia="es-ES_tradnl"/>
    </w:rPr>
  </w:style>
  <w:style w:type="character" w:styleId="Nmerodepgina">
    <w:name w:val="page number"/>
    <w:basedOn w:val="Fuentedeprrafopredeter"/>
    <w:uiPriority w:val="99"/>
    <w:semiHidden/>
    <w:unhideWhenUsed/>
    <w:rsid w:val="006F1C0F"/>
  </w:style>
  <w:style w:type="character" w:styleId="Hipervnculo">
    <w:name w:val="Hyperlink"/>
    <w:basedOn w:val="Fuentedeprrafopredeter"/>
    <w:uiPriority w:val="99"/>
    <w:unhideWhenUsed/>
    <w:rsid w:val="00F33D5B"/>
    <w:rPr>
      <w:color w:val="B67AC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rdi/Library/Containers/com.microsoft.Word/Data/Library/Application%20Support/Microsoft/Office/16.0/DTS/es-ES%7bCA0E6320-9C06-1F48-A1B5-C8B82130D5B1%7d/%7b63CF80A9-FC3C-FB4F-9E6B-1965C96A31F7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3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{63CF80A9-FC3C-FB4F-9E6B-1965C96A31F7}tf10002071.dotx</Template>
  <TotalTime>300</TotalTime>
  <Pages>10</Pages>
  <Words>365</Words>
  <Characters>2008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JORDI BONET VALIENTE</cp:lastModifiedBy>
  <cp:revision>48</cp:revision>
  <cp:lastPrinted>2021-11-02T21:07:00Z</cp:lastPrinted>
  <dcterms:created xsi:type="dcterms:W3CDTF">2021-11-17T16:39:00Z</dcterms:created>
  <dcterms:modified xsi:type="dcterms:W3CDTF">2021-12-18T11:32:00Z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