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77A23" w14:textId="40BFC2D9" w:rsidR="00CB16A8" w:rsidRPr="00A60F2B" w:rsidRDefault="00DA0D86" w:rsidP="00CB16A8">
      <w:pPr>
        <w:pStyle w:val="Subttulo"/>
        <w:rPr>
          <w:rFonts w:ascii="Baskerville" w:hAnsi="Baskerville"/>
          <w:b w:val="0"/>
          <w:bCs/>
          <w:color w:val="000000" w:themeColor="text1"/>
          <w:sz w:val="104"/>
          <w:szCs w:val="104"/>
        </w:rPr>
      </w:pPr>
      <w:r w:rsidRPr="00A60F2B">
        <w:rPr>
          <w:rFonts w:ascii="Baskerville" w:hAnsi="Baskerville"/>
          <w:noProof/>
        </w:rPr>
        <mc:AlternateContent>
          <mc:Choice Requires="wpg">
            <w:drawing>
              <wp:anchor distT="0" distB="0" distL="114300" distR="114300" simplePos="0" relativeHeight="251661312" behindDoc="0" locked="0" layoutInCell="1" allowOverlap="1" wp14:anchorId="07C3D84A" wp14:editId="6228A204">
                <wp:simplePos x="0" y="0"/>
                <wp:positionH relativeFrom="margin">
                  <wp:posOffset>982014</wp:posOffset>
                </wp:positionH>
                <wp:positionV relativeFrom="margin">
                  <wp:posOffset>859665</wp:posOffset>
                </wp:positionV>
                <wp:extent cx="3296920" cy="3999536"/>
                <wp:effectExtent l="0" t="0" r="5080" b="1270"/>
                <wp:wrapNone/>
                <wp:docPr id="19" name="Grupo 19"/>
                <wp:cNvGraphicFramePr/>
                <a:graphic xmlns:a="http://schemas.openxmlformats.org/drawingml/2006/main">
                  <a:graphicData uri="http://schemas.microsoft.com/office/word/2010/wordprocessingGroup">
                    <wpg:wgp>
                      <wpg:cNvGrpSpPr/>
                      <wpg:grpSpPr>
                        <a:xfrm>
                          <a:off x="0" y="0"/>
                          <a:ext cx="3296920" cy="3999536"/>
                          <a:chOff x="0" y="0"/>
                          <a:chExt cx="3296920" cy="3999536"/>
                        </a:xfrm>
                      </wpg:grpSpPr>
                      <pic:pic xmlns:pic="http://schemas.openxmlformats.org/drawingml/2006/picture">
                        <pic:nvPicPr>
                          <pic:cNvPr id="1" name="Imagen 1" descr="Texto&#10;&#10;Descripción generada automáticamen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16378" y="907086"/>
                            <a:ext cx="3073400" cy="3092450"/>
                          </a:xfrm>
                          <a:prstGeom prst="rect">
                            <a:avLst/>
                          </a:prstGeom>
                        </pic:spPr>
                      </pic:pic>
                      <wps:wsp>
                        <wps:cNvPr id="18" name="Cuadro de texto 18"/>
                        <wps:cNvSpPr txBox="1"/>
                        <wps:spPr>
                          <a:xfrm>
                            <a:off x="0" y="0"/>
                            <a:ext cx="3296920" cy="914400"/>
                          </a:xfrm>
                          <a:prstGeom prst="rect">
                            <a:avLst/>
                          </a:prstGeom>
                          <a:solidFill>
                            <a:schemeClr val="lt1"/>
                          </a:solidFill>
                          <a:ln w="6350">
                            <a:noFill/>
                          </a:ln>
                        </wps:spPr>
                        <wps:txbx>
                          <w:txbxContent>
                            <w:p w14:paraId="0A78C32D" w14:textId="77777777" w:rsidR="00DA0D86" w:rsidRPr="00A60F2B" w:rsidRDefault="00DA0D86" w:rsidP="00DA0D86">
                              <w:pPr>
                                <w:spacing w:after="0" w:line="240" w:lineRule="auto"/>
                                <w:jc w:val="both"/>
                                <w:rPr>
                                  <w:rFonts w:ascii="Baskerville" w:hAnsi="Baskerville"/>
                                  <w:color w:val="000000" w:themeColor="text1"/>
                                  <w:sz w:val="62"/>
                                  <w:szCs w:val="62"/>
                                  <w:lang w:val="en-US"/>
                                </w:rPr>
                              </w:pPr>
                              <w:r w:rsidRPr="00A60F2B">
                                <w:rPr>
                                  <w:rFonts w:ascii="Baskerville" w:hAnsi="Baskerville"/>
                                  <w:color w:val="000000" w:themeColor="text1"/>
                                  <w:sz w:val="62"/>
                                  <w:szCs w:val="62"/>
                                  <w:lang w:val="en-US"/>
                                </w:rPr>
                                <w:t xml:space="preserve">Market in </w:t>
                              </w:r>
                              <w:proofErr w:type="spellStart"/>
                              <w:r w:rsidRPr="00A60F2B">
                                <w:rPr>
                                  <w:rFonts w:ascii="Baskerville" w:hAnsi="Baskerville"/>
                                  <w:color w:val="000000" w:themeColor="text1"/>
                                  <w:sz w:val="62"/>
                                  <w:szCs w:val="62"/>
                                  <w:lang w:val="en-US"/>
                                </w:rPr>
                                <w:t>NetLogo</w:t>
                              </w:r>
                              <w:proofErr w:type="spellEnd"/>
                            </w:p>
                            <w:p w14:paraId="55E44D2B" w14:textId="38411E3B" w:rsidR="00DA0D86" w:rsidRPr="00A60F2B" w:rsidRDefault="00DA0D86" w:rsidP="00DA0D86">
                              <w:pPr>
                                <w:spacing w:after="0" w:line="240" w:lineRule="auto"/>
                                <w:jc w:val="both"/>
                                <w:rPr>
                                  <w:rFonts w:ascii="Baskerville" w:hAnsi="Baskerville"/>
                                  <w:i/>
                                  <w:iCs/>
                                  <w:color w:val="000000" w:themeColor="text1"/>
                                  <w:sz w:val="39"/>
                                  <w:szCs w:val="39"/>
                                  <w:lang w:val="en-US"/>
                                </w:rPr>
                              </w:pPr>
                              <w:r w:rsidRPr="00A60F2B">
                                <w:rPr>
                                  <w:rFonts w:ascii="Baskerville" w:hAnsi="Baskerville"/>
                                  <w:i/>
                                  <w:iCs/>
                                  <w:color w:val="000000" w:themeColor="text1"/>
                                  <w:sz w:val="39"/>
                                  <w:szCs w:val="39"/>
                                  <w:lang w:val="en-US"/>
                                </w:rPr>
                                <w:t xml:space="preserve">Art galleries, </w:t>
                              </w:r>
                              <w:r w:rsidR="001213E0" w:rsidRPr="00A60F2B">
                                <w:rPr>
                                  <w:rFonts w:ascii="Baskerville" w:hAnsi="Baskerville"/>
                                  <w:i/>
                                  <w:iCs/>
                                  <w:color w:val="000000" w:themeColor="text1"/>
                                  <w:sz w:val="39"/>
                                  <w:szCs w:val="39"/>
                                  <w:lang w:val="en-US"/>
                                </w:rPr>
                                <w:t>paintings,</w:t>
                              </w:r>
                              <w:r w:rsidRPr="00A60F2B">
                                <w:rPr>
                                  <w:rFonts w:ascii="Baskerville" w:hAnsi="Baskerville"/>
                                  <w:i/>
                                  <w:iCs/>
                                  <w:color w:val="000000" w:themeColor="text1"/>
                                  <w:sz w:val="39"/>
                                  <w:szCs w:val="39"/>
                                  <w:lang w:val="en-US"/>
                                </w:rPr>
                                <w:t xml:space="preserve"> and collectors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C3D84A" id="Grupo 19" o:spid="_x0000_s1026" style="position:absolute;margin-left:77.3pt;margin-top:67.7pt;width:259.6pt;height:314.9pt;z-index:251661312;mso-position-horizontal-relative:margin;mso-position-vertical-relative:margin;mso-height-relative:margin" coordsize="32969,399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u5SHnAMAADMIAAAOAAAAZHJzL2Uyb0RvYy54bWycVdtu4zYQfS/QfyBU&#13;&#10;oG8byXbixGqches0QYBg19hksc80RVnEUiRLUrbSv+k39BP2x3pISc7FKbLdB9PDi2bOnDkcnr9v&#13;&#10;a0m23Dqh1TwZHWUJ4YrpQqjNPPl8f/XuLCHOU1VQqRWfJw/cJe8vfv7pfGdyPtaVlgW3BE6Uy3dm&#13;&#10;nlTemzxNHat4Td2RNlxhs9S2ph5Tu0kLS3fwXst0nGXTdKdtYaxm3DmsXnabyUX0X5ac+Y9l6bgn&#13;&#10;cp4Am4+jjeM6jOnFOc03lppKsB4G/QEUNRUKQfeuLqmnpLHiwFUtmNVOl/6I6TrVZSkYjzkgm1H2&#13;&#10;IptrqxsTc9nku43Z0wRqX/D0w27Zh+21NXdmZcHEzmzARZyFXNrS1uEfKEkbKXvYU8ZbTxgWJ+PZ&#13;&#10;dDYGswx7k9lsdjKZdqSyCswffMeqP974Mh0Cp8/gGMFy/HoOYB1w8LZW8JVvLE96J/V3+aip/dqY&#13;&#10;dyiXoV6shRT+IUoPhQmg1HYl2Mp2E9C5skQUuAoJUbSG4m9quuGKYF5wxyC9e3Cnf/2lXfwWh8uw&#13;&#10;KgwT3/5RBCe5pQUltPG6/va3FwxOlOeB0xAtBOjC0UDHrWZfHVF6WVG14QtnIPgQG6fT58fj9BnW&#13;&#10;tRTmSkgZShzsnhUgfCGuV4jthHupWRPQdTfRcgmCtHKVMC4hNuf1moMJe1MgeYYu4EGHsUL5TiHO&#13;&#10;W+5ZFeKXwPEJ2ANumu83IuhHnCEjB6m+Is7RaDo5Ra+BCmfZaXbWi3Av0+x0cpwNMs1m4+OTePf3&#13;&#10;YgOb1vlrrmsSDKAGGlSY5nR763pcw5Ge3A5KxAhk4fqgh7mBR8wOmPxf1/SuooYDQnD7RFdIshPW&#13;&#10;sqGF1VAV8UFRZHQWaO1PhxtNfPu7xh2Ncgjr/8EdaHnjYs9Gx4G9rjpDWxjY+C7CUFQtRTHoLfZ3&#13;&#10;vpSWbCk6s/SdZF+ckors5sl0glqFSigdPu9ASIUiPOYULN+u256AtS4ekL/VKCSyc4ZdCVT1ljq/&#13;&#10;ohYNHot4tPxHDKXUCKJ7KyGVtn+9th7Oo6DYTcgOD8Y8cX82NHQTeaNQ6sgRXpg4OT45DU3RPt1Z&#13;&#10;P91RTb3UyBw3A+iiGc57OZil1fUXvG2LEBVbVDHEnid+MJceM2zgbWR8sYh216Ru1Z1BaxtF0kKV&#13;&#10;7tsv1Jq+TkEsH/QgrgN9d2c7uhdoQqWI4g8Ed6z2vEPo0YovE6xnT9/TeTz1+NZf/AsAAP//AwBQ&#13;&#10;SwMECgAAAAAAAAAhAJhwaaYjcwMAI3MDABQAAABkcnMvbWVkaWEvaW1hZ2UxLnBuZ4lQTkcNChoK&#13;&#10;AAAADUlIRFIAAALjAAAC6AgGAAAA0rr7ZwAAAAFzUkdCAK7OHOkAAAB4ZVhJZk1NACoAAAAIAAQB&#13;&#10;GgAFAAAAAQAAAD4BGwAFAAAAAQAAAEYBKAADAAAAAQACAACHaQAEAAAAAQAAAE4AAAAAAAAA3AAA&#13;&#10;AAEAAADcAAAAAQADoAEAAwAAAAEAAQAAoAIABAAAAAEAAALjoAMABAAAAAEAAALoAAAAAPK4Jb8A&#13;&#10;AAAJcEhZcwAAIdUAACHVAQSctJ0AAEAASURBVHgB7L1btiTLchzW3RcXJPULcgAUJiQOTPwmByHO&#13;&#10;ADMg+UNK+sXCotbCB76gRfAB3dNyM3Nz98jM/aj9OL0rs/J0ZUT4wyLcwsN3Vu3qPt9/xvXtcT0Y&#13;&#10;eDDwYODBwIOBBwMPBh4MPBh4MPC7M/BnmPHv//7vv/31X//1Mjme0b9///4NT+rfF8124Gf5tMKz&#13;&#10;ffjB8ef3wPgZ/QL4GeLvGqbdLfi0NX4sg2jENwomxYIxf3TG+sfMMlnCkD/vJ8bfxgcKFHlymRtl&#13;&#10;2dRiE8sfdqA4/tNuyqP04D8vY7Vto3Zv4393+ArWsQ5SyZPixD3YivzSkWiO4P08P2fHXxkwF8Wn&#13;&#10;wj+4wwJXcumzG+Lnas9n17bPxt/WNnGg+54zSXg3P2FKjh+1k0w8apvrOPLCp8m9Tf7cUJuVkVev&#13;&#10;beAPHLyl9sPzxtqmmcY+AuPo0rpuxo8a8pnPhZ9VO0VIcJk1sLP7KPfN1yb387nmI2vn9+8/vv3h&#13;&#10;D3/ghHwYx4P4v/t3/8e3f/kv/1cK//BnoYx16JnWj1tYNMW0gRSLwmU5Nwl+paF6udEvHtLfgi8g&#13;&#10;z9awWmePvSBZvn79t+LbXvM8w08YIAds3yymZNGHTIBlf4SfSjZr/Ivzop971nO0ffdq6tonPEFq&#13;&#10;v3dW/d5n7nyZVaen9OJTxRy/Y3yEY247WgcZuhCyBgx+jmTtkb0BprO15pjtj7COZLY/an8lvtfz&#13;&#10;ntrw2bXn98Lf1gZzg/Y9/AhnJFQCO09y+Kra41yHz4q4jqgPUde+rQOQEPGa1wv+4v8KfExa1zF+&#13;&#10;qaOzxv80/lxTB9323Uv0FAD/qrVz4WySjv4gzHZDVNbeH9vQNQy39bQc3Blgv7K2vXn9EYdD+L1q&#13;&#10;j3/Cm8LZkv83Prf9XutHJXn2SkLVIKIXag/1RvRueLytHSFfTF7G//Hjx7d/+K//8O3//L//LyY0&#13;&#10;H8bxbuQv//Ivv/1v/+pfffv//vEfv/2zf/a/KK4gX2Wy58GGzZGWljKrQji6cXACRVVJ5lg1DW7F&#13;&#10;DyfiJMyuGbNmFw0u8/T8+i+Enzs0GFv2bLODMUwGN/z33oLlPdpeAjtcG83d4SuKuiMcxPQkPzQI&#13;&#10;m8599CcLKyeFrM7Anz7N//nwv1bt0dZhM17L/9daf6x6k5tKLN9HVNlFg+uqtbPPFlgY/GR/L4Ed&#13;&#10;ro3m7mrbx69/5UQs1R3TgbNNfjb/NAibq9XO3IdskiWeR/Y/7LlK1J4bH1UsrkEphr+ytv3222/f&#13;&#10;/uZv/ubbv/8P//7bP//n/+IbH8axoO8//vDtj3/847c//eOfvv23//YP3/7453/+7Ud8hK7VY9nq&#13;&#10;6QfMb12O8Inm998iqBFs2kqicHGwyEPd0ohSoL8WHwCwxUq48hj9Fq98sIl5vJR6gIQ954UffOb6&#13;&#10;Q/YjpCyYNnwjftD1kzhfE19Ui5+kAwHzxXXndoNNXHgjTCY2/FBs/mPw80d4IO60B8XoCg692C3o&#13;&#10;PxU/wGOdmPhT1o/F5ycDyjaEFTGJpBjklXmOhXyHD8bBD+I3n+Qn1ik6kh+OkLq/ZTYH3hfGB88R&#13;&#10;PXaWgetcvWH9QEjOyI/5JKywMQF6+7P7e9cehsq1IPZi4MuuHykE1rRa5CIu7NnNtZOpDJyvWdsQ&#13;&#10;Gb4C5lB5drhTES+Ur1y/GSI/McDPNoJSEbegAF0xih7yN0Y6zJ9Te34G+GfWts/Gv7PahnzRdub+&#13;&#10;vnX9yA2cl03tRwIhf6DF9VTt/H2fq7gUrki5nSsMMrDK+6/NSToJV2zsMjjvwe9X21Bf/sN//I/f&#13;&#10;/vN/+k/f8FD+h/iUXJ+M4x0pMjD+/Pk/+fNv//N//o/4Hvn/Gw/j2pZcL3dLfdiGTmrKHRhdYIQr&#13;&#10;dlD2wNfYaTidZUOPtA/JEX5oXSQ1t9M5pEf4CbzHj7mmUFOH6Oz4GagjPeCgiNnqYlw/2EunDu8l&#13;&#10;wxzJ5CLrubn3W12M7wrf4bj1+pG3uJjyyieFugbMEX36JBzZCSy4SYd603gi/EiXIEHRI3eakXUk&#13;&#10;TdyPakOIP7X23A1+0CeinDpsz1/bHPRaeywFCdWvTlN0xA/ykKaL/YrfCGOGxV4T31Vt+6D1z2Mq&#13;&#10;yC1wshdi8vOonUFI/vxIatCg9j9qW57GmVTJ0c38ZBrObKx+dXoDjmoDzLCi9zx3/j//5b98+9u/&#13;&#10;/VvWGGy7PhkXMuHR/e///X/oif1Pf+KEB/HTtm7hZBv418/V6HNchu6kVE8Y5Wvtrn0BH5Pk+4ac&#13;&#10;cMw6fHe4EMAUTZCBY0DP1Z3Cs+ErgSPiESuJ2N6SH1eDI/M6DPClQaRvtPxqUjoc+XEqKHCRYLwz&#13;&#10;5dstyfL+6fiY3jNyobetX7mDH9z6DYFzxTG75RQ58K9grXPrZVQbCuBrhZ+HD9Y/c/06Wwpmy0/F&#13;&#10;yk4ygU3HmsKx9mY11Cj5EX7YpjuUozs8U3oFfIQalzlk5IMUquPm/RBhq4F9hbS5E+Bk+NsQD/i5&#13;&#10;q9r22esPvup8MnW6dnIYercbaqlQfn127bl3fHEIIn1WjzlN6RVqG5IpwnV9YuSDlNFV2h0Y2HeX&#13;&#10;l4nNJn/+HLhzfu/HrbUTP2//+Gd//PYjvpHif9SBD+M8TXmi2MRm/um3P/Hjc6UBf8enNdfJyxBy&#13;&#10;44GxEhCjiLY+EUhzNfVeI4bweh3+AoEBp9g8vrFSQuWHusSncfjs1p+oW/mXwcdCsDgEm12IfEGG&#13;&#10;68b1Lw7GdSvEmG8IFvyUD7Vd9BS+WVDYMfG39mfBX7hB7Ap0ZvnKz8bB/JRRdszPxvwz8Net+bj1&#13;&#10;8xzG+l+Nv1imVzTsbXkY/OzwP7j23Cd+5tGWN4jBabxzcZWkJfjkXlmKqPUL+2VbaCwMdr8sPlaH&#13;&#10;xSHY7ELkCzJcy/rT8NA+hLQdDiE6dW37KH5I9LiNszuk0RXxH1k71608Af4zta2TOaOOhr2RsuR7&#13;&#10;8J+WuQ1w+Njnti+B/8VqG7ajvgYeT/T4EEkP42ALl1sos0Lhn16hijJsNd5lhiHQYB/yKkYhsB8N&#13;&#10;mAApKWxjSE4sQL0KHysZl/GNDdUP49YC2yHjWtaP9wFhwU/U2lK9L4E/FvXE+mkxObDLdv0YJ8/Y&#13;&#10;heZeo3rbDX/SFzdixNiHFzpueNpwjFtcz+D/AMsxd13oGgfCX4nP+eN2y/rhg3gYxwSIfsXVpwEW&#13;&#10;vMiBc1SbBnPwg++Ye0/K9nfEr9V+4PoZLsPc1AYFSPqQGuqgQV4e8WMd8ijs6XND7YFPXMf4mk+6&#13;&#10;N+IL/Gvhf/nalptC7sB+1iTv77vXD+C8IhGP8KlFLvly7ntp1mFMDBiutfN0tY38x6044GETQ1t+&#13;&#10;ILX6GX7OWNvID/PDFQtkmDRk2+ZiMZTcdf652k+qj/AJnPjmnjM/aif53/KDbfgqz4WxFP4dqcgF&#13;&#10;/F1FXWr7k3Fuatwo//ntn/7Tf/Ltr/7qr779m3/zb2WPAKmLjp9cOU68TYO84/MV5OlbEBtbDksZ&#13;&#10;nVfgPwtxoCz47WJaceC1ip4zbV32LHC7Qh2OnjNtXfYscHuI+EphYIByb28VVwgO8I/29tmZzojv&#13;&#10;gF/Jz4GZEcix+J9EpfrA8Yj/A7NT4VdyvqI2vIWf0+AjECeD286EJ3vPmbYuexa4fRK1Fc+Zti57&#13;&#10;FrhtmCd7z5m2LnsWuB2oR7kz1PtuYDxq556WkhQ/1SlV5WlL+PnGrc8Np62dgxd3j/LzII1t3rUA&#13;&#10;ZD9qZ/OSveYuexa43XnsBc+Ztk69v/iLv/j2r//1/y4QPnChC50/Ga+nLwmhxCfi+O743/3d39Hw&#13;&#10;cXsw8GDgwcCDgQcDDwYeDDwYeDDwYOB2BvAbEf+76/1Zp57K9R2UfNckEf4pJ39K6odzSKI/hu6y&#13;&#10;9QBm41rEeEtXV/Q5nL/KsUxGtk6z8pwd21BW+JDGK5Vlk2LZllpwZaSh74v4bPhJkGKMOzoOeDMs&#13;&#10;uYnJ1uYcbvk5OT5iXuJPTl5uktzF27L0TuDL4FfuIH5z8Rm14QL4pi9TaUkzy8Ryj4p/ZFwDYMQr&#13;&#10;xe6XHIJlQAubjYGNEiiHlhLDg2jd3QMNyO6Ggz3QNoClH46fKxR+zufJNsM1mF60zSnZrv8k+Io2&#13;&#10;CXHoGfgSv3Uvtsaa3palc6qmxYuwZWCs6W3ZL8Cfy6g1bs/HNPJaH7Wz6NqeraSrWEPHg2jdpf8y&#13;&#10;KMSNjY3QxiuHlnJcA31P3L/5wdL0QC6DfBgPjJBKJAt9+6gXQDc9rXNSfJ8JF0W8pSAa9QIhRbDj&#13;&#10;vwGLDq94d5COBQmkGrRvmoXXBj+Gx/jwMH5D0tv40U5fzXstfDMjSvCdN9ImnpMf09X7IjX34gX+&#13;&#10;z45fdKHj3KxekJPpRPVyc24Wu6FN/mkHYuXQFg2mXtxbtKATi47t/dXxP7w2BDnzfF8KP7Z9xn7F&#13;&#10;2rb9bTyPio/DC/w8apvyx3S5Frk03cKPq1iXquglcOGPQia7uLfD3de2NYAbaz9JSjKKlgvXtlHX&#13;&#10;Sc1N/MDY/FcaKtWIQ/Xn1s41GXIR2N9YQDT1MK6lhjyEKuYw6msdhbUDKJN8oCh5B05M2yWQzGKQ&#13;&#10;49fgE8L40broQm6xp6mx5ytBWEA2x3RKgeXRng5/ITkH0ZAOx52JseWnXGkXN/OTCorLCITmIBr0&#13;&#10;/G5QjhDApq9ypTxu8Yf8p4LiMoJfDqJB73fH76Vjdq8mpVo/B3PN2Wcsw+Nw/RfCFx8R8JafHGez&#13;&#10;57Y4+vzawzXUQj++tn0YPoBqnSYoBZZHe7ra5lBn+Jk4XRtC+SI/QY75sT+ws49uDUJGOPNKx1DX&#13;&#10;mMbtSnnc4s+Xrm0ftf5kqvlH4OKk74/a+Sp+ak++cO1BYtc6vcNfpDbncmp5mYfNfRjwMHvdbtPD&#13;&#10;jtG+uXYacrTx1ir+i4ljIfUwDj0nwWR7Rg8k9Biw2Y3P3kX/eAfnQGAy+xjkeBEX6u7kxuKMH64H&#13;&#10;6t1hPwIu2QHAmfERd4WcJERTdJj3ncAK+ANAIOR/2qJ/GfwKdJADLpsfKl7iJ4ymSftcFL/YDFaS&#13;&#10;mB0/tDngp87uZ9eeL4xfZD3HT1B7oO6zm5tQWLUptSfjoLey+L9ffMd17drWW7r0bq394bxLIQqO&#13;&#10;kg+2kA/ddEa/VK3oXq6UgjJMoZq7xq+z9YVrT7F9wP+vXv92SbvEicWXbGsculr/O2rb5KfmCmi8&#13;&#10;I4i/o5kP46nJNSBp8byub49jIULpJfo7SQORPmEXwPBmZFMtiLxvADdDTCjRBEhZ4YfFVBufsgRM&#13;&#10;lE1Dy8vjkwDzJPI0mneTKqqpQeKQ+Bg9xz+NhWUUjebdmkKMzn3gr8Er4xFZ5b6TrkNUz5yRhriJ&#13;&#10;jmFlgQ2huhC+CTEN2Xr4VG0gW1UbYjTpG+wW4QY8Hb4jnAQ8aqe3W6cJ92N+JA/rqXb+UBY6gk1E&#13;&#10;cy7ZqinE6AAAr7C4Av6WCJ/tJfgL1TbvOXmJ2w38fOZzFZd19trJIE14tmvDUy6RNwqiz6md/jCE&#13;&#10;bxBjUvxzh3wY/2kNlxPT58JzrVk4dGhk4n8lU4u1zH+RZoaSkNXgzXUh2TDn8xATdt+raJl0bbHN&#13;&#10;auO7JRgCrlWsfa/f+rPig3tc5CWCLH6ihz8zbvXTgU5tTZCFTdldCV8cmB+QKX7EG7TdI7khMT/0&#13;&#10;hQtsaBY4hjrwo9Gp8ckI+aksM33Jj4fgovsmLSRJbuuEOe8wOT/+mnmKvzkTP5Mlc5h7kOwuPIXJ&#13;&#10;9Jj9s+E7HrW4ix+fXZ/Z4gf64meyKz/i5NltzMngifEZpvhR7Pu4z1/b1v0lD0GD84jJU6nyND/w&#13;&#10;m1rx2fdr1LauYz6Xzp+X+IHeZ9YtCQ3uJ6+zL3Z7TummRW0cTY3r9jl8eQILLz3w82H8O56+c1Ho&#13;&#10;4tkcxnooVx9OAuC849by9S9KcQ7fDMK5hZ9oOddr8MekwiUEAtH6qQ+Z8REmFk2z1YSmvlHvQbV2&#13;&#10;PBE+CImw/N7L/GhTeouaD1qQv93eFrHwS3Ivio+UOeSHzCU/MEp+8r22h1KIalilF3otPDN+BRzh&#13;&#10;+uwiesiVi11jKK9by3f80DEzORvQeXZ8h2qKtmPJQ0rFiWobAouYvL88OQ4zBgxXJqIg75YvQlin&#13;&#10;4uq1DTTsztYr+RGFOHTNbtIaghYe4ucGbB9srlQ7zdWOHypSayPQHH3z01vUNbJ3Ab2WXwI/uDE/&#13;&#10;zDxypTQ0hW7N03YsuR1vr53GdeYDHy8/7uuTcYjCgoq4cXPwKzUIaLy2GNWmR8/b6klkHXdA+Ik+&#13;&#10;lWzi5gXAJlXVPoVfC+IEcgQ+558gVKVAZvbIFqvP4ELi9Z8dn4zgltQspAwx+BA/4ghjuTRnBEkc&#13;&#10;888hbik/Mz5jW3IIkpUf577zy/xU7ofHpEqYkBnHre16TKs8W7a/V3yTsFt/CMyPW7FsHn6/2jPn&#13;&#10;5z6FwPvrRdImbrW/7GtXqcsN7trz8etHLjQ+s6RmzU40Wtijdj7PD/ji2fI+YhPnRo6+u82/chRj&#13;&#10;6ZyzQjXOmfHNCSL2xXg5aD6O+PHZsj1t4lZnKzDOjr/EbgLRRuDmxyTs+CFXcpo8dW34+NqD2b4q&#13;&#10;PnkiJ8nGAT/gu9cPmp2jbhGhHN9SO+FdDBGG/+/eeN4Gfn5NZf/OKDbKv5eju0F6UfNQcIEywX25&#13;&#10;+DW5lLT3EIRQ8i0RSRpN3XfbUwhf8h0+zAq/aAghVj99jOv2nPgdlXjhmKT1DsjmgB+a7Pmxvdpx&#13;&#10;F2Ru7vnwHanDVBKv/HTu97G2n8+5mSk5O41zDXzXgMECAo+X+VmLZPPzu9We2oheY++v19k6LvyX&#13;&#10;rP/g7HJZkzOt81E7wYN5cStu+n4gdy6w1aDz84B/mhzgcJID+UnwzUxziV7H6zB1yFtOqxpet3YW&#13;&#10;V0VUM/k1aw9WXBvXe/3V1g8aY01e1rNnl5TPmCjQX//IWI0jTd4P8aELLDjQSX09i3/Pv8AZD974&#13;&#10;r6aMnfYH2nRPxyaaAuGlobElhFdIZIYBL+OXNwTx4mKi8yI+UCZm9k3mDh/2iQ/TxodCUKtPCqnt&#13;&#10;/lnwl7AcOFsVPPEzCOZvHdLL9lQX8VSanyvhi4bBmPlJRswF2uVsWZ/2zv1mXb0r4YMS01fRQxAv&#13;&#10;89NntyyCWHlRgq5U6lQ/hnHJ0iahhCBe58NnuKRijTnkk5Ps++yutqlMfjBq/s+OX8QwUPOjqJNC&#13;&#10;k8X2UTvNDVqyl/z4bCWj1somf7ZMe+G0tfDGcwkNQn8RfMUfd8RbtESn+iTEdKQ4+Qkf899nV468&#13;&#10;X7l2grbkB1w0P+JTsu6zJ+oWoWtDpmPzD6tn8GvDwgzbwA/Df/ifNqRjvwPlp+LcrJwmG61EM9WC&#13;&#10;qRsHRhmQq7HHjITrlB7iArItWhc4duMmfKIkvvqwDetMLI0GPgSJX8tKo3XaC+KTwOQnmuZHmz35&#13;&#10;FYl5p2Hmivf+iP+T4zN0UVVnyyE7f5VqkVsbfpihNjaGx4l2Jfw8kmxER9zBB17JT9sc1wY5m8Rw&#13;&#10;Kj/LhCBx3E+Lv6XtgrXNm5/507VNOZDiTKktP4/axhOzOT+SibnW72sb3WgQ9CZG8y8B79bVLmQn&#13;&#10;nOyOTL527VRukpkiMYhL7nTSzZvFoQSBeJWdbR61s0hJforWpGilbVsbkvHkdZubEqfyCXzvBNr6&#13;&#10;kA7fQvnpf9pwWYEPA4R46Zq9xZzqueuzb2/JGiPlECcbrdP7jRVFo+XeDv6ArHLQs9LEbBegHD2c&#13;&#10;o7Pjg5eiLYI1P2rFmvWv5yfyxcYXwhdbg88QDBqc1pSCH/PqFsbus6Wz32sbvW0gOSs+YjMX6PNC&#13;&#10;sDfUhnZSr+9i7Sr4iNt5opg1Wu6DDJ9diIZY/cvXzmvWttfnzwv8OKcIeM3a9p7a3yd5nmr0fWmn&#13;&#10;5rmlBuJH7QQJpOMr1TbtD1aEz+O1Pvyzhvhv/XfGpaP9UpklyfuBkbPBbVi6q39yR67lCaVfidpN&#13;&#10;WaVRN40asjTjm4p0hojiA2zY6Vrxy57KMjolPkKseEeokDc/GPW12suJ96QR/ezSabVvnPPhi4uK&#13;&#10;nUPJeA8FYkYfNrZjCyGNtvzYCnIZlIRDyXgPxVnwEe0SJwJUqFCNq6xClga2c9ua4gcA5Qk7v6BY&#13;&#10;rrIKaQIa121rvjw+o6l1V6fIQP44YrRlP0xBT59dW1Pa9hiaL3TT7B7xGbrX36Egqo73SX5oVreV&#13;&#10;TzldF3/NneITHZKy8nOW2oaoHfmaDwhcl86XrSATF26qbc2Xrz2MLMP4Cut/nnusduW/7JdA2uxd&#13;&#10;tc35jjZeeJuKbj6MU1uHgk/s69qWpbYqexa4xZoTEv+GucUQcVoI/JKwbEIz+ulpgKFJ+PgivXu5&#13;&#10;fAPYx/jTrlzCaLJ6evwMHNwMfjhMftBXcQCRcZkf2ssJpqZQkjS1FEIrwpDD0+FngCaLQ8nMz2Hu&#13;&#10;gyoSIs5AGYc7foRVm8GhZKfGJxnJEZIs+Um2Kq0qwZKmofic2uN5sDSsC210LNZSc7GOQcKyoQ89&#13;&#10;R88AboH7DnynI/nx2eWcPUHCP2rnAT8+W2OHyF59ruu9hdTbnRsGVfOfg7IX/w98ECcuiiwOV34O&#13;&#10;z5Zd0/1p/k+C7zjdgrl31IaGyZ4Fbk+Mj9Rh2jlW8Ijza0IxTG5peFAbAGGTxQ8KXMB+Bp82vKVR&#13;&#10;2nsJ+U8bGgGW66+epm8vltLDGxeLW0FWR2uN39uUDRDw14LT5CV8+Nl3RQVQwaw2hR/z0llTymM4&#13;&#10;Rff0+Pk76aRBtIMfXjfw01uWvonwwFcSFT/mVrlZ3zFzHoK2MqkOj0QR2+LKa/hI3Er0zoBPaipB&#13;&#10;K9A6u8XLQad8i5bqkC/wUzbwr9oQ2+Y5D3AtKt+Crc6Xwa/jzPi88gvUtgzVe8Sdqf191DbXBqd5&#13;&#10;8UPePosf5984J911EaOR9+3Mta0DzdCLi+qstd/0RTv5kXj4hOAKtW3Qseu+xA8cbEPm3lIbAmBl&#13;&#10;Xcuw7CX83aJTAD88OvFhnO/6iQRt/NuH7HsKBKHPBWahr08KEhANfqDhx10+kw1Nd/FvKhIZt5zz&#13;&#10;tfhYV+GnL5FnPwSFn9N6rcfr7zjPjq9/zzL5GZy5+xw/3NswBP87zi1S4oh/g4axu2fCz9SKRvlj&#13;&#10;fir3HTQMN/zQxbJQTtPGde8C+Bnqe2rDZ9ee+8S/Tm1bTkuHXafrudoDX9d+4swD6XN6odrWFWmt&#13;&#10;PbfWfv9c997s2xX/UTv3DEFyn7WnY/kK68dqmG3vqA3Mz4Pa4Ehfg7/YBqDhUF70yXhUKh2EgPv+&#13;&#10;W/RDM5D59XJ4xQuNroyqZPGQnT5wL7tNR+/Q+7gD67X4XhPrIm/hjLk4b07ExviS8Ws3mAi2aHnl&#13;&#10;+qMvWdzH+vMdiXxOgk/uGaxZUGsqBznBSgSdZmi4t8kPxeUUZsnPtfArcdgxP6Cl+GHH/ASHIMr6&#13;&#10;8MKgcp8jCvuW/rQDx/E6Iz5JQXhMJJ9d0VD8LLwx4QaXn197Pru2fQp+UKgUijspCzYh8NkFp5TL&#13;&#10;SsbmX7Kr1U5GbX7AX/Ljs2tG3ZZpUuisTeLZuDZgE66EX2e38lDs8F585dkNnsFl8ZN68Q9dGFif&#13;&#10;AGfHFwWP2rbuOw/kyIXX8aPE+vW1DXtar0h4VgQVf38yroNAxW9KAf3eNvsASA5gg/9ySEcVJB0W&#13;&#10;npPoQk/vqlYpQRNaNjTW7VX4tk8M49f8mHHg9+rhqFGWw2X+9s8JzoqPuDK2ZsR7K36crjJLztCo&#13;&#10;S4KoCyCLir8L4YuIYqD5CQ7Mjx96xE/YJj/St4tyXwfT/F8JX8QkP0GS+SEHcXtVbRhbAX8ORXyM&#13;&#10;UkLgc+ODs8lfnU0ocCUH5qf1K/+mU04a+cSfGV+xOdKgS0SJt+QOnJgfn13JzFOMMvfY2BhiGMbd&#13;&#10;oqvgI+Ir1jbtb+w2Nj5e2v99/hzxU7lRySJ/DqUUKLKJwOeubcgf84fz9VZ+TCdOonfCJ7LwQ1P4&#13;&#10;tIMAnbSc82/4fwk/YYSPAoJfHcSlT8b1ewRAam3RgQOdIIvLAPjJuG55aOIPfdNB0CYuhYFhiebR&#13;&#10;JLmO1+FzJTmX1wTPmhedPPIEDuK0GFlTbdoTDE3IyyyG7gs27urk+u8XXxHn+hmT+JlxYm8dfwUO&#13;&#10;g+TAGGhLVB1Ir4dPvpIDcWcGUxiNc5/ZlefNDMoKRjpb9rb+9PjMGrHAWJMfn11qcPuVtUfLy7Ph&#13;&#10;3UzhF1p/504sClcsccrc18rjniEoovutbR+1frOVtBQ/IvN6tY35UWSABWVQiaojHbWUSVH3q9a2&#13;&#10;IMDVgtzdUvvpG7yKxC9fe37Zc+Gr+Pn1tQ0npC4cFOxvvHL5+cm4R9LTHv9XIP6fgco7O8NWhpJL&#13;&#10;HDPEH/XbkAc0zCxBa+z8hF4guNvIknQuceHboFvZKCWAj3HjN9B83LT3FfAVax+ZQ37AWR57N/JL&#13;&#10;/tgUW6sJDa+HLzbEj/p7flrS56plIC78U7DlX+Jr4CPWt9WG4KcobGbFWlFLis+MX7nDs6hbsVH8&#13;&#10;DGV2ZfOonZ0pTKcNUderbSIgTxGbyqYXa3+T14lX+ZmQQtPAOWi/NHFZDPGFa2dRuOffErRnrm3O&#13;&#10;C7bb/HmRn19f25b15wDngc+qsX5+Ms5TlcGxwRMsOv5oCt0jJMiYCUPrzFhEMcixxTYzrOUeVzvw&#13;&#10;abN1tOEGAGaraDrOPgBkeXb8lQ9H7XZykv0SbfgZQLO4DjF3xWO1BRa6s+Ez3M43B85Ie+CemfBY&#13;&#10;raXA2vJzcvwkwnxMJhC55WJh3Gk4tHZcRDHIscU2M5LlHld7l/jH0THGrcqBbgiA2SqajrMPAFme&#13;&#10;Bn8E/qhtB/v74fxgDmfR7PDRm7qpd/Z5GWothWX2pyiktu/OPeDXqius3frTxJabsKc5yOmLhvYK&#13;&#10;sR0XUQxybLHNDGS5x9V+MXyvC8ta1zwjmn14yJL3rcqAKxhpXEVPOIZY/6AGOngg98O47d3yIVzP&#13;&#10;6Z6TqpglP+y3WC2QeLmNQXWxtBqMxa5ItHgBv1E0m+5r6JBJ0r8cKusjfBjn+s+O7/gYcoTtsdtN&#13;&#10;loq24qc/FSpHWpR3iS+HnzwUE9UBEzUYPeW+NW7XEyH6e0+O+D8fPiLaVhnyE4pjfsye23Cv7p6f&#13;&#10;S+Ej2IvUNmQNLu9vpYDEVOzy54ifxbEH7tElMD122+fUE+ZiyP/R2YVdeVfvrPg77hG+Nos8FBPV&#13;&#10;gbIGoycka9yeE9/RuZ2U7PkRnSsT9AzFKg0cXL/Tc9vcx97I33f9DFdB9xI4Bg8H/GB5n1g78X30&#13;&#10;nz+8r2r7k3GMl835LQQ21oIxpAQLndcws7g/VA8l7LOBXuajQEGYNtS9Ah8uuoR2hG8LtIQM07Ru&#13;&#10;FQQ7YatLGTZelsxXp3vAd1RY+bL6WLzXX0E+aRy2JgI27g/Ay+Gbq2ybn2Ai+TFNMtnnPvSkcDXc&#13;&#10;bJS8T4ffNGVe7vmB4s38XAk/c5ANCCNpUzj7qTzgZ1oxJcNmBwXBTjg9UxmN01qS1ekr4ffZijjW&#13;&#10;RTMwrHxZfdh4/WVvCnbGYWtM2Lg/AHcuJ8FniI538uN+ts1PeKT96ravDdBfFr9pyrzc8wPFm/k5&#13;&#10;If5MOeaW+ZkKEEbSpnD2UxmN81OS1ekYP3/nVqZCyI+/IYXg6JULKMfo0FzvtQQjm+7Hp9JpA43l&#13;&#10;+tupniNx3bwCv4C8zjq5mkH4c0aDY8m1CgnDlxKLFzcI43Uy/N6JGXSEyi1Nmfdhww+1NqFNDGxT&#13;&#10;3KZBjUX1GfERKaPNkLufuZ8cSB2yNkhSRlP8s0MFzKdL98+IHylYAbIzyImuc1KJVHk3Lbv/ObXn&#13;&#10;bvDBnM9lLzqTiUoY0AYjKx61U2zo7xiJH9FnEret7M9Y27b5w8gz/Lfzc9Xa9o7anynmzMNZ/Yzn&#13;&#10;qmvgg8yONKmN42tZ/pD59NqJ0qs5MSN6fvuUD+Mhik/FtRx8Iq6ff7k8junmdYeEXzpPjeNpe/WW&#13;&#10;v0yABVCcVsSavzzBGgx4jJ8LDCNgBI2qDBoXfoKsDQAbH1OFby3H8+bSTovPiB2s2rof8MPdACdh&#13;&#10;VFxRiJv41xaElgmWxrQp5BhF/2T45EM0MNrmxxq1xU8ZgAu4iB86mx8NqDKKiJ/8W3Mi/Dq7GVvy&#13;&#10;0wxFrwd9dgeNZiWZog3U5P9K+KDqirWNCZBJsjYgpPPnRX6YNeKQmPAFIAYJnK1GBFxU9XMpXQwD&#13;&#10;ZF3XqJ2KNflx6DEkHxhnp/mxRu3la6cSzDQVYc6vy9W2YKBqG/LnJn7SeG0AWDjAK3ykYNr2BkD4&#13;&#10;judOrDkglNcBH/iaRhPVF8N7TbKI92C1FmAIRT2s0p+kAIyItg53QbcNTJxA6MMB86Flgy56NWjf&#13;&#10;NAu9UNGwFzevAd6NDw/jNyR9jB/t9NW8tCD4FfDNjCjJveYAxIof6UgnKNZlcmDGfoqdYSQTnvL2&#13;&#10;naYcwPH+8RG1YkOviVAv7i2Cwbicm+0NpDaPXqraYtEGVoxbNLDRvT/8Prvr+jv+6NXgFbUhyDnO&#13;&#10;zQvgg6qZG+QtBU6baKdN8w9j509TTm/zf3J8n63n+DEzoiTPLgcgNv6oQbLZVH0SGTfo2U/xSWun&#13;&#10;ort2bRMHvvtsKXNe5Mc5BUOlDTvHuQOjxu8ZkJDQ4eq6SBFvmYinx0ew5qcpYfTmJ9rJrXjb8BPD&#13;&#10;aXNT7eQejFvxH53ArYdxyK3TZLmI9F1HYUnjAYxAMSx5Bw5FiRNI4xjkOJsEDG05eI4UWB6tHuil&#13;&#10;t3hjXfhV72CAybYOFlh+RvyF5CaedDhu8HDAT7nSLm4wQz8VFJeRSZaecDSAHI5qMPJVrrSLG8zQ&#13;&#10;TwXFZQSvHESDXu8vHCGATV9pnfJQwgw2qaB5GcEvB9Ggt8OHSV2Z+2Nc80/M7HMu44fP1fHFRxIR&#13;&#10;TfGTfE0KqS0HE/75tYdrqHk/vrZ9GD6Aap3ND3uWR/uoneYGbRLDJm7mJxOP4uzLKwfRoLerDXSQ&#13;&#10;Je7lSnnc4s+7as+94GfsO36amug9auer+Kk9/8K1B4ld6/Qmf5HanMup5eWhbO7DgIfZ63abHnaM&#13;&#10;9s2105CjjbdHOgGxkHoYh56TYLI9owcSegzY7MZn76K/34Utzg6K5jHI8SIu1CpjJcFn+z6+8x1K&#13;&#10;GWxdjoBLtjUOlDPjI+4KOUmIpugwiTuBFeLHIOR/2qJ/GfwKdJDjHy1D9xI/4T1NCEbBwBgz+GyV&#13;&#10;aDqjX26t6F56UVCGBYXOL8ev1cQic+G79dPmYP11dj+79nxh/CLrOX6C2gN1505uQmHVptSejERr&#13;&#10;ZfF/v/iO69q1rbd06cX+3sRPWO9SiIKj5INt43Pe6Yx+ubWie/TICcswhWruGr/O1heuPcX2Af+/&#13;&#10;ev3bJe0SJxZfsq1x6Gr9YXag7txMEgqrSBmdABh6frr+/YcfxlOTkyBp8byub49jIcLpNfi73gOR&#13;&#10;PmEXT/jw5mxTLYi8bwA3Q0wo0QRIWeGHxVQbn7IETJRNQ8vL45MA8yTyNJp3kyqqqeFbSZAco+f4&#13;&#10;p7GwjKLRvFtzf/hr8Mp4RFa576TrENUzZ6QhbqJjWFlgQ6guhG9CTEO2HoIL9ff8fGbt4WxVe2I0&#13;&#10;px+7VxvqBf/u6/cK5gIftdPbodOE+zE/VYmm2vtLWSARbCKac8lWTSFGBwB4hcUV8LdE5Mldg79Q&#13;&#10;bfOek5e43cDPo7bhEL6j9pN7E57t2mCC3BJvlCQ0q9ofo6mmV9xuxPcDPd8gAjLw+cn4T2sSWB/D&#13;&#10;O/CeqNcwv+udEWE1fOd8vFavGSY6fsZ1W1IKeq7Gt0ytR0C2DfqNX4gwDZPpMft0Cq1laj0Somx0&#13;&#10;N65bOt4Bfm6P+I/wav0gp9Y/ow+hL74z9ADtnp8r4YsJ8wMyxWaz0j2SGw7mh75wAYc0E//C3PvR&#13;&#10;6NT4ySZpyPhNQ/LjIbjo/so/UFonzHkH/5XzNmRbUiJY5X0z/8Bq3URW/2vgH62xOdP6ZxTmMGPI&#13;&#10;CIsRmIbJ9Jh9eZ0H3/GoxV38+Oz6zBY/0Bc/YkZ3+REnz25jTgZPjM8wxY9i38ftswVNa7u35Z84&#13;&#10;ofY+UF9U7/3Ogo+4Z3TkYdy+Ru3pOuB9M/+/ev2Y32fWLQmN3Jm8zr7o7ZikmxaVeDQ1rtvn8OUJ&#13;&#10;LLz0rM2H8e94+s5FoYtncxjroVx9OAmA845by/vL7KmmQ3rZufBbrl7jDPDoPiUPLzoiEK2ffiHT&#13;&#10;+pMSm60myxSEWSQY2PFE+MEBwvJ7LwzFYfQO+aEFTXZ7W/wAIp1hfkF80shPvdDzhazCK/lBJ/nx&#13;&#10;29wcSoFBXvLCoIWH/J8EP8NguD67pCKIEBdP1YCW7/ihYzKZDeg8O75DzVQqaj1WG1Y0PFFtQ2AR&#13;&#10;k/eXJ8dhxoDhykQU5N3yRQjrVFy9toGG3dl6JT+iEIeu2U1aQ9DCQ/zcgPwpLvNwvlLtNFc7fqhI&#13;&#10;rY1Ac/TNT29R18jeBfRafgn84Mb8MPPIldLQFLo1T9ux5Ha8vXYa15kPfLz8uK9PxiEKCyrixs3B&#13;&#10;wwUENF5bjGrTo+dt9SSyjjsg/ESfSjZx8wJgk6pqn8KvBXECOQKf808QqlIgM3tki9VncCHx+s+O&#13;&#10;T0ZwS2oWUoYYfIgfcYSxXJozgiSO+ecQt5SfGZ+xLTkEycqPc9/5ZX4q98NjUiVMyIzj1nY9plWe&#13;&#10;LdvfK75J2K0/BObHrVg2D79f7Znzc59C4P31ImkTt9pf9rWr1OUGd+35+PUjFxqfWVKzZicaLexR&#13;&#10;O5/nB3zxbHkfsYlzI0ff3eZfOYqxdM5ZoRrnzPjmBBH7YrwcNB9H/Phs2Z42cauzFRhnx19iN4Fo&#13;&#10;I3DzYxJ2/JArOU2eujZ8fO3BbF8VnzyRk2TjgB/w3esHzc5Rt4hQjm+pnfAuhgjzg8v6jncJ0dMn&#13;&#10;49tP9fBrNf9eju4G6UXNQ8EFygT35ZrQ7Z0mEMRL8i0RSRpN3XfbUwhf8h0+zAq/aAghVj99jOv2&#13;&#10;nPgdlXjhmKT1DsjmgB+a7PmxvdpxF2Ru7vnwHanDVBKv/HTu97G2XyZ95X7J2Wmca+C7BgwWEHi8&#13;&#10;FP8rakMR1RjNv3FaR+BT4h+cXYbdOWUWHrUTTJgXt2bH7YHcucZWg/4hfsA/TQ5wOMWB/CT4ZsZM&#13;&#10;qu14HaYOecth12f3urWzcrOIaiabnyvVNj25DRbUvZUfeIWP3Z49u5xhzU2I3lY76amJOXngRqtn&#13;&#10;8e/5FzjjwRv/1ZQxkz/Qpns6+gHWYVCchsauCNGhEAi6jC9x3CGIFxcTnRfxATMxs28yd/iwT3yY&#13;&#10;Nj4Uglp9Ukht98+Cv4TlwNmq4ImfQTB/65Betqe6iKfS/FwJXzQMxsxPMmIu0C5ny/q0d+436+pd&#13;&#10;CR+UmL6KHoJ4mZ8+u2URxMqLEnSlUqf6MYxLljYJJQTxOh8+wyUVa8whn5xk32d3tU1l8oNR8392&#13;&#10;/CKGgZofRZ0Umiy2j9ppbtCSveTHZysZtVY2+bNl2gunrYU3nktoEPqL4Cv+uCPeoiU61SchpiPF&#13;&#10;yU/4mP8+u3Lk/cq1E7QlP+Ci+RGfknWfPVG3CF0bMh2bf1g9g18bFmbYBn4T5Yf/aUM69jtQfirO&#13;&#10;zcppstFKNFMtmLpxYJQBuRp7zEi4TukhLiDbonWBYzduwidK4qsP27DOxNJo4EOQ+LWsNFqnvSA+&#13;&#10;CUx+oml+tNmTX5GYdxpmrnjvj/g/OT5DF1V1thyy81epFrm14YcZamNjeJxoV8LPI8lGdMQdfOCV&#13;&#10;/LTNcW2Qs0kMp/KzTAgSx/20+FvaLljbvPmZP13blAMpzpTa8vOobTwxm/MjmZhr/b620Y0GQW9i&#13;&#10;NP8S8G5d7UJ2wsnuyORr107lJpkpEoO45E4n3bxZHEoQiFfZ2eZRO4uU5KdoTYpW2ra1IRlPXre5&#13;&#10;KXEqn8D3TqCtD+nwLZSf/qcNlxX4MOAbLFDomr3FnOq567Nvb8kaI+UQJxut0/uNFUWj5d4O/oCs&#13;&#10;ctCz0sRsF6AcPZyjs+ODl6ItgjU/asWa9a/nJ/LFxhfCF1uDzxAMGpzWlIIf8+oWxu6zpbPfaxu9&#13;&#10;bSA5Kz5iMxfo80KwN9SGdlKv72LtKviI23mimDVa7oMMn12Ihlj9y9fOa9a21+fPC/w4pwh4zdr2&#13;&#10;ntrfJ3meavR9aafmuaUG4kftBAmk4yvVNu0PVoTP47U+/LOG+I/fGfeiU0f75QlLkrwLII2WZlZz&#13;&#10;Jwge+t0vTwj8StRuyiqNummkkKUZ31SkM0QUH2DDTteKX/ZUltEp8RFixTtChbz5waiv1V5OvCeN&#13;&#10;6GeXTqt945wPX1xU7BxKxnsoEDP6sLEdWwhptOXHVpDLoCQcSsZ7KM6Cj2iXOBGgQoVqXGUVsjSw&#13;&#10;ndvWFD8AKE/Y+QXFcpVVSBPQuG5b8+XxGU2tuzpFBvLHEaMt+2EKevrs2prStsfQfKGbZveIz9C9&#13;&#10;/g4FUXW8T/JDs7qtfMrpuvhr7hSf6JCUlZ+z1DZE7cjXfEDgunS+bAWZuHBTbWu+fO1hZBnGV1j/&#13;&#10;89xjtSv/Zb8E0mbvqm3Od7TxwttUdPNhnNo6FHxiX9e2LLVV2bPALdackPg3zC2GiNNC4JeEZROa&#13;&#10;0U9PAwxNwscX6d3L5RvAPsafduUSRpPV0+Nn4OBm8MNh8oO+igOIjMv80F5OMDWFkqSppRBaEYYc&#13;&#10;ng4/AzRZHEpmfg5zH1SREHEGyjjc8SOs2gwOJTs1PslIjpBkyU+yVWlVCZY0DcXn1B7Pg6VhXWij&#13;&#10;Y7GWmot1DBKWDX3oOXoGcAvcd+A7HcmPzy7n7AkS/lE7D/jx2Ro7RPbqc13vLaTe7twwqJr/HJS9&#13;&#10;+H/ggzhxUWRxuPJzeLbsmu5P838SfMfpFsy9ozY0TPYscHtifKQO086xgkecXxOKYXJLw4PaAAib&#13;&#10;LH5Q4AL2M/i04S2N0t5L4MO4Py6X8fqrp+nbi23YbY+Lxc2L6o7WGr+3KRs446+lpu1L+PCzb8Hb&#13;&#10;eUy52BR+zEuFpsTUvBqI2IvvxsCmi8094efvpJMGMYf1Z5yv5idc7JXOQnjgK0GLn2YJvfqOmfMQ&#13;&#10;rJVJdXgkSOii79yHj6yHD6CSf1cMasukOl8a32eL8dfZitidtEXMvlO+FWp1yBf4KRu4nxC/jjPj&#13;&#10;a44Qt2NfWZGNZYtN8XOh2hlEmItmr88W+QkFbYrsG/i5FL4ZbEaLMqhaXLkJmcStRO8MtY1sZAIx&#13;&#10;ugqxOmttpoNuPpfN2fBJfsoGLnV2H7XTTJkfjoufG85uABjrqPcSvnZyf4cffnTzYZzv+okEw/i3&#13;&#10;D9nvaaGHaB6k+qQALnnhByZ+3PmZwPLZ4t9UFBkhzTlfi491FX76Env2Q1D4ObHXerz+jvPs+Pr3&#13;&#10;LJOfwZm7z/HDvQ1D8L/j3CIljvg3aBi7eyb8TK1olD/mp3LfQcNwww9dLAvlNG1c9y6An6G+pzZ8&#13;&#10;du25T/zr1LbltHTYdbqeqz3wde0nzjyQPqcXqm1dkdbac2vt9891782+XfEftXPPECT3WXs6lq+w&#13;&#10;fqyG2faO2sD8PKgNjvQ1+IttABoO5UWfjEel0kEA3G/RD81A5tfL4RUvNLoyqpLFQ3b6wL3sNh29&#13;&#10;w+3jDqzX4ntNrIu8hTPm4rw5ERvjS1af/MNWi+es7koW97H+fEdyKnxyz2DNglpTOcgRP2mGhnub&#13;&#10;/FBcTs3/tfCDlOQHHfMDWoqf1Cs/g0N0rGfy4Y1p/Gc7ysYt5WfHT8bETxBUYQcVxc/CGxNxcPn5&#13;&#10;teeza9un4Ad/4jLuJ69tPDUM1vmjyG+t/fTygQR/5C3yK8+uGXVbppqOyyDZOUbj2gD5lfDr7ILH&#13;&#10;ZKaaEjxqJzgpOkxQCCR71DYQ0fy8rfYL4H21gWfdBx5rytrALeMCX8aHWb0CixVBxd+fjEeZCAsp&#13;&#10;iBoedlF2aGLZYMqkhI5aX0jSFUroOfTiLaFjlUiBw5byF/BtnRjGr/kx48D3cuSmUZZDmSVe+1uA&#13;&#10;tgtn6+8cH9wkP4jQ/MykcjrJLDlDY2NDmB+MqQuPC+FH2A4cneYnaaBMxCQ/QVLygwaXKTX/yDjz&#13;&#10;T4P0Pzu+iEl+giTzQw7AUwrMT+mDn8o9kxlK6Dmc/EFCx3Pjg7PiB30RAbGu5MD8tH7lh3r7iM3A&#13;&#10;lfTM+IrNkQ7+oEjuQIv58dmVbPCTucfGxoYoJq+D77MLnnglPyTV/AS/5j8T99K1s87mhh8OJ38X&#13;&#10;qW0f9dxpOpWIGvnEK/9mig4Ju2kZ/Nf+bPh/CT9h5I8CwmdtfzKu3yOowAApXnCgk9alPgThvP44&#13;&#10;C2H84QLSQYvxA3sKCas+9Z5Txq/Dz7Wki3xwr3nRyccZBhjE2dh2sf4SJR5UU+a+YOOuTtigc7/4&#13;&#10;CjfXz5jEj8KLO/9MfqRh2Nk1BtoSVQfS6+EzX5ID5c6aQSDKp4GZlrlvBuUKI50te1t/enxmjVhg&#13;&#10;rG+pDXIPnpWDxSnHzf/Z8RV/Bo0GaTWG7hc/xRs691vbPqo2m62kxUcwGbxebXtP7QdplWdXrW1B&#13;&#10;wJtrP32LxMvXtvc9d/762pZFRA0KMfY3XvGHl74z7pH0vOP/CsT/M5Ds+j5sKczqLnEM4o/6bZgm&#13;&#10;NSk0xs5P6F+JD0fjt4t7ntf4aBs/VxHC+bi5+sboxPiKtVP6kB9wlsfejfySPzbwXKQeRns9fLEh&#13;&#10;ftTf89OSPlctA32deFv+ZXcNfMT6ttoQ/BSFzaxYQ1bqOjt+5U7Gi8axNz9DmV3Z6OyCf4yvWDsH&#13;&#10;W2v5I0/Xq21KjzxFbCqbXuQnUyuaOpiRVxPLbEvmHLRfWnb+wjuTslcB6wvgV4gd+ZYfaIqfNhOd&#13;&#10;23E6SxyD0+P/+tqmjVjvOA+st8E/H8Z9PqaZ/i+c2rF8TzHV1ZcF9zJksbX165PURLPLg43s9fiY&#13;&#10;wrhuaynZCbRD/LmK2Zdbol0Gf8vaukvipzihcXJG/kOTv3I4YjJVmymm5bnwxdOML/mJZkqdaVPW&#13;&#10;uT+l6gt3nK1i9Lz4x2e3Al86O35cG1zQDvg/P/7MI2dc0mZ+fEBNYLH6qJ08bcnPEZOmrihjZ1qu&#13;&#10;Z1d2qb9Y7XzUtjVLkFszU27ix2f30rWt+XTpUhusvsjPV6htvX4/GSAj8KyNv6eph3FkCKKKVsEh&#13;&#10;TRwuxJlCIZpyQPONasjTQiBQWGKSGi5VjfQmfH9ss8OPlXAxPeFz+AzzaP0nx292uFm6bYTe25EK&#13;&#10;ua/guHeczuUr/ms44FechIDhYgzc+8LfMNHrd25ODpicB7lPGhYiDs6WgZKfs+DPsEnmAT9h01Lx&#13;&#10;4Pxs/t3L1vxcFJ/nKmI3K9Xz2d3xE5Y0bsKuVzvBQTPGTCs6xE8NfRzRboTOzVUO3OvgV+6QnpUg&#13;&#10;87NhuvlxboakL1h3FbgWvpnK1vxMWqk64CdsWio29/yfHT/iS36cT5U/B/zw3IbcrFTPtWHH/234&#13;&#10;/A1R4ustmv8PnCHkrPgCCy+0v8XL4+imDSXoz2uYWdyfIIQyfe0m86JCLjfie55aY04DufHbRkuA&#13;&#10;QrqhgWAnHHorw2a7/mlFXdjsoCDYCadnKqP5bHzPultSTOz11yKeNA5bLxQ27o8YL4dvrrJtfnpT&#13;&#10;TZNM9rkPPSlcDQ9z53T4TVMelT0/ULyZnyvhz1wEYSRtCmc/lQf8TCumZNjsoCDYCadnKqNxWkuy&#13;&#10;On0l/D5bEce6aAaGlS+rDxuvv+xNwc44bI0JG/cH4M7lJPgM0fFOftzPtvkJj7Rf3fa1AfrL4jdN&#13;&#10;mZd7fqB4Mz8nxJ8px9wyP1MBwkjaFM5+KqNxfkqyOh3j55e1ylQI+qcNPUc+7csGBp4muiEco1WX&#13;&#10;/nj3ZRu/gaAqJ0VjPeTsW/AK/PKxLwTjymmGJLqJv527FKu1zaud6nvHN9WIqfroRGAv8eOdpXkY&#13;&#10;l/8gpWSXwAeLfZkfSJD7xUXyg6Zkm775h+9T1yXxTdjkkwRZ0WyBH0s/o/bcOz6YMj9umz2d/zlm&#13;&#10;Pw23udtIq4dx3U5tHoMpKpivhH90drHoGVP10YnFv7R+ZybNw7j84ZhXyWJcfTrcMT5iS34yzMPG&#13;&#10;/ND8gB/QVJxs+lfBd/yP2mYmOpVeU5vbOnsJs82tNdPay7O6bY3O5xyz/yQ+tKHExLzUx+fg+guc&#13;&#10;EEJGAH6lnLZln07WQ+lvP9GFN+Cv78pSTG9/JCDM0MQffXldaiLSISyewIel/NUe4RMY4KmsD/tj&#13;&#10;XOun2kgBmrZnx1fECBa7p6DFDwkRPzDi0BYae2fNWpqBMl3xkcaV8BG0GFT45kejzlOP0RY/4TjY&#13;&#10;DY34p8Ug9jL4+XHYlp86u8FPnd0wmpnmTfjs2nM3+EwlMcncG0lkKdohjoFHaOOVw+I/xsU/1UZa&#13;&#10;gSw9I75iAzGP2nm0v0f8BFnkS/kUFsMxU4wWj9oJGg74SZLupvZECF+1NquosXgx535JbePMeVMp&#13;&#10;0b5HH/VV3xkPERYHPe9JqsYUxi2ThUP/cNT54iFLbzTGUQGXv/+Wr0bxKBJw8GZD4Y34MckxPhCN&#13;&#10;n+sLCdfkyTCVFsmZD9d/cnwzI0ry0ZADBC5+pCOd4gl38ha3F/g5Oz6oKH4y44sejMkTJNvLudne&#13;&#10;QGpzECuftli0oYxxizYT3B/+h9eGIGee70vhR9LM2JVLmSxOm2inTfODjHP+VBoq1ZyMJ8f32XqO&#13;&#10;HzMjSvLscgBi44+a7SHOM6tNuAK+CYiI82pixB3Ei1bjFqWfG+dme4PwNj8ZvnMK4UdoivPCtS0Y&#13;&#10;8LkhNTfxA2PnD48pk4qcEofqwqfyCB8ppo2Qf/2q4hX49Bi3wo9OYNbXVCgPO8zjYmKZskArqA9R&#13;&#10;Cgjg9KoGqu942q5VB4kCybvJEOar8WEIWEyJW+FjmFjQxUUbdTuoGO/WTzfc4HFu/JWhOULcc5x0&#13;&#10;RFN7QzXswGHcQBd95Af+V4Q5gt8cnwDf0TIskCKyQEvxA5HtRg82JU8/8FO5udOfG99n1xlyyA8Y&#13;&#10;Www8QJv8RAPfT6k9Oc1d4ZOiXDjyMPnps8tEiyENNRCb1acqz+6O/xPi19m9cm1DkuPy/roN+U38&#13;&#10;lN91a5uITCpjIGpJTPP7VO3X4ZNdnt1HbavEzARFUopYcPsUP/DCJf7V/yW1LafOn1S5ogggFtZf&#13;&#10;U4FRCBhQ3Of3cCjULf+i+RJSAgYRdAYz8fCNYqaPv1Mvn9UzR2xSP/rhmFfaYQ38iYA54ip8DNIm&#13;&#10;VZDUFSp/Bl9vZKykW/qeHJ9RFj+OGUTMX4RNOVW8ierQBf/cW7hRaPtk+JL4TkVwMfgBR85L97b8&#13;&#10;kD7xr9w0n3Qu9+L/lPiKeY08R2xSP/rJjln99NpD/rP2fEZt+zj8ZkaplzyevLYx6jpbKwe31P5H&#13;&#10;bVu5QwGq2nNr7c/zyup2dHYzNQv/lLVNfDLUys8MPDl5kp/82fFxtSHnrS3W+Ar4kVr7K8K/pTbg&#13;&#10;ZzsvJWziJac34Ycx3+znxyD4wR9nK7+msgLCBIvEv6fCy2vwOPQSpV8acRTA8OZTxFSXLzobwM0Q&#13;&#10;+iN8ygo/Rkf4lCXgZh5LewUTIOe8Cj7JmIx4VyRbNaKaMiQOiY/RpA+k4jL/NF5RNJp3udiNmjvB&#13;&#10;X4NXxmP9lfvOvQ5RPXPGYOPGdhpZYEPoLoRvQkxDth6CC/X3/OCTguJ/qie9p8d3Sk0CLlbbuN9r&#13;&#10;4nT+PM/Po7aZnz40yCTyd2ttnqTPPVl+cFyotvlIkpe43cDPo7Yhgd5R+8m9Cc92bUaGeqPGnPWz&#13;&#10;JZymml5xuxGfz+J0CzxABn4+jOeqCBwBBzDCTuU6OUzDAHNPrzIC8E43bYcXAwhjt9El6BP4NEv8&#13;&#10;xSlkAxUoeSXwDr/X2H75HunU+B2tOJ/EJGXa/NqS4SFZCCQbviUb1lQPG2/JSfAd6eQC0eI1ZQzb&#13;&#10;xjNLzc+kCHbJj10m1lnxHauZI2fmxS2EyQ9E7QNFGoVwr5u2w8u4bgFzCvzmoKO9Qm3DBs4rN3a3&#13;&#10;v8/zI86GUwgkazaVbsPG056ktjmyEbFCLi5sEYGXbFhTHbdh5rPV9uZVRrjjJZThWLDVSdywGWZn&#13;&#10;xFdaZZARPnqDBap73L3i5YCfPcZV8MXmwumOn+a42fzA2hmTa0p/Io7VhCT+YL7+ZDxGMMSWPLMx&#13;&#10;AABAAElEQVRf5vFTe3quCQAjvLopPQOYOgp4K0y+D46i5fc4cJaFMIk9MUK809PUjnrzUGuG8Qv4&#13;&#10;qJm40OB1FXxxj4CTgOiuwcc4VFNtfoqjEMjb/Mse/F8JXxyYi5XG4ifJNZ/mp3J/Sz8c4wV7YXRb&#13;&#10;/MskPSW9d3yf3ffUBjKRpLGhQPxcCd+5AA7wEgPRwZX8UJr8MNdshDYElZ8xtsr+Z8cXRR24+fHZ&#13;&#10;XYrjQo74NT/gy/yXWQiuhF9xm4wInnxiHJe4WHOs+HnUzjp75DHJYkOB2L1SbXPCbPPmNfyQzEi+&#13;&#10;X1nblPXIe+0dvt+OnveQD+MURYRW8G/X41dS8jEH1QK0goqewU2SJ4UDv1APQSrZxC3fb1CeKpvQ&#13;&#10;/Qi/FkQLghDf67cYQM/hw77xYZuBVguk8+GTZ9zYIVtL3+LmR7xgLJ15an7UC3kY0AY3GWuC0Xf3&#13;&#10;DPgKrvlQbD0GCc59xIuLNnGr3LSM2r7Zfub7mfGdLzt+yJV4Ufzq99n9/WrPnJ+rCIH39yutv8+W&#13;&#10;eXNOuoVcxGL9zDUHh5aqFLBvHLfXqZ2I2PyQEdySGrIx+u42/z7z162d5oRc5Y18st/5KLsek3U8&#13;&#10;tcdle47idqXaucRONvIWPHzF2oPVfdXazHM784d98RldXn12e6zempvAekvtNBbROP8PLus7n8bz&#13;&#10;aypUej6sLP+iEi2F0Pewa8IhxsrgtL9gh2f6vjxJS/I5pQXP4g+wtCN+zU9hYXE23iDKDpuBQ5XH&#13;&#10;bmVe6z8NftPAsOvWHe2teci24rdcOJUHpZccaLiO+D8lvsKN+8pP5T75mfknh5Skd4z4B1LjuE2T&#13;&#10;ksc4zE6Dz/AQ9+baimJcOUfT4Gfm3nCHXfFD+RYshFvRCfA7d5KM4mfkUsb5qJ3IAfPiVnlReVb6&#13;&#10;NV+YOpU/6pyytlX8b+AnU5AHLXOu83Pg0W6Mw7bOLudPorOB+ehqFIJD/omN2x3iF/cVBDtXrW11&#13;&#10;JslC7Oct/IyEYbfG2WEzcgRzFP6Qh13xX3oKuSq61W10chrkIdEwtj9142vheDovI58EA7gFdhjB&#13;&#10;Lj9TwcooKJPR+enJ4MeLM+RBSkOIyif6r8WHXeLrnQUmkLPgMp7EzxFNZOn3nXKrJbhzSvw1VlDD&#13;&#10;zYzG/FBGcfQGFzDlRVncDvkJi61bAp4N3zSAE9NEfngTPx77nS/H5EMeoyv+Q5B0CTOBz44vnhS5&#13;&#10;Ys2IIZrBJz+/vPZgtz6ztr0DH1wWPxo0heYSPD5qJ9hZ6pWICpIO+VltkZo+rGerbXxcGLmCUHlR&#13;&#10;dgM/iUF+8uwCxzDVJ7hvwq9RfmrIMUkX6OjitGjP0uk0+BGWoo3ARsdn1xw5EWWShiCofKIviqLJ&#13;&#10;5x7oroRfseZpTX58dsEFruJHg6bQXIad+X/LcydgDVX843k76rG+M54T2OgnPhlnsa4VAmNc2lBq&#13;&#10;eauQsNK0A6hdLNNY4rhDjFfZ2f4YnyiJr37ibX4wFj7UiV/LyinWabX+S+Ez2OQnmuZH7ImLJCvT&#13;&#10;p/nJA03T4O6I/5PjM3RRVenrkJHQ3d/zw4S3gTE8TrQr4TvL0IqOuIMPvJIf6HQd1wbqKonDqfyK&#13;&#10;WJn4flr8LW0XrG3e/MyfSgsl0Cattvw8ahtPzOb8SCZCW7+vbXSjQZCdGM2/BLxbN/ZE3UftbH6U&#13;&#10;m+SlSAxtcqeTngRGI3Hcwb+2qpXsPWqnWTI/RWsytdK2rQ3JePJ/+NzjzUmgLf7cEH7CDgGet3/+&#13;&#10;0MM4sPE8lXNwnfi7nfNYTBAsybbEmsrNg5lUac2vvygg/soBK51AhXOMT9PEn2415RZ/MjsdYp45&#13;&#10;hBmu0+MrTO0vuD/kR2y8np/IkmkccxDh5PhJ5dJMGrqf/GRuwqFyX1QLoxymcIFfcrbMQ0r+7xif&#13;&#10;UW7P7o21QRjNSjOXssvgX7S2bfcXx8jp4DaTYg592ijb/Wy5Zm37MH58CAvQbFvRbZmEqPv3X9ve&#13;&#10;U5sXtrY/ZEldMrXN/UftzMR6gp8PqQ3xc9yJuuX/GfzO+E3v+296GNeX0Q3uAOIgDPu1X6ugRb1D&#13;&#10;GIuwPdbpvr8IxlxBJMpUYpRNjPpRXNLCB5KnzrUBv0T59RrjiyxhJF/p5eZi+Bk2+AH35odDUTG4&#13;&#10;N0fBLwypj5u7qYa4+E/ZNfCTMNNkfmJsjXOf/PirX+CLfJp/2Ts/t7lv+OL/hPiMcXN2b64NIxG3&#13;&#10;/F8Jv/Ils/BRO+N8OSGanOhJuOVnmqJ/zdrWRL2v9j9q23tqf+XmSETnp3+2cKcetbMO6mv48XMP&#13;&#10;uLulNvSpkF/Vhg3/N+F7b+OhKf9pwwyBDR4HYpqaCSteh63KngVuw4UPZGijYzHg9akgFPmSsGxC&#13;&#10;OvrpaYCh4VJh64mib1lhA8z4024aYjcug5+Bm/vkh8PkB/0lQc0POeKNe2sKJQFQ7i06EFqR9Hqf&#13;&#10;ID4HfgboYDiUDFSCn8PcD/nr+LkoPsL2CyRm/oA2XMlK9yxwCw380EbHYkElGIR4SVg29MGNV3oa&#13;&#10;wG3ovjK+05EB+uzOeKKf9Dxq5wE/PrugbGx5cJasQWiF0ykTAuLmPwdlL6cHfvBiAk0WqVn5OTy7&#13;&#10;dpVp1Yb9z5Y0uHd8x+kWzDkNo2MxRO96rjLQifGROiTMsYq0tQYmtzQ8qA2AsIlzbspewoetrlwE&#13;&#10;mnh5T/Nh3EbQ4RPx2OjxSR4cuHavJMyrGx3n/JBykmVizUt8OxMjF4R+4wykBV+IuMNNl9aLfskI&#13;&#10;HGO0iY+O8RFamoS45cLTvbDgl9Ylu1v8jCDWT2p4MxfNQ/FDveUY5BUwxUWImp/r4JOJ5EesHPEj&#13;&#10;PniewohvcmV8yH+qkJK6LoKPYBEy+Uka2UhIrnx2YVtMR6flJR3JaSKvg19nF0RdqrYh4LgyDd5c&#13;&#10;+yNlOmuuWdtIIW6VP+vZegs/3BtBqpv4PUiL4l+zXLl2PmqbjnPzUMebnZav+alM6iytXpq9uTYE&#13;&#10;cGFFr597MndfwE8rBRFAWr/X7r/ACauU4cNyPpDbhioN6iGBqGkQoJbr3770Emm0u1GbEekdwQiq&#13;&#10;I+WsdB74WmPij/XVr3M8m3HYvoAfPl7/2fFrZ8Ap+Et+ijbzRkEY5Bj8cG/JeRKfDUzN/7XwETiJ&#13;&#10;4s38FC3VOeCHnMm/OGuo7l0E3wGTC+cc+Xvh7Iatz+5n1567xEeKOYfIZ2bbQW56Dyqn6fcC/yfE&#13;&#10;Jw8H/NQ5Rc5Bn/yYt+LZAMn7lWtncWaSZpv8QPSonZOY7CPPkqO7rD1fbP1k1TnH9lfVtlgJuIka&#13;&#10;og++sQ5c+TUVfAqu77lglb9Fn5bR1+rhxAIUYjnCWToIJMOn6ZLDtuw2HT24rcf0tfiaMtfCBcV8&#13;&#10;mIvz5kRsjC8Z8HnBVr24pyx6ksV9rF8BS3kWfHLPYM2CWlM5yBE/aYaGe5v8UFxOzf+18Ctx2DE/&#13;&#10;lfvVMT/BIRIpyEta5RdJZypbHipcJcizFe4FW537x3eg76kNn1177hK/UigS6eS1rc/L+2o/j5wP&#13;&#10;JPgjb3H+8uw6V92WaZ1VrETnHD2IXRsgvxJ+/VxPHsBHXcXXuWub8id2/g21XxR9/nPVXda2IOcW&#13;&#10;fmT8vtrAs+4Dj/mzNjCnuZiX8WFWr8BiRdAG+C9wotgQTabbwhM6ThyTc/6wcouO1icJUVLmPhcL&#13;&#10;Qwholo/Hcgn5K/HDvzBjQe5r7Qf4XqVjCxNP6RZrq/WfHR9BM/C4uQ2Rksq6aN2ljfkJYfJDvsw/&#13;&#10;bMlvYhrXLdwSp8g/AX6EkByODhISNKBF0Bm3/qnQtLeYurg591MdTV/pX0AnxWd8GRv6poZEmJ8Q&#13;&#10;mg63ENTZDWNAWOY+MSC8Ij7oMBHRuovcdL/OLgQkNvnXgPlJDsG1yKwWw7Ph++ySH8aXxCD45Kfa&#13;&#10;EJ2xtjnMCC/3F4Eqf27ix2cXOACbVwmyY5rRPmonCauzBUrAXVAFmfsQUQgBaXzUzlfx42zkc4u4&#13;&#10;czq6JbMmenL+AbXTc3h/PeZ3xjng0zlnj3Xoid1GeGtffZtgtb5CaTHs2I+ZyiftXLioTyLYvBY/&#13;&#10;ABs/8w/Y+c5C+PnuBIUAa8Et9TCFkPNzkLcApezk+Io2+REV5AeczuuIH+qTH1YE96GY/AaT9kcL&#13;&#10;/s+O73gRKPs4ZTPo4Me5TwsmpW33Z6vwSHrakWf7nAwfeZJ8MXbzg0FwV1RuiZmcwBQ4lH1C7bkT&#13;&#10;/B1FQYo4mfyM9Myz+6idyUme3cq5i9e2OnxBCDm5gZ+js7vNzxpXnoakyMehu3DtNCd3UntQepfr&#13;&#10;S63/1z8XLtxgYH7y5x0fxv2DMPW0+s5DME8FtHFtRXmaJI5BnaU2TJNyhQb4hGszjstIo/xJMqYt&#13;&#10;fBt0m4iEAD7GOU30chUhzM+F2hF2Hp0YXyH2w80hP+QiucpGflNWbJlVs0dva6+Cr3jFj/pmoLKu&#13;&#10;8wvZ59wfrNEy3So/k/Ir4SPW4qdpFFPb8ZafGMukDdOk+IfmzPiVOyO3io3iZyiza97MD9or1k5n&#13;&#10;EGhx7iRFYGTJox0/tEivxXnKajdOj9+8RfwZduVnUiKxBurv+WnJhWtnUdhsJIWmlu2Za1vnU/S2&#13;&#10;+fMiPzq74AcM7s5uCCs3x0TFduEPZXZl8zL+3lNzck2Br39NJQObxvrVuhT9Wee0UN+uahHRKgFp&#13;&#10;FVC6bz8tfT1+ABg/3014U3plgbaZU/hzFbO/xnEV/ObLvcmJ+t5JWaSe/Icm+Z9eZtJbY+TFn4Nz&#13;&#10;4YunyUTyE82Ump8p69yfUvWF67oz9efFPz67ayZ5tOPHtcFF4YD/8+PPPHHGJWPmxwfUBJrQ4O2Y&#13;&#10;n4k5+2fEz7MVoR1FauqKMnampfortam/WO181LY1S1DJZ6bcxI/P7qVrW/Pp86U2WH2Rn69Q23r9&#13;&#10;ri7ICDxr4+9p6mEcGYKoolVwSBOHC3GmUIimHNB8hxHytBAIFJaYpIZLVSO9Cd9vbXb4sRIupid8&#13;&#10;Dp9hHq3/5PjNDjdLt43QeztSIfcVHPeO07l8xX8NB/yKkxAwXIyBe1/4GyZ6/c7NyQGT8yD3ScNC&#13;&#10;xMHZMlDycxb8GTbJPOAnbFoqHpyfzb972Zqfi+LzXEXsZqV6Prs7fsKSxk3Y9WonOGjGmGlFh/ip&#13;&#10;oY8j2o3QubnKgXsd/Mod0rMSZH42TDc/zs2Q9AXrrgLXwjdT2ZqfSStVB/yETUvF5p7/s+NHfMmP&#13;&#10;86ny54AfntuQm5XquTbs+L8Nn5/CJ77eouX/gZMTY9b6vgoGv8Wrl2IbSgJkuYaZ5f0JQihhnw30&#13;&#10;Mi8q5JI21L0CX06NdoTfNloCbDT30ECwEw69lWHjZcl8daIuRKs0sXfCX4PvWbGcZUmxeK+/gnzS&#13;&#10;OGxNBGzcH4CXwzdX2TY/wUTyY5pkss996EnharjZKHmfDr9pyrzc8wPFm/m5En7mIBsQRtKmcPZT&#13;&#10;ecDPtGJKhs0OCoKdcHqmMhqntSSr01fC77MVcayLZmBY+bL6sPH6y94U7IzD1piwcX8A7lxOgs8Q&#13;&#10;He/kx/1sm5/wSPvVbV8boL8sftOUebnnB4o383NC/JlyzC3zMxUgjKRN4eynMhrnpySr0zF+fiGm&#13;&#10;TGHlf9rQc+TTvmxkYBUW5kklW0eQ4d2XpX4DQducFI31sh+CV+CXz3CDzFdO46HanHA797qSdvH6&#13;&#10;3Lbmib25I/wZU/XRCXJe4sc7S/MwLn845lWyGFefDmfEd9RqzQ9GyP2KP/lBU7JN3/zD96nrkvgm&#13;&#10;bPJJgqxotsCPpZ9Re+4dH0yZH7fNns7nHLOfhtvcbaTVw7hupzaPwRQVzFfCPzq7WPSMqfroxOJf&#13;&#10;Wr8zk+ZhXP5wzKtkMa4+He4YH7ElPxnmYWN+aH7AD2gqTjb9q+A7/kdtMxOdSq+pzW2dvYTZ5taa&#13;&#10;ae3lWd22Rudzjtl/Eh/aUGJiXurjc3D9BU4IISMAntr1wXnZp5P1APK3n+jCG/DXd2Upprc/EhBm&#13;&#10;aOIPZ6pJApEOIXgCH0A2R3uEL6nwYV8f9mM+41NtpBXI0jPiKzaQgN0jGckPCRE/GXhbiB/v7HP8&#13;&#10;XAk/WFnyz/xAjss8aaR78RN0m39pxD+9YKStcUOTU+Pnx2FbfursBhN1dsMIuYmLNCVX4EdSqhbu&#13;&#10;PqL23A0+U2kwkfyAFUvRDnEMPEIbrxwW/zEu/qk20gpk6RnxFRuI6coofkjIo3YGM0qc5oeiyqdg&#13;&#10;cCQGmPS1ntzOU+vRFv/heJnamSTdTe2JTfqqtdm5+Utr20xo7C33l6R9+y36+s445JLJIknNXEiI&#13;&#10;EMYfXUF5KiniLQXRqNc28PHf8pV/HKd0LEiA16B90wwIcjV+tF4DFI0PD+M3JL2NH+301bzXwjcz&#13;&#10;oiTLGwcgVvxIRzpBsS7SFDeYsZ/iessOL7/Uw52mBIRj/FEjZ8rVlWEooY+Xr+3+EiSUcv398bGu&#13;&#10;XnYvVL24t8ghZOvcbG8gtXn0UtUWizZwYtyiu8fvvUUozU/HH70avKI2BDnHuXMBfFA1c4O8pcBp&#13;&#10;E+20af5hbP6bcnqb/5Pj+2w9x4+ZESV5djkAsfFHDZLNpuqTyLhBz36KT1o7Fd21a5s48N1nS5nz&#13;&#10;Ij/OKRgqbdg5zh0YNX7PgISEDlfXRYp4y0Q8PT6CNT9NCaM3P9FObsXbhp8YTpubaif3YNyK/1hX&#13;&#10;4PJhXMuUEabGZFOGRGA24M4+jFomXQjoLBX/F6616kgCgeQ93T16LT7sYxpOjVvhQ+aFYV1po26u&#13;&#10;S/rd+mtuAJ4bf2VojhD3HA8CKY6b26BJewsbCKkg/+qFiNccRf9s+M43hglSEDTyfPCz4cGMwMa8&#13;&#10;2Q/8VG7u9OfG99l9lh8wthh4gDb5iQbcfkrtyWnuCp8U5cKRaMkPSRrn0fwz7cSmu0rTtN3xf0L8&#13;&#10;R20bCeD9dRv5cxM/5Xfd2uaDRCqK2hy9xA9/OIB0Od5V7WHgufAvsH7vAzisi+vCDXmdUhrEgGPc&#13;&#10;yPrH1c6cpnAHfn9NBUYxr6ZGecZ/eXGBvOVfNFffannF+ukMr3goQQHXx98xhiL926lkUqWejfpt&#13;&#10;6nG0ZC1XVviwTJtadHtD5V+F1YcQVtMtfWF4YnxGWfw4ZnFnforHDT/+TQb44d5CT6FxEuGS+E51&#13;&#10;cDH4IYfmJ5nd8kO1fhGp3Gz76V78nxJfMa+R54hN6kef3AyCyE+e3c+oPfeD38yoJCaPJ69tjLrO&#13;&#10;1sqBa9trav+jtq3coWpV7bm19ud5ZXU7OruZmoV/ytomPhlq5WcGnpw8yY8O8Kc/V91PbUveKkU1&#13;&#10;fs36I7X2V7jfUhvws52XEjbxck034YcxP+DIj0FQmOJs5ddUVkCYYJH491R4eQ0eh16i9EsjjgIY&#13;&#10;3nz0mOryRWcDuBlCf4RPWeHH6AifsgTczGNpr2AC5JxXwScZkxHvimSrRlRThsQh8TGa9IFUXOaf&#13;&#10;xiuKRvMuF7tRcyf4a/DKeKy/ct+51yGqZ84YbNzYTiMLbAjdhfBNiGnI1kNwof6eH3xSUPxP9aT3&#13;&#10;9PhOqUnAxWob93tNnM6f5/l51Dbz04cGmUT+bq3Nk/S5J8sPjgvVNh9J8hK3G/h51DYk0DtqP7k3&#13;&#10;4dmuzchQb9SYs362hNNU0ytuN+L7F5N8HAdk4OfDeK4ql4MHf4SdynVymIYB5p5eZQTgnW7aDi8G&#13;&#10;EMZuo0vQJ/BplviLU8gGKlDySuAdfq+x/fI90qnxO1pxPolJyrT5tSXDQ7IQSDZ8SzasqR423pKT&#13;&#10;4DvSyQWixWvKGLaNZ5aan0kR7JIfu0yss+I7VjNHzsyLWwiTH4jaB4o0CuFeN22Hl3HdAuYU+M1B&#13;&#10;R3uF2oYNnFdu7G5/n+dHnA2nEEjWbCrdho2nPUltc2QjYoVcXNgiAi/ZsKY6bsPMZ6vtzauMcMdL&#13;&#10;KMOxYKuTuGEzzM6Ir7TKICN89AYLVPe4e8XLAT97jKvgi82F0x0/zXGz+YG1MybXlHwEz0FI4g/m&#13;&#10;60/GYwRDfCHdT+3e1F5YognR6koQ2k0dBfI2Jt8HR9Hyexw4yyKwccF/YsRwp4ddOQZS2Bufxi/g&#13;&#10;wx6Xp7oKvriPwE0ASFiCFylTDY5gUmbgOsaUpBD24P9K+OLAXAx+gpniJ1kzn+ancl8sgkxdcIwX&#13;&#10;+RwidIt/maRE0nvH99l9T20gE7kpbCgQP1fCdy5kKi15k4mp3El+mGuiSUkWgsrPkFsVTpWb2SXc&#13;&#10;Vk87eFFxf7VZKeT1RxghuFpt0x6qjmEbuZW56bfwU37pe8Xa5vP4ltpv/tiKeB1hCqS9Um1z/Uoq&#13;&#10;Ki9fww+Nf3Ft63OlvcPfv0DPe8iHcYoiQiv4N0TxKyn5mINqAVoFO3qC1OH1hGwB4WxMBtnELd9v&#13;&#10;0ClVL+LXggwejsD3+i0G0HP4sO/1wzYDrRZIBDkVPnnGjR2ytfQtbn7EC8bSmafmR72QhwFtcJOx&#13;&#10;Jhh9d8+Ar+CaD8XWY5Dg3Ee8uGgTt8pNy6jtm+1nvp8Z3/my44dciRfFr36f3d+v9sz5uYoQeH+/&#13;&#10;0vr7bJk356RbyEXso3bylIqog9ovpoI30cXWe02nkRTuNv8+89etneYkCU7KnIduReusddyVfG5w&#13;&#10;LSRW3K5UO5fYVxK/ZO3BEr9qbea5nfnDvkhlbkW3z67lzlG3kMvxLbVTqMkQYX5wWd/5NJ5fU+FU&#13;&#10;ng8ry78IRUsh9D3smnCIw8EP3G3FHuzwTN+XJ2nJUgMhfhZ/gKUd8Wt+Cgucs/GWwNUMHMo8dhvC&#13;&#10;U+IrLoSM64gf7a15yLb4tVzOlQelNyjQL4SvcOO+8lO5T34yESsfk5/yZcLFnsDAOG5tNMZhdhp8&#13;&#10;hjeIcbhbUYwr52gTfMzcs1+0sCt+KN+C0Wh4aHzv+J07GVrxs+ZO8VN6klt8kK2iLDtsBg6sy3/I&#13;&#10;w+4M+CSj4kOslEiMe43VUe6Yh2zL33L5VZ6VfuIl9L3jgyNeEQj/ICDz4DZNSh7jMKuzS37gJ7k6&#13;&#10;g3orzog/c8OBk4Zr1rY6M+Qi8ucWfjKF4MpujbPDZpOThT/kYff22obZ8+0k5jM+5x5fC8fTOaeE&#13;&#10;wieBRnCKl68wgh0gE4OCMhmdn57Mvpoh4dIQYOVD4NfhYx2Jr3cWmESLE1zGk/g5ooks/b5TbrUE&#13;&#10;d06Jv8YKanJLYgs48jDaGA8uYMqLsrgd8hMWWzfBng7fNIAT00R+eBM/HvudL8fkQx6jK35CkHQJ&#13;&#10;M4HPji+eFLlizYghmsEnP7+89mC3PrO2vQMfXBY/GjSF5hI8Pmon2FnqlYgKkg75WW2Rmj6sj9oJ&#13;&#10;MuIKUkaK1YD8gFNZFc0Y2j5VktgQo/zUkHrK5TG6gREj/aEZLRL4rvEjplr/6PjsMtgmJm3TEASV&#13;&#10;T/STn6oN0F0Jv2LN05r8+OyCC1zFjwZNobkMO/P/ludOwNbfxYx/IYWweN6Oeix5TlDz4ZNxFuta&#13;&#10;ITDGpQdZanmrkLDStAOoXSzTWOK4Q4xX2dn+GJ8oia9+4m1+MBY+1Ilfy8op1mm1/kvhM9jkJ5rm&#13;&#10;R+yJiyRLKaM7DfONDE2DuyP+T47P0EVVpa9DRkJ3f88PE94GxvA40a6E7yxDKzriDj7wSn6g03Vc&#13;&#10;G6irJA6n8itiZeL7afG3tF2wtnnzM38qLZRAm7Ta8vOobTwxm/MjmQht/b620Y0GQXZiNP8S8G7d&#13;&#10;2BN1H7Wz+VFukpciMbTJnU56EhiNxHEH/9qqVrL3qJ1myfwUrcnUStu2NiTjyf/hc483J4G2+JjG&#13;&#10;2/cd/1QoBHje/vlDD+MQ4HmqjGAQqnksKKrbSJKQYd66Ng9mkicyv/4ie/7KASv1pAWAzjE+TRN/&#13;&#10;utWUW/wkhNDTIQRz6PWfHp9E5H6B+0N+xMbr+YksmcbcPRB8bvykcmkmDd1PfjI34VC5L6qFUQ5T&#13;&#10;uMAvOVvmOKUY3DE+o9ye3RtrgzCalWYuZZfBv2ht2+4vjpHTwW0mxRz6tFG2+9lyzdr2Yfz4EBag&#13;&#10;2bai2zIJUffvv7a9pzYvbG1/yJK6ZGqb+4/amYn1BD8fUhviR64Tdcv/M/id8Zve99/0MK4vow9w&#13;&#10;2IVyJsPar1UQsd4hjEXYHut0319/Ya4gEmUqMcoGU9dxlLTwgeSp6RW2U5RfrzG+yBJG8pVebi6G&#13;&#10;n2GDH3BvfjgUFYN7cxSUw5D6uLmbaog3W6JP2U+Pn4SZJvMTY2uc++THX/0CX+TT/Mve+bnNfcMX&#13;&#10;/yfEZ4ybs3tzbRiJuOX/SviVL5mFj9oZ58sJ0eRET8ItP9MU/WvWtibqfbX/UdveU/srN0ciOj/9&#13;&#10;s4U79aiddVBfw4+fe8DdLbWhT4X8qjZs+L8J33sbD2X59ZUMIRt8b0ZPVDl9yGviEHU/exa4hY2x&#13;&#10;omMxRPpUMEGgkLBsQjL66WmAoUn4eL53T1Dwp5l9jD/tyiWMsBu27U6W6lBNP4LfM34Gjngdc4bv&#13;&#10;OCFeEtT80F5OoCSRCgbUcG/RgZlMachh8oj+OfAzQAfDoWTmB5ymVab5LfxfFB9h+wW64mUOYzT6&#13;&#10;KbXSLWxM8xH/sPPrhPhORwbpswviBnNJz8lqG4PsvcXQ++uEgMjBg48DfmBqk5FSIUupcyfxOUx8&#13;&#10;9Bs/B2WPTizvgQ8WyEWRxeHKz6N2Nk2mC6Q5lQ/5AYV+IV3jJVbhOfsptdItbJzm0bFYUAkGIV4S&#13;&#10;lk1IRj89DeAWNr8IH+vjAr0Wr98LCnWf3TA6qA2AyOW/qXbCX1cuAk28vIT6Lvk0Q+HB/xGoruhy&#13;&#10;7V5JKKobnQ6ipAqcAI2DHh/004yNhK/ErxUtG+9CWTMlPoNMfMzsdSK0WmkMLG/0sXz4pfX942cE&#13;&#10;ETziNz/ionkofmhkuazIUcAUFyFofq6DTx6SH/YzR1Z+xAfPUyiY+zI+5D9Vcfam0RykPESS6n7v&#13;&#10;+IgKkbyvNqz5KabEz5Xw6+wyaJ9dseH7ZKXPbmqTRtcGJVrjnB4/yGl+rlnbmAJZ2/SzcT1bb+Gn&#13;&#10;cs/OiS/5Eb4M7722vWf9/Vyy8iPOTOSjdo6nuXF4V37IWdL4q2qbz4B++MequR7vrf8CJ6xS9iM6&#13;&#10;+KHYiTAKUsfXDiHzw4P+3V2X95p66VCbOCQFc+XkxpGDmWt8maW1Ywjj+nWOZ/I62b6AD3/bE/O8&#13;&#10;+OYZP20qITHIq3jgOMhIFeTc2+TH6vLT72VqH6+BH9E3dcVPpWV1wLUMi3+4Qg9eM/fN5dJeBN8x&#13;&#10;k4uM+dba8Nm15y7xkWLOoTy72Zjyys0WZI9+16udjP65sxu8+OzyAJsu82yAHF+5dj5qG3JFiTC5&#13;&#10;cP5MWaZRN8izzKG7rD1fbP0kNvnUz+1fVdtiJeAmagyfs+OucuO/wBm7rpyBOr4rLkt58R5yeMRL&#13;&#10;jtEHIq6S4dN0CGRbdpuOknNNQ8z6GnxNmbZ0yPk5b07ExviSAZ9XDNOK65TQstCM9WtBYQGfk+CT&#13;&#10;exJgFtSaykGO+EkzNNzb5Ificmp+roWv3Ig7O+YHtBQ/7Jif4BCJZL39nPtEobBv6Q+nM+MnY+In&#13;&#10;Yq2wg4nX1obPrj13iV85FYyevLbx0DBxnD/KoltrP70uX9tUp8Ap+HDtQRLdwk+d3cQBXl3anhie&#13;&#10;u7bls/ibar8o+vznqrusbUHOLfzI+H21gWXBtQHzs6ZqFa/Fh3W9AosnKg8Yv6bCf2KlPgrPWTgH&#13;&#10;b+EdQWDieHF+deOujtYnDT1gB5jU0w6eENAsS6RcXo8/MWNBxv/JtR/ge7WOLUw8pVsu0UBnx0fQ&#13;&#10;DDxubkPkglHkDLPmB4a5heDL/MPW/F8IH7w0XyQzyQEfoQOpKSY/kCU/FPvmszXhos8r/QsoMc6G&#13;&#10;z/jMT5BkasiB+Qmh6XALwe9We2IxWKLndJ9rhPArrh/L9UKjdbfOLvnLhWeDAMWv7vUrUtgq2Gox&#13;&#10;PBu+zxa5YnxJDIInASZCbDxq5zP8+OyaumjrEn0xzI5h0D5qJ2mpswVKQBxSLzruQ0QhBKTxUTtf&#13;&#10;xU/lHJkUr+QyaXTfREfr7kfUTqe+99djPoxrH3HPxUWLR10b4a1x9W2SC2YTSosLJWYqn7R14aIt&#13;&#10;H+DCD4PX4gdg4w/i9NaOZxgrMT5a4+cSuFDqS4D5KWZ7ZnyF7HeHihn8IOZ5HfFDfRjSFlnkPhTJ&#13;&#10;vzCuh198BSfsJz/iQ/w495WA8pDt/mwVXgLU+Kz4Eaf5YaxvqQ2gGTjg7DNqz53gV66AB1yVM5Mf&#13;&#10;9aUHa+b/UTv5tBOUiJUg5uK1rYgwJzfU/qOf69v8rHHg++zWnEjM4N+1gRauDamrfUqgwoM+rhrf&#13;&#10;I77XHHEgTvNTMSPAuMwP9eYHg+CubIsIuuh2KfxfX9sG8yv/uWf6ZLx2TJuO+3cegqEw0laUmyxx&#13;&#10;DOKP+m3oPLAELfBxZcO+BN1lb8EPSeFv7GKYiGyBj3HjN1B+pr4AyDdEJ8ZXwH1AD/kBZzr25KJJ&#13;&#10;Sv7YFFu2bLPwtvYq+IpX/KhvBprCluhsgbCWYdSJt+VfdtfAR6xvqw3BT1HYzIq15vrs+JU7SKm8&#13;&#10;io3ix5puZaOze+Xa2ZnSZ3eyZC7R7n62QOaK6MSjcw7YGOH8+M1bJ96WH7EhftTf89OS8E7SW4ZZ&#13;&#10;LoBfIXbkYq0zFprip820DdtxOkscg9Pj//rapo1Y7zgPrLfBv/41ldyYaaZfrUvRn3VOC/Xtqja2&#13;&#10;Fu+ceWUbzS4PNrLX4wew8fPdhGtfThpNoB3iz1XMvjxztZfBb77cm5yoX5zQJPXkPzTJ//Qyk94a&#13;&#10;I6udlufCF08zvuQnmik1P1PWuT+l6guXdTJcp/68+Mdnd80kj3b8uDa4KBzwf378mSfOuGTM/PiA&#13;&#10;mkAT+qidwUSeregdMWnqijJ2pqX6K7Wpv1jtfNS2NUuQWzNTbuLHZ/fSta359PlSG6y+yM9XeC7s&#13;&#10;9bu6ICPwrI2/p6mHcWQIoopWwSFNHC7EmUIhmnJA841qyNNCIFBYYpIaLlWN9CZ8fyyxw4+VcDE9&#13;&#10;4XP4DPNo/SfHb3a4WbpthN7bkQq5r+C4d5zO5Sv+azjgV5yEgOFiDNz7wt8w0et3bk4OmJwHuU8a&#13;&#10;FiIOzpaBkp+z4M+wSeYBP2HTUvHg/Gz+3cvW/FwUn+cqYjcr1fPZ3fETljRuwq5XO8FBM8ZMKzrE&#13;&#10;Tw19HNFuhM7NVQ7c6+BX7pCelSDzs2G6+XFuhqQvWHcVuBa+mcrW/ExaqTrgJ2xaKjb3/J8dP+JL&#13;&#10;fpxPlT8H/PDchtysVM+1Ycf/bfj8DVHi6y1a/h84OTFm9ZePuITfQtBLsQ0lAbJcw8zy/gQhlLDP&#13;&#10;BnqZFxVySRvqXoEvp0Y7wm8bLQE2mntoINgJh97KsPGyZL46UReiVZrYO+GvwfesWM6ypFi8119B&#13;&#10;PmkctiYCNu4PwMvhm6tsm59gIvkxTTLZ5z70pHA13GyUvE+H3zRlXu75geLN/FwJP3OQDQgjaVM4&#13;&#10;+6k84GdaMSXDZgcFwU44PVMZjdNaktXpK+H32Yo41kUzMKx8WX3YeP1lbwp2xmFrTNi4PwB3LifB&#13;&#10;Z4iOd/LjfrbNT3ik/eq2rw3QXxa/acq83PMDxZv5OSH+TDnmlvmZChBG0qZw9lMZjfNTktXpGD+/&#13;&#10;rFWmsMpPxkuWT/say6CmD6EnlWwdQYZ3X5b6DQRtcwI01st+CF6BXz7DDTJfOY2HanPC7dzrStrF&#13;&#10;63Pbmif25o7wZ0zVRyfIeYkf7yzNw7j84ZhXyWJcfTqcEd9RqzU/GCH3K/7kB03JNn3zD9+nrkvi&#13;&#10;m7DJJwmyotkCP5Z+Ru25d3wwZX7cNns6n3PMfhpuc7eRVg/jup3aPAZTVDBfCf/o7GLRM6bqoxOL&#13;&#10;f2n9zkyah3H5wzGvksW4+nS4Y3zElvxkmIeN+aH5AT+gqTjZ9K+C7/gftc1MdCq9pja3dfYSZptb&#13;&#10;a6a1l2d12xqdzzlm/0l8aEOJiXmpj8/B9Rc4IYSMAPxKOW3LPp2sh9LffqILb8Bf35WlmN7+SECY&#13;&#10;oYk/+vK61ESkQ1g8gQ9L+as9wicwwFNZH/bHuNZPtZECNG3Pjq+IESx2T0GLHxIifmDEoS009s6a&#13;&#10;tTQDZbriI40r4SNoMajwzY9Gnaceoy1+wnGwGxrxT4tB7GXw8+OwLT91doOfOrthNDPNm/DZtedu&#13;&#10;8JlKYpK5N5LIUrRDHAOP0MYrh8V/jIt/qo20All6RnzFBmIetfNof4/4CbLIl/IpLIZjphgtHrUT&#13;&#10;NBzwkyTdTe2JEL5qbVZRY/Fizv2S2saZ86ZSon2P/m/x0nfGQ4TFQc97kqoxhXHLZOHQPxx1vnjI&#13;&#10;0huNcVTA5e+/5atRPIoEHLzZUHgjfkxyjA9E4+f6QsI1eTJMpUVy5sP1nxzfzIiSfDTkAIGLH+lI&#13;&#10;p3jCnbzF7QV+zo4PKoqfzPiiB2PyBMn2cm62N5DaHMTKpy0WbShj3KLNBPeH/+G1IciZ5/tS+JE0&#13;&#10;M3blUiaL0ybaadP8IOOcP5WGSjUn48nxfbae48fMiJI8uxyA2PijZnuI88xqE66AbwIi4ryaGHEH&#13;&#10;8aLVuEXp58a52d4gvM1Phu+cQvgRmuK8cG0LBnxuSM1N/MDY+cNjyqQip8ShuvCpPMJHimkj5F+/&#13;&#10;qngFPj3GrfBjXYHJh3HByAjzuJjQFmJOrhXUhygFZIMQ0FmB8n/hWqsOEiuVYG8yhPlqfBjGNJwa&#13;&#10;t8KHLLGInjbZpyptd+unG24APDf+ytAcIe45TjrAH8Vxcxs0aW9hAyEV5F89OOGao+ifDd/xMUyQ&#13;&#10;opiZRXiniQ6v5sE9qXKUfuCncnP6UR8eaQff4n/aQc6xp85R+n1lfJ/dZ9fPuGeAtkab/ETT/LT+&#13;&#10;svikIPlBdiQ/JGmcR/OT7FLtPpMqbSs/QTIUJ8Svs8WYGWDwMb9IkbFPggaXFJMfUbTwFPJL4Ts/&#13;&#10;gp/KHRIkXpU/IAVCPCMMfqYdtRRkbk7/6J8Vn8QkP9E0Pxk/OVPfEtgkocUrJYuBB2ivgQ8OcIkf&#13;&#10;9UWvuKj8pEHIKE5+MAg5VbiN835z7cyphbbi99dUYJQT6tF5FKBaRZiMfuFmiPy0m1EFAhasj78F&#13;&#10;nDZ0L8ccDczn8LnAxCdE4WOUWIhve4XKn8HXGxnbjLnPjs9Qi5/kizzMX4RNeSiTH1Edg+Cfews/&#13;&#10;Cm2fDF8S36kOLgY/4Mh56d6Wn+SXO5B9uvmW9Bb/p8RXkBlqRp4jNqkffdNjfsnPJ9ae+8FvZnx2&#13;&#10;JQnyHrVzkBPdJZ/Ez6O2DYqSn6o9t9b+9L92bavThx8NeZGYyr8n+cmfHfdTezIuh/mF1t/c1+LI&#13;&#10;fz615HPtqvPPFrYfWjsjEfhAn4/yeCgN/PyaSpKYyQITLBL/ngqvlFcuhV79ST584gpg9WI01ULK&#13;&#10;+wZwM0TWHuFTVvgxOsKnLAETZdNwDZfHJwHmSdui0bz3poFWavhuJkfP8U9jYRllIq8abSVld4K/&#13;&#10;Jp8yHuuv3HfSOXi35ozBxo2tlWgtsKFkyfj58R2/acjWQ/Cj/p6fz6w9nK1qT4zm9HP7fvn6nUFz&#13;&#10;gclZrT8YnGqvnzIzne3a0FKiCXAe/KpEM7wtPyQgiUmdRvNup0KMDkDxCrsr4K8UKW7SMoN/1E5S&#13;&#10;wpsJ2/PzqG0g6B21n5Sa32zXZuzAyj/NPrh2+sN1Po7HBD8DPx/Gc1W5HLwTQ9ipXAsHTMMAy51e&#13;&#10;ZQTgnW7aDi/H7BbzP4NPs8Sv+dJnoEKSVwLv8HuN7ZfvkU6N39Hqh8EkJinT5tfPiuEhWQgkG74l&#13;&#10;G9ZUDxtvyUnwHenkAtHiNWUM28bzxJifSRHskh+7TKyz4jtWM0fOzItbCJMfiNoHijQK4V43bYeX&#13;&#10;cd0C5hT4zUFHe4Xahg2cV27sbn+f50ecDacQSNZsKt2Gjac9SW1zZCNihVxc2CICL9mwpjpuw8xn&#13;&#10;q+3Nq4xwx0sow7Fgq5O4YTPMzoivtMogI3z0BgtU97h7xcsBP3uMq+CLzYXTHT/NcbP5gbUzJteU&#13;&#10;/kQcqwlJ/MF8/cl4jGCIv8zjp/b0XBMARnh1U3oGMHUU8FaYfB8cRcvvceAsC2ESe2KEeKenqR0D&#13;&#10;KexrzTB+AR/2uNDgdRV8cY+Ak4DorsHHOFRTbX6KoxDI2/zLHvxfCV8cmIuVxuInyTWf5qdyf0s/&#13;&#10;HOMFe2F0W/zLJD0lvXd8n9331AYykaSxoUD8XAnfuQAO8BID0cGV/FCa/DDXbIQ2BJWfMbbK/mfH&#13;&#10;F0UduPnx2V2K40KO+DU/4Mv8l9n/z96bB93WXOV9+36SQEgBITEqYJQgi0DFzEIYIQahqoSyJIyp&#13;&#10;xFUMYXCCEwiFsStV4JjCFZwwOCQEm8IUFVOFwWEoYjDwDyiJCSYk/MFYTIWdOAQlhGJwDAgDEt/N&#13;&#10;ep5nPatX77PvO9z57H22vrO7e/Xqp7t/vbrffc573qswHEm/5m0YMXnyRDkusZhjrPhczs7ae+SY&#13;&#10;sJjQILpHOtscMOu4uQkfwozge5Jnm6Ieca+1w9+PIOc15MM4TTFDV/Cv6/ErNbUxg0ohWpOKnMUN&#13;&#10;yZ2iAf9gBYasZBK3fL9Be1bZhc239GtA9KAI9T1+myF0lT78hz58c6KVQml/+uSMGzOkNeVtHnzE&#13;&#10;BWXVmdPgo1zYw4E+uMlZHbS8s3vQ1+QGD81tlAHBsY/54qJP3Co2bWPtuNm/x/ue9R0vJ3zISlw0&#13;&#10;f+XH3n18Z0/vn6MIg9f3aRr/2Fvm5ph0CrvAYvyMNU8OKavSwLx1nB7n7MSMzYdEcEs0pNHyzg7+&#13;&#10;3vPHPTvNhKzyRp7Mj3iU3yiTOp7a47I/S3E70tk5zZ008hYcnsazB6N7Ws9m7tseP8yLZ2R5jb07&#13;&#10;ysrNsQmt+zk7rUU19v8Mh3WHT+P5NRVWuj+MzF9W9yilYq0GHCaMbMtRC4Nn+nG5k2HJ55RhCJex&#13;&#10;oDB3/SaWftSv/mksLfbGG0yZYdJ0WOWyU7ljHPvSHxg47bqNjNibQ6bF13bp1DpVvexQw7XFf5f6&#13;&#10;mm7cZz4V++TT408N0pKto8T/YLWO03Qpe5TDbTf6nB7mvbrWpihXzNE1+PTYa83hV3xoX4uFcW3a&#13;&#10;gf6InYRRfFos5Tz3dbZxUhUBXFreYMoMk8aBVS47lXvFWfEbMmxWt5HZ5dlW878PPkDDK8DzPyyA&#13;&#10;dZymS9mjHG61d9k/2smuTK1oFikezXamX+w9a6VHPdtqTxJDxM9t+GQIoSmzVc4Mk1VMln6zh1/x&#13;&#10;r3oatThX6sMl306iP7dn3+1r4Xg6Z5eo8E6gExrFy1c4wS8/U1FdGMqlZe66M7dVD+mbjhCrNhS+&#13;&#10;mT7Gkfp6Z4FOYLRczif1s8R6efp9p5rVEJzZpf48V6DJJYklYMnFSKPcWMCVF21x2+QTHutmkt2d&#13;&#10;vjGAiTGRD2/i47Lf+bJMHmrRsuIThsQlzRTeu744aeaaa84Ypj755PPEzx6s1qM82x5AHyyLjwoD&#13;&#10;oVmC4+XsBJ3pvBKogLTJZ/ZFaHqzXs5OwIgroLQQqwL5gKm8CjOK9s8qWeyIUn5qyHra1aJlQyNK&#13;&#10;+o9u9Ejhs9aPOdX4W8Z7l5MdYNI3HQGo2kQ++dTZgLoj6ddcc7cmH+9dsMBVfFQYCM0y/Mz/fp47&#13;&#10;IVt/ixn/Qgpl8bwd57Hs2UH1h0/GeVjXCKHRLj3Ispa3mhJGmn4QdRPbVJY57jDjVX7239anSuor&#13;&#10;n3qrH4ylj+rUr2FlF3O3Gv+h9DnZ5BPJ4CN6YpGwFDK60zHfyNA12G3x37k+py5UFb6eMgJ65E/5&#13;&#10;MODtYA2XU+1I+o4ypMIRd/DAK/mgTtf22cC6CuJoVO0KrFx8363+GtsBzzYvfsZPhYUCaBVWaz6X&#13;&#10;s407ZrV/ZBPQUX96trEZHQJ2agz+MvDuurYmyl7OzsFHsUkuBTFqk512egKMROa4g7+WalQydzk7&#13;&#10;Tcl8CmuSmrGtz4Yknvw3n3u8OCm01kc3Xr478ZzNPJ637z6jh3EY8DxVThwYvs8Cxa2rBUlUT16r&#13;&#10;BzO1TmV+/UX+/JUDRupOp2629ema+r1ZdbnWx8Ds6DT76UWPn7Y96+fcOV+w3+QjGjfnE1HSnaOP&#13;&#10;I+gnyinpGEY++WRsokHFvlBLoxp04yRfoQxruUeO/M9Yn7Nc791bng3SGFRY5i1th9HvsZF7MTiQ&#13;&#10;wp7PtvX6Yhs5HJxmUPSid9s2n2OebQ+NT/KudZifFFzLtPc58ud/tj3I2ezYJKD1D9lObR37l7Mz&#13;&#10;Yysjac3noZwNcbY6UG+hnwM7Te48q4dxfRm9icM1KnswzPkaBUXrHUKbpP0xTuf99RfGCmaiSKVG&#13;&#10;+aDr2r2ylj6U3DVbhW835ddrrC9Y0khe2crJwfRz2uAD9ubDolA09mYUyOHI+rg5m9Uwr5ZEn7Lv&#13;&#10;Xj+BGZP5RNk1jn3y8Ve/wIs8zV/+js917Fu++O9Qn3Nc7d1bnw0tENf8j6Rf8ZJReDk7Y385IAac&#13;&#10;yMm45tNdkT/m2TZAPdjZfznbHuTsr9hsgej49M8WrtTl7KyNehM+fu4Bu9ucDWNXqF2dDSv+t9L3&#13;&#10;2sZDWX59JaeQCb43oyeq7D7s1XGYRj5zNjiFj7UiYzNM+lQwRVAhY/mEpeWzpQVaTcrH871zkkJ7&#13;&#10;urmN9btfNQknrIZ9RyaP6qjq7Sh+zvo5cczXc87pe54wTwFqPvRXIyBJpZIBGq4tMnCTKx1ZTI7I&#13;&#10;70M/J+jJsCib+YBpemWY34b/QfUxbb+AK15mGKWWT6srncLHmLf4w8+vHeo7HDlJ712Aa+QSz87O&#13;&#10;Nk5yrC2KXl8HBEyePHhs8IGrXVpIhS2tjp3UZzH1kR/6WSh/ZGJ4F31QIIuCxeLM53J2DkzGBWgO&#13;&#10;5U0+QOgXwjVeooqWPZ9WVzqFj8M8MjZLKsVgxEvG8glLy2dLCziFzxPSx/g4QI/F4/eAonrs3XDa&#13;&#10;OBsgkcO/r7MT7XXlIJDEy0Oo75J3Nxw8+H8EqiuyHLtHEhWVjcyYRFk1cQoMHeT4oJ9uTGS8oX6N&#13;&#10;aFp4H5TVU+pzkqmPnj1OTK1GGgXbh3obPtql9/nr5wxi8pi/+YjF4FB86GS7vMgoZIpFGAaf4+iT&#13;&#10;Q/JhPmNk5iMe3E9RwdiX8yb/rIq91516Ie1hklX3c9fHrDCTBzsb5vgUKfE5kn7tXU7ae1c0fO9U&#13;&#10;xt7N2sTos0GBNnR2rx9wBp9jnm0MgTzb9LNx3lv3w6diz41TX/YtfTme+9n2IOMfzyUzHzEzyMvZ&#13;&#10;2Z7m2uad+ZBZYnxSZ5v3gH74x6g5Hq+t/4ATXml7JjL4oTgCoR1IY36jQdj88KB/+9LHe3U9ZVib&#13;&#10;OoSCvrJz66iByQ19uaW35xDO9esc9+RxMr1GH+3tT8396pszftpUQKKQV3FgOWBkFexc2+Tj6mqn&#13;&#10;38vUOh5DP2Y/0BWfCsvKgLUciz+aoh5cM/bNckoPou85k0XO+bZnw6M+e85SHyHmGMq9m4mRV2wO&#13;&#10;Q+bY7nhnJ2d/1d4NLt673MDGZc4WyPKRz87L2YZYUSB0Fo6fbsswGgniLGPoLM+ep2z8BJs89XP7&#13;&#10;SZ1tMRKwiTOGz9lx13HjP+CMVVfMoDq+Ky5PteI97GgRLzWMPBRxlQ2fpsMg3/JbZRSccxii15vo&#13;&#10;q8v0ZYPsn/1mR0ysLxv0eUUxvThOGW2LmjZ+DSg80GYn+mRPAKag1CgbHPFJNyRc2+RDczUafI6l&#13;&#10;r9iIOzPmAyzFhxnzCYYIJNe7nWOfKjSOW7ZHoz3rJzHxibnWtIPETc+GR332nKV+xVQQ3fnZxk3D&#13;&#10;wHH8KIpue/az1eHPNp1TYAoePnsQRLfhU3s3daBXl5Ynivs+2/JZ/L7OfiF69M9VZ3m2BZzb8JHz&#13;&#10;g50NPBZ8NqB/nqkaxU314V2v0OKOyg3Gr6nwn1ipj8KzF/bBW7SOSaDjeLF/ZeOujManGraAH2Sy&#13;&#10;nn5oCQPd8ohUk5vrd80YkPXvcuwb+h6t5xYu7tIph2ihvetj0px43JyGyQdGwWlugw8ccwnBy/zh&#13;&#10;a/4H0geXwYswEw54RB2gppl8YEs+NPvmvdXlIs8r25dQauxNn/Mzn4BkNGRgPmE0DqcwPLazJwaD&#13;&#10;IbpP5zlGGJ/G8WO4HmikztbeJb8ceCaYoPjqXr8iha8mWymKe9P33iIrzi/BYPIEYBCicTk7r+Dj&#13;&#10;vWt0kdYlfFHMjGWQXs5OYqm9BSQAh9CLjPMw0QgDMV7OzhvxqZgjSXEly8TovEFH6uzDODsd+l5f&#13;&#10;l/kwrnXEPQcXKR517YS3xpW3Sw6YSVTaXCrRU7VJXx9c9OUDXLRD4ab6ITj0Gzi9teMexkisj9T6&#13;&#10;OQQOlPVlQP80M92zvqbsd4eaM/hgzv3a4sP6cKQvosh5VCR/aRxPv3gFE+aTj3iIj2NfAagW8j3d&#13;&#10;W6WXAlXeq37M03w41/s5G4AZOmD2KM6eM9GvWAEHXBUznY/yqgc187+cnXzaCSSiEmAOfrYVCDO5&#13;&#10;xdm/9XN9HZ9VDn3v3eoTgRn8fTbQw2dD1tU6pVDpoT6uKp+jvscc88A8zafmjAnGZT6sNx8Ugl35&#13;&#10;Fgg20e1Q+k/+bGvkZ/65ZvpkvFZMi477HW6CVmGltSkXWeYoxH/KD0fHgS1IoY8rE+ZlGFnmJv2w&#13;&#10;lP7KL4qpyBT6KA/9IZSfqU8CahumHetrwmODbvIBM217shiQkh+TomXP4RatXXsUfc1XfJQ3gYFw&#13;&#10;WLS3AGzYUBqBt+Yvv2PoY673dzYEn0I4yIraYL13/YodhFReRaP4uGak8tHePfLZOSJl7N1OySyR&#13;&#10;nvxsgc0nogOPjbPAxAr71x/cRuCt+YiG+Ch/ymdYonVCHzb0cgD9muKYuaiNiEVN8RluWoZ1ORvL&#13;&#10;HIXd6z/5s00LMd+xH3jeBn/9ayq5MN1Nv1pXxfiss3so76ZKY2nxzplXppGcxMHKdnP9ELZ+vpvw&#13;&#10;2ZedRhJqm/p9FD2vljnaw+gPXs51JsoXE7pkPflHTfLvrUzSS2Nlpd1zX/ri1OeXfCLpVvPpthH7&#13;&#10;3aq8dHlORtNev1/97b07R5JLJ3x8NvhQ2OC/f/0eJ464JGY+3qAGaKCXszNI5N6K3BZJoytkzHRP&#13;&#10;5We0WX+ws/Nyts1RgtjqkXIrPt67hz7bBk/vL6VB9Vo+T8Nz4Ri/TxdEBJ618XeaehhHhGBWkWpy&#13;&#10;CBNPF+YMoTB1O6T5RjXs6SERVNhiSEMuq4bSfen7Y4kT/RgJBzM6vEqf09wa/871Bx0ulm4ro9e2&#13;&#10;hUKuKxiPFWfjaiv+VWzys05KwHFyhu556a9IjPE7NjsDBudG7BPDBGJjb1ko+exFv0+bMDf4hM+w&#13;&#10;ioPjc/B3LlPzOag+91XM3VQq5717wic86TyAHe/sBINBjJFWOMSnit6OSFdGx+Zsh+5x9Ct2iGcG&#13;&#10;ZD4r0oOPYzMs44L3OAWOpW9SmZpPx8qqDT7hM6yiecp/7/oxv+TjeKr42eDDfRt2U6mcz4YT/rfT&#13;&#10;52+IUl9v0fL/gZMdo1d/+YhDeDYMYyj2oSVEpqu52T4+QYhK+GeCerkXCjVJH9bdQF+NhtqW/vDR&#13;&#10;EOCjvlsNDCfGVu/K8PGw5D43Yl2YZmtqnxifjL57xXCmIcXgPf6a5D2dw9cg4ON8EzycvlllOvgE&#13;&#10;ieRjTHI5jX3UE+HsuFootd6d/sCUcXnKBxX3zedI+hmDTACM0Lqx57Nyg0/3YkiGz4kUDCfG3jIr&#13;&#10;I3FYyzI3epr0x96KecyD5sQw8mn04ePxl78RnDiHrzXh43wTPGmyE31O0fPtfJzPdPCJFuk/Nzs9&#13;&#10;G1B/WP2BKePylA8q7pvPDvV7yDG2zKdXABihdWPPZ2Ukjk9Z5kbb+vllrXKFV34yXrZ82ldZDtV9&#13;&#10;GN2pbHMJNrz7stVvIOibHSBxvfyb4Qb61aY1g81XduOi0uxw3fc8ktHE43M6au6xNmek3+dUeWQC&#13;&#10;znV8vLJ0D+dqj4Z5lS3KlWeDPep71krNByXEfs0/+SAp2ypv/mh7r+uQ+gbWeRKQKwYt8LH1UZw9&#13;&#10;564PUubjdNDT/uxl5tNxHbtDaW5hXae9NrdBN5XM06S/tXcx6D6nyiMTg79u/I5MuodztUfDvMoW&#13;&#10;5cqzwRnrY27JJ6e5mZgP3Tf4AFMxWeWPou/5X842kxih2C8zUwAAQABJREFUdJOzeXhnLmXWsTVH&#13;&#10;2mjlXp2OGu3PXmb+nvqojUp0zEt5fA6uP+CEETYK8Cvl9C3/bOR6VPrbT2zCG/Tnd2VpZmt/JCDN&#13;&#10;qIn/9OV1VVORDcLjHvrwVHulW/oUhnhW1of9Ua7xs9pKIZq+e9fXjDFZrJ4mLT4EIj5wYtEeKntl&#13;&#10;TS3dgExXfKRxJH1MWgQ1ffNRacSpy0iLTzRsdKNG/OnRwB5GPz8OW/OpvRt8au+GU480L8KjPnvO&#13;&#10;Rp+hJJKMvRZEtiJt5ii4hDReWSz+US7+rLbSLGTrHvU1N4C5nJ1b67vFJ2CRl+IpPFrDDDF6XM5O&#13;&#10;YNjgk5DO5uyJKTytZ7MONR5ejLkncrax57zpKNG6R/7ZeOk742HC4FDPe0JVmca4ZbCw6B+O2l/c&#13;&#10;ZNkaiXV0gKu9/8pXpXgUCTm0ZkLjLfWjk219KFo/xxcWjsmdoSsNkj1vjn/n+iYjJPloyAImLj6q&#13;&#10;I05xwp3c4nYNn73rA0XxyYgvPCiTEyzry7E5WkNpuAOs2gyPqTYqozxMqw7OT/+hnw0Bp+/vQ+lH&#13;&#10;0PS5K5YyWBw2kXafwQcR5/ipMFSoORh3ru+9dRUfkxGS3LssAGz8p2S9iXPPahGOoG8AMeO8Bhix&#13;&#10;g3mqVXmYsp0Tx+ZoDeDDfWf6jilMP6ameR74bAsC3jdEcys+cHb8cJsyqMiUOqwufVZu6SPEtBBq&#13;&#10;X7+quIE+W7Rb6ce4QpMP45KRE/rxYUJfmNm5RlAfopSQHcLAxpoo/y9ca9QBsUIJ/oYhzRvrwzG6&#13;&#10;Yde4lT5sqUX19Mk8q9L3ZPxshhsE960/E+olzLuXEwf40Rw3p4FJawsfGFlB/sqhEa5eivze9D0/&#13;&#10;ThNQNGdGEd5pIsNrcHBOVVnKduBTsdnbsT5apB/aFv/uBzvL7jpL2e5p1vfevXL8nHefoL2RJp9I&#13;&#10;Bp9Rf1h9Ikg+iI7kQ0htP5pP0mW18wyq9K34BGRU7FC/9hbnzAkGj/5Fipx7B9RY0kw+QjRxCvuh&#13;&#10;9B0fwadih4DEVfEDKDDiGaHx6X6spSFjs7eP/F71CSb5RDL45PzJTHlb4JNAiystk4MLSI+hDwa4&#13;&#10;xEd54RWLik86hI3m5INC2FmFW9vvtz47s2upzfrjaypwyg716MzRqGmNIlxavnRzivy0m7MKBQxY&#13;&#10;H39LOH3YvBpmqWlepc8Bpj4lSh+l1GrD7t34M/h6I+PK1vfe9TnV4pO8yKH/IqzbjTVCzpyCP9cW&#13;&#10;7Wi0fxI+pL5DHSwaHzByXDq35pNcuQJmzHZ5S7zFf5f6mmROdZ54Y3LV2UA+j/DsOR/9FjyN3d7P&#13;&#10;Ns669tbM4DZn/+Vsm9khbursue3Zn/F37LNNPImi4pOl/NFAOk/0uep8zrbkViGq8k3Gr4fraliL&#13;&#10;cpuzAT/beWlDpFiOqdY2zUiials/nPlAn4/y+MEWeyu/pjILwkUhksIeQ/XjTwqyHe1oE1cIKxel&#13;&#10;Xl1tkVkJroqol6kLpK30w6NXW5+2FFz1Y+sYQRc4mD5hdCJeFdnmGqGmjU9E4Baljm/Nn86zikr9&#13;&#10;7kbnpz9PXhGPmVXsO/bGFJUzM2KIm3A0LxvsiKoD6RuIMWTqIlgof8rnUZ497K3Onij17tvq1YJ6&#13;&#10;wI99/B5BH+DBzjauxwzey6HdhPs2nzqJejX13CSUKNYVzVy2uaYUIwNRvMLjCPprELlz58kf6Gzz&#13;&#10;mpNL3G7B53K2YRM+wNlP9gae6Zygg1wSL5QsdKuzP0q9mq3idkt9f7jOx3FIhn4+jOeoKBwTDmFM&#13;&#10;OyvnzuEaDui7tyonCJ/Udd/WihMIZ6eRpeg99OmW+lOjsDVVqOSVwif6Y4yjXb6H2bX+mK2YdzCJ&#13;&#10;TItfS9JayBYG2VrbsjVvVjcfL8lO9D3TzgKzxavbOG079yg1n44IfsnHTbrWXvU9V5MjM3NxCmPy&#13;&#10;gWm0QUU6hfG0rvu2VtZ1Cpld6A8GY7ZHONuwgP3KhT1Z36v5iFlrFAbZBk2FW/Nxtzs52zyzNmNN&#13;&#10;uVjYIyZetubN6rg1N++t4W+ucsIdL6m0hiVbmdQNn+a2R32FVU4ypo9co8DqUR654rLB51TjKPqi&#13;&#10;OTE94TMYD5oP8eyMztWlPxHHaMIS/6G/8cl4lOCIP+bxU3u2nAMATniNpOo5gV5HA2+lyffBcWj5&#13;&#10;PQ4ay0Oa1O4aYT6pp6sb6s1DjRnO1+jjzMSFBK+j6Is9JpwAIjtPPspR1avNpxiFQa3NX/7gfyR9&#13;&#10;MTCLGWPxSbjmaT4V+2v8aBgv+EtjpMVfLtlS1nPX9959kLOBJBIaExrE50j6jgUwwEsEIoMr+dCa&#13;&#10;fBhrdkIahorPKLvK7feuL0Rj4ubjvTsdjhMc8TUf8DL/cgvDkfRr3oYRkydPlOMSiznGis/l7Ky9&#13;&#10;R44JiwkNonuks80Bs46bm/AhzAi+J3m2KeoR91o7fKsSOa8hH8ZZGTN0Bf+6Hr9SUxszqBSiNanI&#13;&#10;WdyQ3Cka8A9WYMhKJnHL9xu0Z5Vd2HxLvwZED4pQ3+O3GUJX6cN/6MM3J1oplPanT864MUNaU97m&#13;&#10;wUdcUFadOQ0+yoU9HOiDm5zVQcs7uwd9TW7w0NxGGRAc+5gvLvrErWLTNtaOm/17vO9Z3/Fywoes&#13;&#10;xEXzV37s3cd39vT+OYoweH2fpvGPvWVujkmnsAssxs9Y8+SQsioNzFvH6XHOTszYfEgEt0RDGi3v&#13;&#10;7ODvPX/cs9NMyCpv5Mn8iEf5jTKp57sa+9Mnbkc6O6e5zxCfyrMHQ3xaz2bu2x4/zAsqYyuyY+/a&#13;&#10;7ph0Crsa3s/ZKdUkRBmdDXf4NJ5fU2FX7g8jyz+E4gSkMO7hN4DDHA1y4wwn5eCHZ/pxuZNhyeeU&#13;&#10;YbhSv4mlH/WrfxpLi73xBlNmmDQdVrnsVO41/t3oDwycdt1GRmtrDpnW/G2XTsVB1csONVxb/Hep&#13;&#10;r+nGfeZTsU8+Pf7UIC3ZOkr8D1brOE2Xskc53Hajz+lh3qtrbYpyxRxdg0+PvdYcfsWH9rVYGNem&#13;&#10;HeiP2EkYxafFUs7zcnYiBszFqeKi4qzq53hh6FT8KLPLs63mfx98MgS50TLmRnw2Pfq1cvjW3mX/&#13;&#10;CToTuLesSmHY5E9t3M5Qv9jXJJg56tlWe5IUYj1vw6cFDLNVzgyTFiPoo/SbPfyKf9XTyFGxWd1a&#13;&#10;JrtBHFINZbdnXftaOJ7Oy8k7wQJOoR1O8MvPVDAyGsqlZe66M7TjxR5yI6UjTNUm8jfVh1/q650F&#13;&#10;OlBjyeV8Uj9LdJGn33eqWQ3BmV3qz3MFGi5mJOZDG82Rayzgyou2uG3yCY91sxTcm74xgIkxkQ9v&#13;&#10;4uOy3/myTB5q0bLiH4bEJc0U3ru+OGnmmmvOGKY++eTzxM8erNajPNseQB8si48KA6FZguPl7ASd&#13;&#10;6bwSqIC0yWf2RWh6s+7tbOPjQosVTJUXbbfgkxrkk3sXOpapPMV9k36V8lNDlgldoi2L3aI1y0a7&#13;&#10;0Y9pabYxsZbx3jUjB6Jc0hGAqk3khSiSfO5B3ZH0a665W5OP9y5Y4Co+KgyEZhl+5n8/z52Qrb/F&#13;&#10;fDaXCM/boS97dlD98cssGB1eI1FBhlzLdKkpYaTpBlG3sE1lmeMOcwnZF6kChn68SZ8qqa+82hiO&#13;&#10;FUofhtSvYaXT3O0B9Qkw+UQy+Ihe5yuIeadjbmivzerBJM0inf3sTZ9zFKoKcyN1/BrAOj65Mexs&#13;&#10;DZdT7Uj64qS7cMQdPPBKPsNn+2xgfQVZNKp2BVYuvu9Wf43tgGebFz/jp8Iig2gOqzWfy9nGHbPa&#13;&#10;P7KJ3KgPdled/akx+MvAu+vamiib/Fk41T/W2anYJIqCGOCSXf5EToI2RyUWSEtVdcpczk5TMp/C&#13;&#10;mqRmbOuzIYk7drdi34uTQmt9dOPluxPP2czjeTsc8zvj0UlYy4kDeybKUNy6WpBE9eS1GqBapzK/&#13;&#10;/iJ//soBI3WnUzfb+nRN/d6sulzrY2B2dJr99KLHT9ue9XPunC/Yb/IRjZvziSjpztHHEfQT5ZR0&#13;&#10;DCOffDI20aBiX6ilUQ26cZKvUIa13CNH/mesz1mu9+4tzwZpDCos85a2w+j32Mi9GBxIYc9n23p9&#13;&#10;sY0cDk4zKHrRu22bzzHPtofGJ3nXOsxPCq5l2vsc+fM/2x7kbHZsEtD6h2ynto79y9mZsZWRtObz&#13;&#10;UM6GOFsdqLfQz4GdJnee1cO4vozexOEalT0Y5nyNgqL17rhN0v4Yp/P+IhhjBTNRpFKjfNB17V5Z&#13;&#10;Sx9K7pqtwreb8us11hcsaSSvbOXkYPo5bfABe/NhUSgaezMK5HBkfdyczWqYV0uiT9l3r5/AjMl8&#13;&#10;ouwaxz75+Ktf4EWe5i9/x+c69i1f/Heozzmu9u6tz4YWiGv+R9KveMkovJydsb8cEANO5GRc8+mu&#13;&#10;yB/zbBugHuzsv5xtD3L2V2y2QHR8+mcLV+pydtZGvQkfP/eA3W3OhrEr1K7OhhX/W+l7beOhLL++&#13;&#10;klPIhN8Z4xNbdh/26jhMI585G5zCx1qRsRkmfSqYIqiQsXzC0vLZ0gKtJuXj+d45SaE93dzG+t2v&#13;&#10;moQTVsO+I5NHdVT1dhQ/Z/2cOObrOef0PU+YpwA1H/qrEZCkUskADdcWGbjJlY4sJkfk96GfE/Rk&#13;&#10;WJTNfMA0vTLMb8P/oPqYtl/AFS8zjFLLp9WVTuFjzFv84efXDvUdjpyk9y7ANXKJZ2dnGyc51hZF&#13;&#10;r68DAiZPHjw2+MDVLi2kwpZWx07qs5j6yA/9LJQ/MjG8iz4okEXBYnHmczk7BybjAjSH8iYfIPQL&#13;&#10;4RovUUXLnk+rK53Cx2EeGZsllWIw4iVj+YSl5bOlBZzC5wnpY3wcoMfi8XtAUT32bjhtnA2QyOHf&#13;&#10;19mJ9rpyEEji5SHUd8m7Gw4e/D8C1RVZjt0jiYrKRmZMoqyaOAWGDnL9j0PoLeMN9WtE08L7oKye&#13;&#10;chicZOqjZ48TU6uRRsH2od6Gj3bpff76OYOYPOZvPmIxOBQfOtkuLzIKmWIRhsHnOPrkkHyYzxiZ&#13;&#10;+YgH91NUMPblvMk/q2LvdadeSHuYZNX93PUxK8zkwc6GOT5FSnyOpF97l5P23hUN3zuVsXezNjH6&#13;&#10;bFCgDZ3d6wecweeYZxtDIM82/Wyc99b98KnYc+PUl31LX47nfrY9yPjHc8nMR8wM8nJ2tqe5tnln&#13;&#10;PmSWGJ/U2eY9oB/+MWqOx2tb/w+c4Za2ZyKDH4ojENqBNOY3GoTNDw/6d3d9vFfXU4a1qUMo6Cs7&#13;&#10;t44amNzQl1t6ew7hXL/OcU8eJ9Nr9NHe/tTcr74546dNBSQKeRUHlgNGVsHOtU0+rq52+r1MreMx&#13;&#10;9GP2A13xqbCsDFjLsfijKerBNWPfLKf0IPqeM1nknG97Njzqs+cs9RFijqHcu5kYecXmMGSO7Y53&#13;&#10;dnL2V+3d4OK9yw1sXOZsgSwf+ey8nG2IFQVCZ+H46bYMo5EgzjKGzvLsecrGT7DJUz+3n9TZFiMB&#13;&#10;mzhj+Jwddx03z+QfcMaqK2ZQHd8Vl6da8R52tIiXGkYeirjKhk/TYZBv+a0yCs45DNHrTfTVZfqy&#13;&#10;QfbPfrMjJtaXDfq8opheHKeMtkVNG78GFB5osxN9sicAU1BqlA2O+KQbEq5t8qG5Gg0+x9JXbMSd&#13;&#10;GfMBluLDjPkEQwSS693OsU8VGsct26PRnvWTmPjEXGvaQeKmZ8OjPnvOUr9iKoju/GzjpmHgOH4U&#13;&#10;Rbc9+9nq8GebzikwBQ+fPQii2/CpvZs60KtLyxPFfZ9t+Sx+X2e/ED3656qzPNsCzm34yPnBzgYe&#13;&#10;Cz4b0D/PVI3ipvrwrldocUflBuPXVPhPrNRH4dkL++AtWsck0HG82L+ycVdG41MNW8APMllPP7SE&#13;&#10;gW55RKrJzfW7ZgzI+nc59g19j9ZzCxd36ZRDtNDe9TFpTjxuTsPkA6PgNLfBB465hOBl/vA1/wPp&#13;&#10;g8vgRZgJBzyiDlDTTD6wJR+affPe6nKR55XtSyg19qbP+ZlPQDIaMjCfMBqHUxge29kTg8EQ3afz&#13;&#10;HCOMT+P4MVwPNFJna++SXw48E0xQfHWvX5HCV5OtFMW96XtvkRXnl2AweQIwCNG4nJ1X8PHeNbpI&#13;&#10;6xK+KGbGMkgvZyex1N4CEoBD6EXGeZhohIEYL2fnjfhUzJGkuJJlYnTeoCN19mGcnQ59r6/L9U8b&#13;&#10;6u1vDi66xqOunVBXebvkgJlEpc3w08Bb+/T1wcV6PsCFLwo31Q/xod/A6a0d9zB6tz5S6+cQODjW&#13;&#10;lwH908x0z/qast8das7ggzn3a4sP68ORvogi51GR/KVxPP3iFUyYTz7iIT6OfQWgWsj3dG+VXgpU&#13;&#10;ea/6MU/z4Vzv52wAZuiAWfBHvl9H0a9Y8eQrZjof5elyOTszZpLJ5Wxz5Cj1RoqU2Vvw2fq5vo7P&#13;&#10;KlechsV9YgQRn967hzs7zQQY4kVWBz7bEA7TdSs+T/65cBo7Ch5//rzTJ+NY6byUxQbQy/ZKmy9t&#13;&#10;uZtkjkLtpeGYLrXHUAN9XJkwL8PIMjfph6X0V35RTEUFbgijPPSHEN5orC+1DeuO9TXn8fC3ySec&#13;&#10;is+EKQtMitYmSdceRV/zFR/lTYDhROzDMvbVsMEl2qdhzV/mY+hjrvd3NgSfQjjIilqhrbMBxMfZ&#13;&#10;gFJco5nK2bj4n4F+xY5mwHtNq8bfKjMrH50N4I/y4DNA7F2/B0HOusG6nJ234TPAjcCr+BkhFW4q&#13;&#10;OAbdzvwrfiMq62ywE9MD6NcUB401H9QUn+EmUutyNpY5CrvXf/Jn2xSyWcB+4Hkb/PWvqeTCdGf9&#13;&#10;al0V47PO7qG8myqNpcU7Z16ZRnISByvbzfVD2Pr5biL3cfaJJNQ29fsoel5Nc7SH0W/AMtuZKF9M&#13;&#10;6JH15B81yb+3MkkvzdxH99yXvjj1+SWfSLrVfLptxH63Ki9dnpPRtNfvV397786R5NIJH58NPhQ2&#13;&#10;+O9fv8eJIy6JmY83qAEa6OXsDBK5tyK3RdLoChkz3VP5GW3WH+zsvJxtc5Qgtnqk3IqP9+6hz7bB&#13;&#10;0/tLaVC9ls/T8Fw4xu/TBRGBZ238naYexhEhmFWkmtwIEzSvzwOicq6JumyLRJdzmRqShJvLULov&#13;&#10;fX9sc6If/bLr0eFV+pxwuHrUldu5/qDjdYt0ZfTaznaQAuNBjArVFnUnUuqkfFTci/6KxODj2NR0&#13;&#10;8w7vjdifrHI1n93r97jgZDf4hM+w3ouPSWVq/gfV576NuZtK5bx3T/iEJ50HsOOdnWAwiDHSCof4&#13;&#10;VFFhqPvK6L175LOzYicIXb93DTP5OzZtZop1GUrH0ndMZmo+Pe5YtcEnfIZVQB2fVq2zwafF7vRj&#13;&#10;psnHIVXxs8GH+zbsJ3x8NpzwuZ0+f0OU+nqLlv8PnOwYvdaXs1DwK4ceDWGClf5pZkJjN4QL/HlF&#13;&#10;Zba1Se6FQm631E/xSLLz7AZ26w+fHHJUpPeoguHEOKqrMnzW4+9erAufEykYToy9ZVZG8qj13evJ&#13;&#10;kKJjj78GcU/n8PVA4eN8m+Ph9M0q08FnLKoxyeU09lFPhLPjZuzsTn9gyq1yygcV983nSPo9FgGM&#13;&#10;0Lqx57Nyg0/3YkiGz4kUDCfG3jIrI3FYyzI3epr0x96KecyD5sQw8mn04ePxl78RnDiHrzXh43wT&#13;&#10;PGmyE31O0fPtfJzPdPCJFuk/Nzs9G1B/WP2BKePylA8q7pvPDvV7yDG2zKdXABihdWPPZ2Ukjk9Z&#13;&#10;5kbb+vllrXKFV34yXrZ82ldZDtV9GN2pbHMJNrz7stVvIOibHSBxvfyb4Qb61aY1g81XduOi0uxw&#13;&#10;3fc8ktHE43M6au6xNmek3+dUeWQCznV8vLJ0D+dqj4Z5lS3KlWeDPep71krNByXEfs0/+SAp2ypv&#13;&#10;/mh7r+uQ+gbWeRKQKwYt8LH1UZw9564PUubjdNDT/uxl5tNxHbtDaW5hXae9NrdBN5XM06S/tXcx&#13;&#10;6D6nyiMTg79u/I5MuodztUfDvMoW5cqzwRnrY27JJ6e5mZgP3Tf4AFMxWeWPou/5X842kxihdJOz&#13;&#10;eXhnLmXWsTVH2mjlXp2OGu3PXmb+nvqojUp0zEt5fA6uP+CEETYK8Cvl9C3/bOR6VPrbT2zCG/Tn&#13;&#10;d2VpZmt/JCDNqIn/9OV1VVORDcLjHvrwVHulW/oUhnhW1of9Ua7xs9pKIZq+e9fXjDFZrJ4mLT4E&#13;&#10;Ij5wYtEeKntlTS3dgExXfKRxJH1MWgQ1ffNRacSpy0iLTzRsdKNG/OnRwB5GPz8OW/OpvRt8au+G&#13;&#10;U480L8KjPnvORp+hJJKMvRZEtiJt5ii4hDReWSz+US7+rLbSLGTrHvU1N4C5nJ1b67vFJ2CRl+Ip&#13;&#10;PFrDDDF6XM5OYNjgk5DO5uyJKTytZ7MONR5ejLkncrax57zpKNG6R/7ZeOk742HC4FDPe0JVmca4&#13;&#10;ZbCw6B+O2l/cZNkaiXV0gKu9/8pXpXgUCTm0ZkLjLfWjk219KFo/xxcWjsmdoSsNkj1vjn/n+iYj&#13;&#10;JPloyAImLj6qI05xwp3c4nYNn73rA0XxyYgvPCiTEyzry7E5WkNpuAOs2gyPqTYqozxMqw7OT/+h&#13;&#10;nw0Bp+/vQ+lH0PS5K5YyWBw2kXafwQcR5/ipMFSoORh3ru+9dRUfkxGS3LssAGz8p2S9iXPPahGO&#13;&#10;oG8AMeO8Bhixg3mqVXmYsp0Tx+ZoDeDDfWf6jilMP6ameR74bAsC3jdEcys+cHb8cJsyqMiUOqwu&#13;&#10;fVZu6SPEtBBqX7+quIE+W7Rb6ce4QpMP45KRE/rxYUJfmNm5RlAfopSQHcLAxpoo/y9ca9QBsUIJ&#13;&#10;/oYhzRvrwzG6Yde4lT5sqUX19Mk8q9L3ZPxshhsE960/E+olzLuXEwf40Rw3p4FJawsfGFlB/sqh&#13;&#10;Ea5eivze9D0/ThNQNGdGEd5pIsNrcHBOVVnKduBTsdnbsT5apB/aFv/uBzvL7jpL2e5p1vfevXL8&#13;&#10;nHefoL2RJp9IBp9Rf1h9Ikg+iI7kQ0htP5pP0mW18wyq9K34BGRU7FC/9hbnzAkGj/5Fipx7B9RY&#13;&#10;0kw+QjRxCvuh9B0fwadih4DEVfEDKDDiGaHx6X6spSFjs7eP/F71CSb5RDL45PzJTHlb4JNAiyst&#13;&#10;k4MLSI+hDwa4xEd54RWLik86hI3m5INC2FmFW9vvtz47s2upzfrjaypwyg716MzRqGmNIlxavnRz&#13;&#10;ivy0m7MKBQxYH39LOH3YvBpmqWlepc8Bpj4lSh+l1GrD7t34M/h6I+PK1vfe9TnV4pO8yKH/Iqzb&#13;&#10;jTVCzpyCP9cW7Wi0fxI+pL5DHSwaHzByXDq35pNcuQJmzHZ5S7zFf5f6mmROdZ54Y3LV2UA+j/Ds&#13;&#10;OR/9FjyN3d7PNs669tbM4DZn/+Vsm9khbursue3Zn/F37LNNPImi4pOl/NFAOk/0uep8zrbkViGq&#13;&#10;8k3Gr4fraliLcpuzAT/beWlDpFiOqdY2zUiials/nPlAn4/y+MEWeyu/pjILwkUhksIeQ/XjTwqy&#13;&#10;He1oE1cIKxelXl1tkVkJroqol6kLpK30w6NXW5+2FFz1Y+sYQRc4mD5hdCJeFdnmGqGmjU9E4Bal&#13;&#10;jm/Nn86zikr97kbnpz9PXhGPmVXsO/bGFJUzM2KIm3A0LxvsiKoD6RuIMWTqIlgof8rnUZ497K3O&#13;&#10;nij17tvq1YJ6wI99/B5BH+DBzjauxwzey6HdhPs2nzqJejX13CSUKNYVzVy2uaYUIwNRvMLjCPpr&#13;&#10;ELlz58kf6GzzmpNL3G7B53K2YRM+wNlP9gae6Zygg1wSL5QsdKuzP0q9mq3idkt9f7jOx3FIhn4+&#13;&#10;jOeoKBwTDmFMOyvnzuEaDui7tyonCJ/Udd/WihMIZ6eRpeg99OmW+lOjsDVVqOSVwif6Y4yjXb6H&#13;&#10;2bX+mK2YdzCJTItfS9JayBYG2VrbsjVvVjcfL8lO9D3TzgKzxavbOG079yg1n44IfsnHTbrWXvU9&#13;&#10;V5MjM3NxCmPygWm0QUU6hfG0rvu2VtZ1Cpld6A8GY7ZHONuwgP3KhT1Z36v5iFlrFAbZBk2FW/Nx&#13;&#10;tzs52zyzNmNNuVjYIyZetubN6rg1N++t4W+ucsIdL6m0hiVbmdQNn+a2R32FVU4ypo9co8DqUR65&#13;&#10;4rLB51TjKPqiOTE94TMYD5oP8eyMztWlPxHHaMIS/6G/8cl4lOCIP+bxU3u2nAMATniNpOo5gV5H&#13;&#10;A2+lyffBcWj5PQ4ay0Oa1O4aYT6pp6sb6s1DjRnO1+jjzMSFBK+j6Is9JpwAIjtPPspR1avNpxiF&#13;&#10;Qa3NX/7gfyR9MTCLGWPxSbjmaT4V+2v8aBgv+EtjpMVfLtlS1nPX9959kLOBJBIaExrE50j6jgUw&#13;&#10;wEsEIoMr+dCafBhrdkIahorPKLvK7feuL0Rj4ubjvTsdjhMc8TUf8DL/cgvDkfRr3oYRkydPlOMS&#13;&#10;iznGis/l7Ky9R44JiwkNonuks80Bs46bm/AhzAi+J3m2KeoR91o7fKsSOa+hHsYxu3i5gilaIlMX&#13;&#10;CpMha3hMMW/RakJqic76qIw8329Mctfrly4zFKEYe0h9aJf+3CBK6pD+WQdLL48mYWVFvjOKPFvD&#13;&#10;xipWDnfmnm59jjjHPy+lxn3KR6HLJnapGYeVgoXJuGSY/F1Qms1CaR/6QHIS+6ShmeKOmbMUt+3Y&#13;&#10;h4outUK+jo5d6wPM9XwcQwmJyeM7e07W14uJcTxF4x+x05h2ZMyHV44/E/KnjVW0rlqt9+4R9AuT&#13;&#10;cckwhaILaz77ONsQCSexDxoZIkxcRAEvI2EETQU3o5NrNvXT03JIYTrS2ck5Y9oGBQa4DCPzqLZp&#13;&#10;m89aAA2PdXYSkOMH058u8TFvVBXTyQ8FijA1c7ZGgVW0wrFdM3/+aVPUsgmr4hYFPYz7ER3NU4vv&#13;&#10;8DOvBMscuWiHY6Y9JmjkrS2yuIaPyn5HoFLcb6tfDSOT46CJE4IcjeWV5uwGwafxw8Fj4xDsWC3p&#13;&#10;UD6QxXXu+pyE5zpQcGYgAj7mopTEyBropit07Gs+rD+IvlgkHxQ2+Mgn7sGkYn/FR81wJ9DBlI0P&#13;&#10;oh9zLT6cNw1JAAk4BCMiQtStIMqF/r4NH1mOoo/Zeu6MLaMyGDmUj1GST/N1VvF5OTuJr0FxVhv/&#13;&#10;cnZu8VHs4B60+N+gpj3NVkKY2UkHhWhSe9fNQxLZvetzkmCgiSLHy/vb5eIzDMyZz+XsjGhx7AQZ&#13;&#10;Z8Xn8Z5tWBj+6QgyGcQcT9zqa+F34u0XB0eHXH16ZSM0xhVVqMUCWwQGu/bM3f47OzeOVL7ZAmLV&#13;&#10;mMI308c4Uh9j1wWj5XI+qZ8lDZ7dtBCuNlHRpXanz4n3KRYP8wEuXN7AWWDCG/nELRxP+bPhIfSN&#13;&#10;AUwcMuTDm/i4rPhMskzUomVDA0D5nxVKeO/64kQayTJnDFOffPJ54mcPVutRnm0PoA+WxUeFgdAs&#13;&#10;wXF3Z5uCQ1PM0yzjx2cb9peQXHX2h8Imn2gZ9oaQZehZP+XJf3aEV1xsfCD9hEU+YCoKhaGQpF2J&#13;&#10;+Nh06LOzxVvFU2S8d83IZIU7oQN2ZumX/OtsQN2R9GuuuVuTj/eug7P4AFq1ibxZhs387+e5E7L1&#13;&#10;0P1syuLpPPTLPgaBiqhx52jdBxUVnkCYWdeSKjNDB9TqsqTMrgxrZF2H3I300cASmYFpmH3ghiX8&#13;&#10;yrX1BBv8cVW9M0OoamEa5vPTxzzH+D13vc8e03ZO04b/dLE6bl1o0JvMartP/U0MBSr5tLI5KmVr&#13;&#10;sgK6gfI09kddiUVmb/qORe9D8aF1muopH1Cx95Qpo7iZv8yuDGtkXYfcjc4eNLKE5EtDZlc+fv0c&#13;&#10;DofneXk0NWZUrIwwDfP5nW0Pb/wBZoDooCYzXBQvA6Vjh1Upw7xvZH4g/Wmqp3trwmxGCEzBTYtj&#13;&#10;0WZClMvO9QFAs11lyihExiWzK8MaWdcpVptHutl76qiM+9EHB89eTMRnTHWQgs2lqncGFc5nBqZh&#13;&#10;dryGJfzKtRTDxg+Po0Yu9IGND+P5YN6kQz08h1AXHY/t8MKFbVZXy5YtM3fzyzJwURvk1Mvo64b6&#13;&#10;o0F1A32Yra8PzNeOc1n+bdDOzm7s49z1MQnNF7lgxbmC97gcSrbchg/aHFHfrKa0QwWXjP3B0/y9&#13;&#10;A9D6NPZXMqOLVcVe9L13tYs1yTHVUz5P5OwZq1A583/S468BRQbcNvkMoOV+7mfbox4/QIknct67&#13;&#10;l7MTNHyd8rmcbWDjs2HsR8fP1Xw2965ht9T6T/rsWT87PE3jd2xiTH7uaQixSlNxrFWa+ax04sbK&#13;&#10;W589/K0kRiLRO/FscOfOs3oYx/8rGDvv44lK948e57wdZfXH9nTKKvvjGcR5f1kGMNgmB3VjfSi5&#13;&#10;a2II7W7KL+NYX7+JVe/5LJStnKiuxr93/Zw2gzHgmA8omE+EquFUqrVCUbBFTdXIr1scQ79TEBpH&#13;&#10;umsc++RTXxQbsS/+anXK3yrirE0km2v2os8ZrvaugnOeL/xGfKqu9i6KGYhrPkfS51x5W/HZ+9m2&#13;&#10;ih+fbUDhvTXY0Mpixc/lbGt7a5B6sLP/crY9yNlfsXk52xiQD+vsv9+zYewKnSn13PMgZ4/XNh6a&#13;&#10;9Ml49EJh/xSDOJ+oRveo96FWg/BPPxsipUTcyhQZ56kWdX4IUYVqcb9OH4thfY8sObioLrLDoRxj&#13;&#10;iIL1hzN7rQHuXp/wkn9M3XyQmo9sg1B4yzEqzKf79LwW5yj6nnlCTT7GBYLcRiuUVQx/KyB1HNs2&#13;&#10;ao+lf79nA2CSVIYrOG/x37t+xReja8Dw3vUeNZ/hr5z5KA7zDrYZhsMfdfvT14w1y543N/KJCtXp&#13;&#10;Q6zL2alQALWZjzhdzrbBB4wQPI4tpPfk05y4/cZ2O+TZZhxFz4ZIr+UTnJ+us01x4GMaY+PD+PjA&#13;&#10;PKcZJy/+H4H6xck2Q5UjMw5qHPlxzU1bK9XxOT98pNHvw3VLH7Jb+v64362tXyvkipaWfih6/LvX&#13;&#10;J7xgGJPn/PM2WAxAo958tLYpMRwjV/wPpE8AhGQi9479NR8E8eDrfTAhVeEg+jXz4OK9y6mLUt7L&#13;&#10;a5TDyXsXFLkSXo7hPnJH0z/S2Zar7PhRkCiKRgAoN6w+2/RzZSt01nv3cnbONK/mcznb1nxuc/Zf&#13;&#10;zrbT+Km9e9uzP8L2gc+G1QFRa5tb4ib6dMUkQkvrm89V8TRef8Dpn3Aw8JuZNWsAUWF+Pk8H/IDL&#13;&#10;QeLrLsOb3Z7cqJX+HDx+YNxQX27p3cZXv85xb6mPCWM2V+rDw/7U3K++OYBLBY4gkVxxYClgJBfY&#13;&#10;ubbJx9VM42b+x9LHxE1g8KmwrMwGHzJT+2I2pEbuIPqeMFk45sjvmr0bvo7ZR332nKU+QswxlHs3&#13;&#10;EyOvvTsMmWO7a/jvUJ+zv2rvIuZQn3yS1uBsgeR+5LPzcrYhVhQInYXjp9scR5UizjKGzvLsecrG&#13;&#10;T67J03vX/M1Z7MfmL3sempmMJcq1HYbMsZ97nZ3hAzYhxufsuKvHZ/JhPHuFBl76J1vkAnn9Mg4V&#13;&#10;KGEKeJpnjzKmqyxTjRuhYVy9nSy4V4tr9NVlekdn6jY7p1zPa6RDP+pYLZ/qEw5uxgnsV3+aM6ft&#13;&#10;iSeEKFaAEnbWR5JowlGrjKS3hsKR9DHfTsB8kk5i6oROY/9kH5H+3Eb9DP5H0sfcK6aI5cmdPeJe&#13;&#10;o8nYn9dq1HrVHv/4J2YoeIgZoJlsjn+MeuMcSP571yeDgGRsZrJeW5+Tqg9v/qdW8k2FSMw8c0yy&#13;&#10;1vIjztOyB/3BDLPV3q0JN8LmwxQOzHRCBz07E4G4zDTnCD3lI4xJlDrHPjtH3CkSB5+Ak3yGLb2T&#13;&#10;vzcwacZNZlfCt+ev1k/l/MpMrFs19Sfj/Lwci+XFQ5p59pUtaEJQtLqeD3NpV6b53uudhH8fc51+&#13;&#10;aJZsZdAoCyv9Gif1wy/1DeQk3bt+nzBxEEhaxaeY0drqkTUf4E7kajwVZKJcaw/4WzZ5a212oM/p&#13;&#10;FB/PHxNzPidsFo59BufVe6uY704/mGzwEUtMNi7iu5pPerbYbMwPoi9YG3eEoM2VAZ8srPjUOXC0&#13;&#10;sxM4ig+ATQUYts8x72d5yMn5xEylI+lfzraIgFjw1d6qn4O34FNRWJnjnW11JnFftflHtrBUptWv&#13;&#10;+JfOkzzbPM4Ypr8SXn/Aqd+J2AOP5fVoDm/9LAQEuxBI3hoMIKBLPPI3HHQ0E9ZnIIrHDfUx8NJX&#13;&#10;nsL5yb708zOFEEY/1qcfbmFk/2WITIjStnN9TTn5CAX5gGm/tviwPvnk71jG+tbvc+B1PP3iVXEU&#13;&#10;lg41+Dj2FYBqwfvG3iq9XJQq71UfUZO8ONf7ORtCAxJi+gjOnjPRr1iJ8fKqmOl8Wnhezs7p7L+c&#13;&#10;bQ6cET+OI25R/X59HG9XnP1bzw3r+KxyxWlY2JH7P/DZaSaBAkjI6lE8Vx1C/8k/F2ZEj8Trmz/v&#13;&#10;8g84vdLph4eHWP7aKL26b5SS9Q8/taCLf7rSJ+zxnwOK9bmJvZerryv07XMPl9zD+WC/0q+hRuPT&#13;&#10;9hr/3vU1v/bGJ6AAk+dtRlt84FV+67VFw6g8qr54iQ/zG3xgNx+98TVt26Oc4DMpB5V3rB9gzIdz&#13;&#10;Xe1dcRt8Cgwzj+fs8SpxfOv1fYrGr1jphI5xtmneD37217vCjC0n3rud7+XszJ0ZyRYfsEuP455t&#13;&#10;wQAxYz63O/svZ9s6fhBT47o5H6wC9+7qZ0tpRWXf27I/3LOz+kImOsPXwdGn5zj+gDNHwiSe1Puj&#13;&#10;OB4DsnrSQ0EP9fZu0ngHTQfcwp4C9HDvdMBgbqYvCes6TZHUp1pW2aTHmPTbTDT+vet7fvlGzEtS&#13;&#10;6RqN/bR4fogPuFjbqkzKkRxVX+FmPkHRfFiRfGAmYHkji/L1sQ8feZfS3vRzYuQx8HDW1/N5PGeP&#13;&#10;V0tLkYNkEqN+SsfPscbgMEwN0eN2Kg+P/3J2BhfvLS20ERY/H3u55ANdonRiP5H32XAs/ev37gHO&#13;&#10;tgyIaf+FDeXr+VzONu8z7yun2l835/PUnW3xgQ7+uBcnsWNDD+OKDFp1THuSmrqPErREAPWLbzTC&#13;&#10;NKA5lykON1y9GauG0n3p5zscHp6TfoinPvuN21X6HNfW+Heu35fDnKY1AjdwhOPkDCMYE3Lk8yof&#13;&#10;1K2anPjIsBf9FYmYHBjgVVBMQHUB1DUVm1EzrHI3n93rGwamzckOEsUnfIb1XnxMKlPzP6g+gyzm&#13;&#10;biqV89494ROedB7AruK/T30wGMQYaYVDfKqoMNR9ZfTeJaPyg+5x9Ct2YtbX711DSj6OTZuZgt9Q&#13;&#10;OpY+5o4rU/PpcceqDT7hM6ypIpRWG7q27E4/Jpx8RABFGgDnhA9seKXH4OOz4YTP7fT5hJ36+ig6&#13;&#10;/x84+as5iLMybve62J8noOWlt03VLjX49iW6RRE+NPtT90JRreBT1mgEdzZJfRXgnjVduPShgXo3&#13;&#10;gj+usG3os8qu7Cx94b83fXIRH0+Z8+dNfKqc/FkOZ6IpPrCKDxEhT0E5gP/e9TFTzZaElKfBVqQZ&#13;&#10;+6id6irK1Zh3MBvU4M4m6TGa24p0J/qYdk7Qe3eQSABhKD4Zm2ySjqZS1HLvZnJIfZIzyAKETLw6&#13;&#10;GPhkvfkn9UyicoM/K3enj1mJDxEhzzkKEPh4yglH/t0YDeUdVWFnvgxoFQX4uOIA+rV3NfvBJ8sz&#13;&#10;JIDZydnGtY7p1Iw7Cdhx3ePsz5gaoZM5Bk7ygU/GkfduNqMyb2GoXjM22eRQ+oyowLGmEyQ2+Jgb&#13;&#10;08Qu0FFI/ixDLuvNn23qttZXczTBH24ypW/9P3CmKYTnsCjFdEcSvsN9NTUfQjnhfBfhNxNw1lGm&#13;&#10;eshQC2lcLON+L322hycmEYUuLDPucUmfWYnSVvrpQq/mqvGpco/6Yu/5IY1rzcdl4EV98YmKyLva&#13;&#10;fLQEcjqSPmbMWWvqAtkMZlF8os42YDVH5HWhcVizAqUmp7pmsNY+9DVZzYmTFIYGSdnkEy7wkmdk&#13;&#10;eD3isydGpDFkr3n2ZMLBPBXjB4vkMwEKm8fPcfaBZxti7I3UgILKpmHX+uCECcbjSySOMq2tyoWl&#13;&#10;MvqhmoA3+Idj8T+QPnDxAshgkLxQamhV1wxmXfyjzjbIFXYUeKHxDvVzdpib5kxIAU9pJhlbsMlO&#13;&#10;3wZJ2bgjEy7D0x3sX18zFR/mi0/u3SRsPomymsn9IT135gKAOhTx3XH8GdL0B5z65J3VmwvmelR6&#13;&#10;c3CQOTG8+2rT9fQ0IX0MkPXRIP7TQFRNReqEwj304Wl9pNmtBFJfVumjov7WCv1Zn9VWmoVs3aO+&#13;&#10;5gYICoLBh0DEJyc+PMTHK3sVnyPpkx1ueZnPKDs30uITuBH74xJ/RnfyR1332LX+QzgbwMexuWaX&#13;&#10;H0FmvVjf9uw5G31Or5FoQWRrCzGF4OXsJIer+KgOMMfJqJ8tGU+oSrDDg+4VmUfTJ1ScYmADOMkH&#13;&#10;JZqQiWveuXJTzbiLnbQOc3YmpLM5e2KREPu4OPSnaPwakeKH49MwaX5sz4UkkzewIR9CW56N/Mkf&#13;&#10;cOIHF8ZZvtU2rJ5A2JxlmgVqu49sxwQVfhtHp2iQbQQC/Q0b2mS1UhcolnPIfCXWZ4uhZX2b7T9J&#13;&#10;ToUd65t90Q3OYSv2jQOyVYwMmxpeT10B/gfSB4LiE3ljcFqIusF8ekO2DcPKhvbdZBmnu9L33l3x&#13;&#10;8d6t+MxJmwvTLJiL04nPQfXJwLASyAkf2M2HERcNso3525wSrlZxZ/qeI1PDOtjZhiWtZY2MMUxs&#13;&#10;UHDFPfjIJQRKbCh0k2Wcllc3MH+qtT4b3HYX+jkJY3DqOZK/9+6Kj/fumo+5MD2Svg+xnLP52Gym&#13;&#10;5sPyVBjhbl/52AlpvLJ4L/25rTTRBOvEh/Fsz7X1J8nTu7FYaL8b1YcoDos59QAo3troI1f5Wr8G&#13;&#10;pZHcSN84PF6PSVoeSykrk/r+RQzHbwHMmM3cVqmr96Z/wh6EYrKYp/kQiAGgPvlobcXHH6SRjxcd&#13;&#10;Cr0d2uLarX7GTCbmAwTmo/mnA+xbfKLa/Gtv0e9I+prrCR/CFB+wLD4Ea65KHYbmX3uXFQfSrxiL&#13;&#10;OXPamnsWsB15FZ+JZVY6Sf4+G8jfAhDfob737rHPtgyAXF+fbbDeik+0v5xtYnlythHmNXy0wfI3&#13;&#10;+vAV/9q7RzvbkofPMqc3Ofu1Cu3+JM621n2uptaU9vzOOPccDDFAjVFbqNrCyJq4t3zVZx0Djrs1&#13;&#10;nvNBqCIQjdgw724pm4xZzyTtdqtWYU99VpU+StmmJlONWeVfhfmNZNVO/e1bn1MtPsmLIPpbr243&#13;&#10;1ogHmuMW/Lm2aEej/ZPwIfUd6mDR+ICR49K5NZ/kyhXIPJv5lniL/y71Ncmcas48S0yyvuWNx3zJ&#13;&#10;5xGePeejP8j0c5WcLmdngxPZKZ6icDnbNvnU2XNbPsn32GebkBLFbc/+/NlxPmcPZ9liSOWnYfz1&#13;&#10;HN9GB7z51DJ+Oeh6Dt3zifShnp0RCHwHkW+r+Jsl/wGn+3SwhCNMNmt8rvRokcJj2O9iwHzazdaz&#13;&#10;ABvCZbSgKW9b1lmfjqUfpdJvbcPmklO2mwrZ5RCwoY1/f/qMp00+AWeTzzBybUHpCv7H0p9js/gw&#13;&#10;piowM67E0XzS2JBv8T+Svog8yNnwqM+e89R3pGV6xd6lx+bZEDXjGGiC6xiPqh3re+8ahVPCGYXG&#13;&#10;ZxjrbLiCz7H0j3S2KQ68vg6QER2RG4Ws3uBTsRN1G1vvcnYCSr42+KDKmJ0S9lTw6mwIFP/sZt34&#13;&#10;tvrs1x9gRiH09Qec04BUwH18oRw951M8KtJfSRs4BjzVoZ2uNEefeNB3ybVIb6APt62m8darm11q&#13;&#10;I+M60Qe3dG5ZKOvKOheZ7kTfn2if8glSXroJij2DAoMx0qg/QZR8jqQvBht8hIhhUzd+NACEM7kR&#13;&#10;n+JPsHCJ15H0TeWBzoZHffacob65jjis3Mjs5GzzhLwjx96Kmo2zDWy2+JzapOi9e6qvvct2k6g9&#13;&#10;0X+OJuqPqs+JJx8x2OCzuSZiZ/7hwiuJRl7896ifU1X8ZOCs48fly9kpWuZhdr3siBuxo/ChD27p&#13;&#10;3LKWqbphgL8VZXXpnvrVOD38PJDnQz5vR2WMAC53osI+NMBWIpGBk7XS7nqmvY4G1VqTn7lzEtkq&#13;&#10;ksxJ7Qp9OqQ+W7GhvqtsfYpdox/VJYXsSf+s9cD2oy/2mHBBXE0+6qKqV5tPMQqDWpuP/MH/SPpi&#13;&#10;YBYzxuKTkWWe5uPv4CLMiisKaBgv+EtjpN1PdbDIeu763rsPcjaQREJjQoP4HEnfsQAGeIlAZHAl&#13;&#10;H1qTD2PNTkjDUPEZZVe5/d71hWhM3Hy8d6fDcYIjvuYDXuZfbmE4kn7N2zBi8uSJclxiMcdY8dnJ&#13;&#10;2eZ4cPzU3or5X8fH9UwTFhMaVHuks80Bs46bm/Ah7FiM4h+NRJChyGD0WkEfr3W9PN0wlMLJ/G+i&#13;&#10;nz2FtpT92wxr6GE8e4cLKpiipdqkBgqToexojsuiKsFAq4qRL93I8wP6Se56/dJlhiKRy4/6U599&#13;&#10;Wn9uECV1GNV11ZjK4sz+9Dlv3PA6YY95r/kodNlk8odvWFGh3CjSOYyTvwv71CcDTxEFXgYxcBNX&#13;&#10;3LZj3+0Kaxjq6DjdW4RPRebQ/bnqY+DXj/8EMPmIQMx9XW0YwHogffPAtIspCtMVXsknE21XFFhF&#13;&#10;69TCG7rX7F+/MBmXDFOsuaB08LmcnQog81FpzQfWk71L2vLEHQosxe1IZ6cIbPAxDMK7CZ95DdAM&#13;&#10;rY6k75DKp0UhqPt67zam5eMMgzAKt3/utAK/skQFr230H7J6GPcjOrxzhfguIfNK0Hnkoh2OmfaY&#13;&#10;oJG3tsjiGj4q+x2BSnG/rX41jEyOgyaxDDkayyvN2Q2CT+OHg8fGIdixWtKhfCCL69z1OQnPdaDg&#13;&#10;zEAEfMxFKYmRNdBNV+jY13xYfxB9sUg+KGzwkU/cg0nF/oqPmuFOoIMpGx9EP+ZafDhvGpIAEnAI&#13;&#10;RkSEqFtBlAv9fRs+shxFH7P13BlbRmUwcigfoySf5uus4vNydhJfg+KsNv7l7Nzio9jBPWjxv0FN&#13;&#10;e5qthDCzkw4K0aT2rpuHJLJ71+ckwUATRY6X97fLxWcYmDOfy9kZ0eLYCTLOis/jPduwMP7WmoOY&#13;&#10;44lbfS0c/y9AHBxq7O1RO6WSYgMLTDP9xwRrppG568/90Y6Xp49CisJ0P/rRzvoYuy4YLZfzSf0s&#13;&#10;afDhXONHw2oT+S6V49+P/jxXoMHccZlPFsmns5AXHXULx1P+URX2hnC3+pxjTtTzLUYgYJCgxfhM&#13;&#10;AxO1aFnxD0N6ieFB9MVNM9eUc+IwZZY+yaf2LurCVi4t49iUNu7H0NdM24/nLT7guLuzDZNyLDzI&#13;&#10;2R9BtMlHIeQQCxeHlPbuKEbzGkj5wL029VH0ExZXA3MmhIGhkKRdifjbdOizs4VRP+S8d83IZIU7&#13;&#10;oQN2ZumX/A97dhbLBzkbgiQ4PsDZibWoh+5nc4nwvB1rVfZaJB4kUbNayFHE+7JoHBfvyqbFxqzN&#13;&#10;OpRwWaO1ljUMrkPuRvpoUPrKwDTM/oEUlqgu19YTbPDHVfXODKGqhWmYz08f8xzj99z1PntM2zlN&#13;&#10;G/7Txeq4daFBbzKr7T71NzEUqOTTyuaolK3JCugGytPYH3UlFpm96TsWvQ/Fh9Zpqqd8QMXeU6aM&#13;&#10;4mb+MrsyrJF1HXI3OnvQyBKSLw2ZXfn49XM4HJ7n5dHUmFGxMsI0zOd3tj288QeYAaKDmsxwUbwM&#13;&#10;lI4dVqUM876R+YH0p6me7q0JsxkhMAU3LY5FmwlRLjvXBwDNdpUpoxAZl8yuDGtkXadYbR7pZu+p&#13;&#10;ozLuRx8cPHsxEZ8x1UEKNpeq3hlUOJ8ZmIbZ8RqW8CvXUgybP5yTC33wPM6H8Xwwb9KhHo2HUBcd&#13;&#10;j+3wwoVtVlfLli0z/iee4KI2yKmX0dcN9UeD6gb6MFtfH5ivHeey/NugnZ3d2Me562MSmi9ywYpz&#13;&#10;Be9xOZRsuQ0ftDmivllNaYcKLvlFscHT/L0D0Po09lcyo4tVxV70vXe1izXJMdVTPk/k7BmrUDnz&#13;&#10;f9LjrwFFBtw2+Qyg5X7uZ9ujHj9AiSdy3ruXsxM0fJ3yuZxtYOOzYexHx8/VfDb3rmG31PpP+uxZ&#13;&#10;Pzs8TeN3bGJMfu5pCLFKU3GsVZr5rHTixspbnz38ZB0jkeideDa4EzY+jCPDzvt47jybrhqMx4JS&#13;&#10;TEfG9PDH9ixmlf3719H99RfAYJsclDRT8ip9dOCuPYJuyq/XWJ/yOcZ8FhqdMKdR1vj3rp+zZzAG&#13;&#10;HPMBBfMZaztQaa1QFmxRUz3yqyVRsO9ev1MQGvJxFmm4FJ+MzTBX7Iu/fE75H0cfTB74bCjQXoXB&#13;&#10;/0j6nCtvip/DnG0P6ezvu66FVGG9nJ2FYpxtw7Q6+y9nG3823ufZX3u3BaLj0z9biH4V+/rBLk/7&#13;&#10;w2/8bJf1qPp+7iGTDogwRQr34pPPPVUdGfCv554V/1vpo38IxcGiT8azzN0Vef5g5KmDgi74+4Gh&#13;&#10;BuHh2BAp59YGinG6mkpR54cQVagW9+v0EUzW16g0VOedWn8oy8/69tPIxmB3r094yT/gmA9SrNMU&#13;&#10;YAUp+aA++audHHre8UP+UaE6vdHbn75nnlCjyMNuhJO2UXGMTLrSVHzEKfdzMoPHMfW9dzV9McDd&#13;&#10;e9dUio8NkRLvNfz3rs/Y4o3UCpP3bo9Bx9xoEwyTp5K8R2L+wxd1A/Ze9DVjzbLnze0YZ5tXOdcX&#13;&#10;6x8bEvurM+n5bT7yd5wNf+egKNHL2dnZJh9jipSkcjmILGyuJsOo8969nJ3BZs0nIJmPuOU9kidz&#13;&#10;tinuuVa5dvpkPJaai531GN1d7yCudAZD5pHYH5kxGW6pVZS0RsgCEhoDAqv6nYZmjWzTBz68dENG&#13;&#10;1xi9ytZXB9K3r9NhjUMmC7vXJzzx55TzNliYTq4NK8xHa5sSwzFyxf9A+gSQfATj3rG/5lOxn+C3&#13;&#10;+B9JX/ziHvHjvSsm/V5eeW5EOaq9d1Fg+G0FqJseTT+ImA+wbPGp2ExG5i/I25E5rDvUd6xkWnwy&#13;&#10;rsCH88/bYDEajnrzOerZmawGmpEjpIR6xd5d80cQD7771vfexSy39u6AGblw8N5VTPb78JQ1ypE5&#13;&#10;lD4QYfIASQhFIgzjGlbvXTXZ4l+xmc1vok/XHIf459kQ7xT4MF4OkYGB38wco4qxqzA/n6cDgoAj&#13;&#10;xeJqpq0ppfuNWunPwUdvN9U3ROq3TsavE7Kn1Cf46/QxX/un8F71zRlcKnAEieCKA0tBwesUKde2&#13;&#10;g2FevM3/WPoIHM0fd/MpLJUBazkWHzRFPbjm3oLGyXUQfc+bLHLOtz0bHvXZc5b6Abb2NOMxo20j&#13;&#10;Nr0GFdNch2vO5h3qk8MGn9qnwcV7lxs4wRVnCziOI/XZgN3u6mx2ejbsSL+YebI9TT4wmU9hrwxY&#13;&#10;y7FrmX+3dWnmd6DvmDrLswdxnGvwNIx/igmO60mdbTESsIkY53N23BXuz+TDeFLDGPHSPyc0doS+&#13;&#10;aICKeMUN/ysbjOnKOc41boSGcfV2suBeWtfoc3D2js7UbXZOuZ7XSId+1LFaPtUnHNyME8iaHepP&#13;&#10;c+a0PfGEEEUfcPLN+kgSTTgyx6S3hsKR9DHfETiDT9JJQyd0Gvsn+4j05zbq55j6mHvFFLE8ubNH&#13;&#10;61qjySNjXqtR61V7/OOfmKHgIeYGzmRz/GPUG+dA8t+7PhkEJGMzk/Xa+pxUfXjzP7WSbypEYuaZ&#13;&#10;Y5K1lh9xnpY96A9mmK32bk24ETYfpnBgphM66NmZCMRlpjlH6CkfYUyi1Dn22TniTpE4+ASc5DNs&#13;&#10;6Z38vYFJM24yuxK+PX+1firnV2Zi3aqpPxnn5+VYLC8e0syzr2xBE4Ki1fV8mEu7Ms033+V6QNXU&#13;&#10;vy+5Tj80S7YyaJSFlX6Nk/rhl/rV/zqzd/0+X+IgkLSKTzGjtdUjaz7AncjVeCrIRLnWHvC3bPLW&#13;&#10;2uxAn9MpPp4/JuZ8TtgsHPsMzqv3VjHfnX4w2eAjlphsXMR3NZ/0bLHZmB9EX7A27ghBmysDPllY&#13;&#10;8alz4GhnJ3AUHwCbCjBsn2Pez/KQk/OJmUpH0r+cbREBseCrvVU/B2/Bp6KwMsc72+pM4r5q849s&#13;&#10;YalMq1/xL50nebZ5nN/NdcQAAEAASURBVDFMfyW8/oBTv1OwBx7L69Ec3vpZCAh2IZC8NRhAQJd4&#13;&#10;5G846GgmrM9AFI8b6mPgpa88hfOTfennZwohjH6sTz/cwsj+yxCZEKVt5/qacvIRCvIB035t8WF9&#13;&#10;8snfsYz19e+j6HQ8/eJVcRSWDjX4OPYVgGrB+8beKr1clCrvVT/maT6c6/2cDaEB5GL6CM6eM9Gv&#13;&#10;WInx8qqY6XxaeF7Ozunsv5xtDpwRP44jHmn6/fo43q44+7eeG9bxWeWK07CwI/d/4LPTTAIFkJDV&#13;&#10;o3iuOoT+k38uzIgeidc3f97lH3B6pdMPDw+x/LVRenXfKCXrH35qQRf/dKVP2OM/BxTrcxN7L1df&#13;&#10;V+jb5x4uuYfzwX6lX0ONxqftNf6962t+7Y1PQAEmz9uMtvjAq/zWa4uGUXlUffESH+Y3+MBuPnrj&#13;&#10;a9q2RznBZ1IOKu9YP8CYD+e62rviNvgUGGYez9njVeL41uv7FI1fsdIJHeNs07wf/Oyvd4UZW068&#13;&#10;dzvfy9mZOzOSLT5glx7HPduCAWLGfG539l/OtnX8IKbGdXM+WAXu3dXPltKKyr63ZX+4Z2f1hUx0&#13;&#10;hq+Do0/PcfwBZ46ESTyp90dxPAZk9aSHgh7q7d2k8Q6aDriFPQXo4d7pgMHcTF8S1nWaIqlPtayy&#13;&#10;SY8x6beZaPx71/f88o2Yl6TSNRr7afH8EB9wsbZVmZQjOaq+ws18gqL5sCL5wEzA8kYW5etjHz7y&#13;&#10;LqW96efEyGPg4ayv5/N4zh6vlpYiB8kkRv2Ujp9jjcFhmBqix+1UHh7/5ewMLt5bWmgjLH4+9nLJ&#13;&#10;B7pE6cR+Iu+z4Vj61+/dA5xtGRDT/gsbytfzuZxt3mfeV061v27O56k72+IDHfxxMk5ix4YexhUZ&#13;&#10;tOqY9iQ1dR8laIkA6hffaIRpQHMuUxxuuHozVg2l+9LPdzg8PCf9EE999hu3q/Q5rq3x71y/L4c5&#13;&#10;TWsEbuAIx8kZRjAm5MjnVT6oWzU58ZFhL/orEjE5MMCroJiA6gKoayo2o2ZY5W4+u9c3DEybkx0k&#13;&#10;ik/4DOu9+JhUpuZ/UH0GWczdVCrnvXvCJzzpPIBdxX+f+mAwiDHSCof4VFFhqPvK6L1LRuUH3ePo&#13;&#10;V+zErK/fu4aUfBybNjMFv6F0LH3MHVem5tPjjlUbfMJnWFNFKK02dG3ZnX5MOPmIAIo0AM4JH9jw&#13;&#10;So/Bx2fDCZ/b6fMJO/X1UfSz+a+p4NeuEGdl3O51sb8cXrw1gSe9bap2qcG3L9EtivCh2Z+6F4pq&#13;&#10;BZ+ybuirPdwhFK8uXPrQcIdDmv4b+vRAW1wcnzM71M8Jgo+nzHnzFvPtxuTPqrATTfFJRvBxBdvK&#13;&#10;4Qj6mGnHYQzDCkvGPjyHA+0dNWjCoWKfpaGk2jRWrzvSB4zk4717wicMxSdjk03SkXmAMh8GZvI/&#13;&#10;qD5xGGQBQiZeyYf54nM5O8ks+Rz1bENsVLhEbDBfBhBS/NyGT+1dtR76WZ47QWeXszMQ8BroM5d7&#13;&#10;N5NaoMvZeRWfp+Vsi+WKYWKk+MNNprnK+QecaYrFf2b8yFMktDu8tBEjCV/ESsYLKuLyJk5rvovw&#13;&#10;mwk46zFQ9dSTaLaWhkcIr1Rivdoji0lETReWWX69Velr4sJACXn1DiIv933qj0dwswgOaz4uA+/E&#13;&#10;NCqKT65j8NcS0FNrwhXYvz5mvMUnrcWi+JCdOAGRMRMXb6gLa1agRO9qIv771NdkH+hsCHBCl8Dy&#13;&#10;bMiE2A6hj1gKBHPsmK8qL2fnVXwuZ9tp/OjsyaMp9hkC7AZnP8KNF6IxWqcASnN8Sj+t0oePnSLV&#13;&#10;3qWYZVTgHY471K8ZXs62Wt9Yaqw2XuO6no98W6uMRSgpm4bUnzoIm2of0nMhhkFNPG3H2OODcHwe&#13;&#10;Pv0BJz4cxztYTC39x3xh44iihkLwyEHWPPr7X08gJfQ2mroGq4Fk/Q304alelWa3Ekh99Ro1WYlJ&#13;&#10;8opyjZ/Vroja9IWfrUibOQouIY1XFs9JX3PT+MEel8av+ZBPThwRkFPkXL2yV/E5kj7ZkaBu5mOT&#13;&#10;ObmMtPgE2EY3asSfHnBK8MWfbWfFuRQO9MFdWmel/xDOBvDvTDo7713VDz61d4NZnQ3hpNMvlyGF&#13;&#10;zkaf02skGghbkTZzFFxCGq8sFp8oFx9WW2kWsnWP+pobwIyT8XJ2Bg5cET9bfLIy4yk8WmBkiNFl&#13;&#10;3rlyU9txL33EogOU1QzIyO1QPyGdzdkTS9Ajwcv0NIxfQehYiZICiubHdraNcM7hYBCEtjwbQzv5&#13;&#10;A05vLMRBxgIlCNkTkATtNKXd/k7pgBsM/oiKldEg2wgEXIYNTbJaqQuoiOtEH0brs8XQsr7NcMU1&#13;&#10;SU6FHeubfZs9+BT7xgHZKkZmkzlAugL8D6SPqRefhsE4UM+rG8ynNwyn4p9NnHQ3yzi1T/GH4Vz1&#13;&#10;vXdX4/feXfMxF6ZZMBenE5+D6pOBYSWQEz6wmw8jOhpkG/O3OSVcreLO9D1HpoZ1sLMNS1rLGhlj&#13;&#10;mNig4Ip78JFLCJTYUOgmyzgtr25g/lRrfTa47S70cxLG4NRzJH/v3RUf7901H3NheiR9H2I5Z/Ox&#13;&#10;2UzNh+WpMMLdvvKxE9J4ZfFe+nNbaaIJ1im/piIXrKffMUzvZqLC70b1IYrDYk49AIq3NvpYRb7W&#13;&#10;r0FpJDfSN46cb7UZoy/VkUl9/yKD47cAopnD0tj2rn/CHpSCBdbWfMig+ER98tHaipM/SGNMeNGh&#13;&#10;0Nt5BXarnzGTifkAgfkQQfEJ+xafaG/+tbfodyR9zfWED2E+HWePl9Hr6/PwYZ1tD02/YiyYEmvG&#13;&#10;kQrY7grLLKtkn6x0kvx9Nhzh7PTePfbZlgGQ8eOzDdZb8Yn2l7NNLE/ONsK8ho/3bG7PW5890Ued&#13;&#10;UxyG9/mcPrSzp86Up09fq9DuT+Jsa91jZXBA5zCYfy7qjQ41dvEBjHoadRvf42KFb2gVOmiP3YqU&#13;&#10;QsighjdkWq6Vmo/e6A1/NqpWYU99KrFDeZQyJrPR3L8K8xtJt5KvG+xbn7MsPp4zSJiO8sWmirGl&#13;&#10;w51ewb/WaMX/uPoZ+wymxocgB+dNPjQm/8yf8j+Qfk0+uTUmFXflg4z8HvXZcz76DU5jR06Xs7PB&#13;&#10;cehknCGOLmfbJp/7Pvsz/kYYmnV2k8XSx8PJcPYC0Znm9c+u9B1NmBtzyOLZ6j/g2fbCeLp757e7&#13;&#10;uzw/PnJ9yx8vy2/+4d3lbc8OPEc6O/mQuwoP4PWTz+N9LtQzMnpHSDPo4+zhw3gNxMEeb5XW446T&#13;&#10;Cq36SmZ52PUg3nxa1g3x8wAyp1VDx77yWtlrsNk9nZtPCLvkdO0y648SczvW58/iTT5BSifWCsYg&#13;&#10;WGt7BZ9j6SOCN/hsRLb9zMeQR+st/kfSF5EHORsqPg0X+FbX8fRXAK7Yu/TcPBuiZgRqE9wAvGN9&#13;&#10;712jcEo4l7NTn5Ftxs/RzzZFiuPHG+jq+MHeGh43Odus+9xo9kl/Yln+7Hsvy/u+aFle/Lxlef5z&#13;&#10;luX33oaH8WX5yd9cln/wq3eX/+03bqd/7mcnfix7xk7JbCqY4mM429BvDIo9ZXDok3FWeCAq4D6Z&#13;&#10;oxnK/pXGmFwbOA5jOlViUZvjTYBVWzt63UAffqlfwrT5k1tZU0kTtaOH1rpvWXvtW5/sEQCCOFYg&#13;&#10;cht8YCzc/kEbhpOfPWGg7UD6YrDBJyKpmDmqEphif6KeHuLPhmk5kr55PdDZ8KjPnjPURyiNaIuC&#13;&#10;QWeMMYlAy/Bk0RE9tYsCm+KGK8uZpYm3Heh3FprT8c42BY0jISg8hLP/qGebN9f9nP21sW5w9mCH&#13;&#10;vu6ld5e/9oHL8qp3XZYXvn20Xu/H+IT8df/qsvz7r1iW74kH8i//mWX5v96S65u+6yYun/vZDJaO&#13;&#10;6Cd2tlXHyARZPwvn/so/4NTpSpeosI9PcixIXXDCayS1z+jX62hQa2vyM3f8AHCrqJaHNKndNcJ8&#13;&#10;Uk9XN9R3la1P52v0ceDiQoLXUfTFHhNOAJGdJx/lqOrV5lOMwqDW5i9/8D+SvhiYxYyx+CRc8zSf&#13;&#10;iv01fjSMF/ylMdLiL5dsKeu563vvPsjZQBIJjQkN4nMkfccCGOAlApHBlXxoTT6MNTshDUPFZ5Rd&#13;&#10;5fZ71xeiMXHz8d6dDscJjviaD3iZf7mF4Uj6NW/DiMmTJ8pxicUcY8XncnbW3iPHhMWEBtHVz91l&#13;&#10;+Y/e7+7yD167LK+Nh218PWXB11Hi03Cmzr9V0F/y/Hgg/zfigfzjl+U17x42XFfoo/rcz2bCjOB7&#13;&#10;kmcbOOLSm4JgGkuIVfTPJz2MYyHi5QqmaIVMXShMhqzhMjFv0WrCBR6rXLph4gf0k9z1+qWr3jjm&#13;&#10;VKrxM6isPzeIkjrMEbG2xnTiS5Gw5q8SosjWaMwqZNbX063PEef456XUuE/5KHTZxC415bBSMBMX&#13;&#10;6RxOk78LSrMZnWBhE7ucoT6GfBL7mhVng/l5nhU703yngrGylWv2rI8JX8/HJIg0b4/v7DnhzyDm&#13;&#10;jQH8tIw/R0Q+NaaOjPnwyvFnou2KAqtoXbUS/16zf/3CZFwyCEXycWHN53J2CpD5qDTipx6LLmdn&#13;&#10;22mdj/PXnT3/yQcsy9d/5LK8U3wlhRee6owdInihbBvSeED/sHdblu/6uGX52PeIcr/YMW9sC3eb&#13;&#10;7ue57brxPw59TiAmkU9zfbaRF5icMetqTCtPkkgYZsLWKMTrKn1L8Ss/cs/YD4Voq4dxP6LDmz3E&#13;&#10;8FJ8mNBNGKMdtlHbSp5LtUUbXMNHZb8jUCnu2ZeSG+hXw8jkOGgiDcjRWF5pzm7wg1vjh4PHxr7t&#13;&#10;WC3pUD6QxXXu+pyE5zpQcGYgAj7mopTEyBropit07Gs+rD+IvlgkHxQ2+Mgn7sGkYn/FR81wJ9DB&#13;&#10;lI0Poh9zLT6cNw1JAAk4BCMiQtStIMqF/r4NH1mOoo/Zeu6MLaMyGDmUj1GST/N1VvF5OTuJr0Fx&#13;&#10;Vhv/cnZu8VHs4B60+N+gpj3NVkKY2UkHhWiytXehNPTl57hHs/vS9/BCeNaPEv+zw+PR5yDUFe51&#13;&#10;9Xn+ufdZlv/0g5flOfFp+O/FJ99v+tVl+e/+6bL8H78T7vm9BzaMPP5480f/32X5ln+i747j2xEv&#13;&#10;fcdl+a9fuSzv+Q4lH932eW7zh7f5n8XZ3KbkrMb/eM82clPHFWQcT9xqufD/AkQf1OR3WGpNPPpc&#13;&#10;AfhhASyChuXSMnf77+zQVj2kbzpCrNrI5Ub64WR9jF0XjJbL+UAsqrPkIYRb2+LVRr7UglSOfz/6&#13;&#10;MbM2V6BBGZf5ZJF8al1slCO90e6UT1SFva3GbvU5x5yo5ws8usLSmCl+0sBELVpW/MOQXmJ4EH0x&#13;&#10;08w15Zw4TJmlT/KpvYu6sJVLyzg2pY37MfQ10yOebQoOhcCDnP2hAKmTs18h5BBjNCmktHcrwtA8&#13;&#10;KiZHrEpctB1I3wwINLmIxBV38bFDPzvf9d3ebfmIj/iI5fnPfz4Ul+c973nLB37gBy4vf9/31Zpl&#13;&#10;I2NGsYaQdbTkurGezw5pYKIWLav1DUN61TI+sH6NSeKMm7DV+MNc428Zx+YL4681/8oH3Fne+YXL&#13;&#10;8rvxx5mf/Y+X5d/6H+8sn/6jy/JxP7gsP/JrFluWP44H8f/iZ+NT8B8Kv/8l0qj/9v897PGvrHx4&#13;&#10;fFXlMwLhc7Jj69fwcuYaQg4EMGpMkdcUInnCz4UxqM3xF8sHORtynidngyZvPkBDZGHwcxXLsMdV&#13;&#10;D92xJmyD5+3IlL0golX/pByt5YtcXHjfxO50VzYtUZ3lWh220U2DtYsdwxpZ191YHw0skRmYhtk/&#13;&#10;kMISfuXaeoIN/riq3pkhVLUwDfP56WOeY/yeu94Hj2k7p2nDf7pYHbcuNOhNZrXdp/4mhgKVfFrZ&#13;&#10;HJWyNVkB3UB5urdGXYlFZm/6jkXvQ/GhdZrqKR9QsfeUKaO4mb/MrgxrZF2H3FNxtmFQHqKGX2OU&#13;&#10;2ZWn4093Nve87F2aqFgZYRrm8zvbHt74A8wA0UFNZrgoXgZKxw6rUoZ538j8QPqcbzxkPPPM8sY3&#13;&#10;ftLy1V/1Vct3fud3Lt/69/7e8jf+xn++fM7nfM7y0pe+1HQyXYNLkaj9s5/0ScsP/uAPLu/zPvFx&#13;&#10;cFzv8pJ3Wb7ru75z+bK//tdZNn+2SJnRmi5xywoXo6y11LKP1Ryu0jg9G6YwaXolSNu99cHlgz7o&#13;&#10;g5a/+B/+xeXrvu5vLe/wDvp4mv3lwDNpwwpLGj/+PZflT79nFOKh7k3/97L89/GpuCvf/JY7y5f8&#13;&#10;ZFTBNwb6i/98Wb7y56I2274lvk/+ZT99Z/k1/AFnXH/p/eNTcnYfDumjGnOx2ZUhGlmzQ27NH+3t&#13;&#10;PWXKqB6sIbMrH64++rC++pO+e+szgU0+blONVVGNlIEvXip5va/Q9xtAubAd1oX/mko+mKcYZHEZ&#13;&#10;rUrVf3ipu2HRMmR5jEoN293/RI96sL7aDbUb6o8G1cOJPt7BOPqGV+WQgczm+HeoP+aLeQf/5NOn&#13;&#10;ul7b2/A5qj7mfXJ1qFHp2Bw8YYuS/svmp7G/khndrCr2ov9QzoZBqXLms3f9mnBkECJHOdtO1vch&#13;&#10;n/3gKp5IL2cneKyvUz7L8pIXv3j5qq/+6uXTPu3Tlt/53d9d3vyrvxqf9d1ZPv61n7C84B2ev/zW&#13;&#10;b/3W8n3f932z1Opsc+ULX/jC5cWh99zn8rFleeY5zyzv/h7vSRt8tn52ue2UrvQdOzDjAfk9QvOt&#13;&#10;b/uj5Td/4ze55mr7MM9mDQBvTD7yVa9aXvTO7xxzet7ypV/616Zhbu7d9MCn2P92/Ospz82PU3/9&#13;&#10;X6pCbZC/u/yz37sTD+Px/+wYPm/+/WX5wz/G6Tcmj39JBQ/lML33O8W/whLfIX/zr6DtfJnPbs7O&#13;&#10;h3w2nPC5Th/1PJmTaOyHO2HjUiLD6rFO4ftsuI9rzttR1vq1AIpZZf/pQ/Z8MMYbA7bJQaEX+yt/&#13;&#10;D314uQqOcUG/TCt9yqcy/E4vGWv8e9dPAHxjFnDMBxTMx2+ROiutFSyC3VEiX/yz0TH0OwWhcRS7&#13;&#10;xrFPPu1NoWNf/NXqlL9VEiqLsrlmL/qc4WrvKjjn+cJvxKfqau+imIG45nMkfc6VtxWfvZ9tq/jx&#13;&#10;2QYU3luDDa0sVvxczra2twapBzn78dD9n335ly+f+7mfu3zHd3zH8uEf+qHLq+LhE181+eAP/qDl&#13;&#10;Pwj7L/3SL2Vn3rWjb+T6z5Znn42PgGkb1j9+21uXZ5+N71rENc4GFlc36a97WZ/Nz3vec5cf+cf/&#13;&#10;8/Jf/s2vqfYjfka/VYkMRdfK8ljrO97A5k1vetPyxV/yJcv3f//3L8+gef2MkJZ9qZ9duxf82+Gv&#13;&#10;jU/G+a+lRN2HvkT/nrie5OB8Z/nE97qrr55E8YOj/n1emCIa8PJx8an6u8e/rMIr0PY/5MSc3ZfH&#13;&#10;dd/PbRDKrq35JPXv92xIUkwwftNc87mVvtkEXH0yblZVEd3wiWp0j445AFSVOXM2REoJDNRVrnOb&#13;&#10;qMNgKc86OeB+nb4322g7+rE8UusPZflZf/iy1xLZvX6uL/kEBPNhGrdTPqR5ymcAbLEQxkPpi15N&#13;&#10;GvyCBmLzqtgvYOFvBaZZsG3UJtSoOIK+967giAbujs0TPjZESlLX8N+7/tiapFbBuPuzLSfu9VVY&#13;&#10;5B2x0eJCrvfgMwDW/qQpt+Hl7ByARDfLG3w+4bWvXT7rsz5z+amf+snlC77gC5Y/+IM/qMa//du/&#13;&#10;vXzP93xPlXHeveIVr1g+6zM/a/lTf+rf5KfoP/zDP7x8y7d8S3yvWQ/bdbByp6spzlqPw+mHfdiH&#13;&#10;8SswL3vZv7b8wi/8/PK1X/u1y6//+q/zgPDZ/H7v937LZ37mZy7v//7vz0/Df/7nf375+9/2bcun&#13;&#10;f8ZnLC//118eD8fPLF//9V+//NzP/dzyjd/4jewM31H/1E/91OUTP/ET4yslL1h+8Rd/YfmGb/iG&#13;&#10;5c1vfnPU313eLb7T/iV/9a8uP/ajP7q85fd/f/ns+BrOm970Q8vf/W//bh5OY7p3YyDf9E3fRMOH&#13;&#10;fMiHxKf8z6l51Iw8oUiJt8UwPhl/2b+SevEg/cr4F1G+6U8vy3/zS8vya79/Z/l3Xhb/5vgHKe7h&#13;&#10;9dIXLMvf/5hl+dKfiq+s/ItleXV8Cv43Pyz+T4HwMK73OMvLrRcmc0JbXtGf95YGqsHh7r3l4d5k&#13;&#10;/I9dH+OMAfLnMyeU44/E46e56gbsR3N2RkcYAl7Jlg/j+NWGvzzOIcboECz9Cv/pQlm+1MrF4+NC&#13;&#10;VkzuoxCN/DAtjXEfTqkJQ1TTA+3sUBkZpl/nhMn6aih9N3U6rPEJcRQw3ZKtzM70c17g48AErFw1&#13;&#10;o2FKPryZz5bXis+B9AckB8u9Y78I2zXSwTfzE/0sJH9T5qce1mj+565fU4m5ee9y6qLEe/lERnXK&#13;&#10;DET35l9tj6YfJ9phzrZcZMfPtMEqAJSp+Nnic+I7x9Xl7JwBrc+e4hNuH/mqj1ze8R3fafne7/2H&#13;&#10;04M4FcYisPgBH/D+8XD+vcu7vMu7LD/+4z++vOJPvmL5lE/5lOXVr3718nmf93nLW98a/1QIgjmu&#13;&#10;O1c8m+BBHA/5z3u75y2/8n/+yvKFX/iFyytf+crl9W94w/KH+WYA5W//9m9f3vu933v5iZ/4ifhK&#13;&#10;yluX173udfyk+uUvfzkPmBe96EXx6f2HLG95i75U/Zx4WP47f+cblz//5//d5Wd/5meXf/E7/9/y&#13;&#10;Fz7nLyyf/MmfzNcv//IvLy95yUuW//jzP3/5c2H7g3/5B8uLX/Li5Wd+6qc55nq42Dj7oX1yxVSJ&#13;&#10;iOf9HIPwRd3b4aGN9fF94zD8e39yWV7/J5blj+KL4u8aD9mwsT7T17znsvzDT1iW33/b3eWd3i7+&#13;&#10;PXL8U4j5IA7BF/mfRgzzyXXuZ2dM6IHPhmRtNhX7abiJPl2xHsFd4Yy1xdjyaypwoFCkWl8d4rDj&#13;&#10;Qqe45j0gG5Rsx9ddhjebnNyolZNSn9HXDfXllt7ZPTqoX+e4t9RXoF6jj/b2p+Z+9c2Za4a5ct6e&#13;&#10;fONAjuGQVeDDtU0+rmYKGa57W/nwr8C0CPxGV1E6d31MKF55mQ8RwVaZDT5RbT61JqkzJQfR95zJ&#13;&#10;Iud827PhUZ89Z6mPOHMM5d7NxMhr7w5D5tjueGcnZ3/V3g0u3ruRG9hGNmwhkOXDnp1B4b3iYRcX&#13;&#10;HlRPrsYLD6Nf+IV/aXmv93ovfvL8hnhw/ujXfPTybfik+tM/ffm4j/tYNc910dkAU5wY8UTjGMcn&#13;&#10;11/0RV+0vOAFL1he/VGvXj7qoz5q+Yqv+Irlo1/90csbXv96auBfYvnLf/mvLHjohu9rXvOa5bUf&#13;&#10;/9rlNR/9muVHfuRHls//vM+PB/DfW/7RP/qflo/5mNcsX/zFX8x2b4wxffZnf9by3d/93cvHfOzH&#13;&#10;LK9//RviU/RPX172spctX/ZlX0YfDORt8aYBbyi+5r/6Gj7sf+VXfSXr+jk/4kfNGCuNB61R9ry2&#13;&#10;zh648/veLVaXeKZ/Sfw/b75nfApeD+IQs3Y8AL4oHsLxKfkLI61+oRGvf/5HcN6+zv1s5qzMgemT&#13;&#10;OttiJNE/YgAfruFRXEv4TH4gnquOMeKlf05ILpiEvoeECpSwLPlODUUY05VzHN5pHjpwLC221a1s&#13;&#10;1+hzcFaIzqQ86zfZqFed9CPPYrelt0ya/I71i3NN2xOHIfL8T7ZillVc23Ejq94abkfSx3wdgcgZ&#13;&#10;DdMydEKnsX+yj2IBHLOQOLo+CFRMEaX4lC1jVn6TN2riupr/1GIn+tOcOoIMUMfpFh+4+3Ic1jmQ&#13;&#10;fFA/+EfBiHeiz/nHXDwtltdz5rS7R+T5n2zFDI3DZOaZYyJPOOiamIbJ/FVL8bKdgz7Gje9f43rb&#13;&#10;2/BXghtzonVZXvDCF/BT8B/6oR9a/tcf+zFa8f3wv/23/jb/GcNXvvJVtN3lPw2SjWQR0vzE/MUv&#13;&#10;fsnyZ+Kh+7fjj0LxdRc8SONrKG//9m+/vPLDP5wt8On169/wZ5Yfi36+9Vu/NcXwh47xpBrXc56L&#13;&#10;T6mDfnxNpV9vfOMb+ek+2vhbA/gazU//zE8vr/uE18VvAN4x/vnAZ5e3j38R5Qd+4AeWb/7mb9bX&#13;&#10;a7jQ22d/6cOHS0znNNPAPONn3nXLW5+9s/zT31E7tP1/fm9Zvi7+tZTfwB9yQkaN2J5l5XgHxv/h&#13;&#10;V5fln/1uFP3petj+CcpxaRS627KOT9jLRten+2zWPDwbza32UY5/mhMKRkCWOdvIy+zK7og86lW3&#13;&#10;pS+P8KFmxEXJxB/jqjUskMgO85NON+Tn6Xhg74OqShpViiyUaKlMq4duK1Yem+n/Z+9N4C0rqnPx&#13;&#10;6pGmGQWERo2CEwrO8wioUYkaJxQ1cYhRf46JSf7xOeQlITG/PKf3RDQaExONsy+CA0LAARyfswYc&#13;&#10;0cSZQZCZppm6z//71lrfqtr77Dv1eO85d3ffXVWr1vpq1Ver6tTed59954MPtYTo4EchK+VONNbD&#13;&#10;T9f7mUnHb/trQ9EbjCGZbKgqfkg3jzQP/l3q5yGsIZlsJgTfOEl+RJCIU2eRigvFZpApiyRRJsHP&#13;&#10;ZOKjk725G3RADu7mszaAn4zCzDRsTgm+wmUsbUOww08UevzEJ8EY/2O4EkwKPungkaGTZLk86pIf&#13;&#10;k0LZ/qdRC+BY4mdK8EnLBRdeaOzc9rZ4fgLHGGcmxaYdbxLh89YXXHBBue6Genv2wovwnDeODQcN&#13;&#10;/c124GFt8LvMzvvatavt7S0jbIr59ha2xzvn//2T/y6brrvWsHZbt7bss/c+5dxzzy036ln0TuzH&#13;&#10;GLZDCcubHnSQXVRcdNFFhsMTn2W/8sqryprd1pSDNhxUtuBl3lyurrgCD2XnoYFPwUCseIjMxA9j&#13;&#10;i2FjLkXm2s2jcibouQ/fDInriDPOL+XPvl7KFyD7l/vjDvjuYcBrDBrSjgfSz0H3uM+Xcuu9VpRT&#13;&#10;HjqyO+XclH/y/GwFig0BHX6aqiW6NifPPf9Jz+ABWpKCpEikIs1Kt54XPnF4wFwXd3b5Z7Tb3XFp&#13;&#10;cFveDAfqTIfGUmFeByolpp7lMUvSJvToMw+rJxHMM5kvPuwrftc/wzL8uC4BMKGFz3o7IPSWJUAK&#13;&#10;O5NNOL4IUP+Zkh+jraFD9SmSQvATv2OpdhY70tZ1oXM6DfjJF/ixvP8OSoSAYHwoiENqWFBKd3xu&#13;&#10;JV4gZHlS8dFP8WN9FT8szHdtoCpx8MP4TLpZxjEt+Bkr3m0jxTlp+fG8qcTcdX6W187ltU2BE6km&#13;&#10;ElLLxtomMednPeraTxm/FHk9Htt4NO5W8+40j7H4hOzGGzeXyy69rByw/wFl7RrXo+6B2KDz+M1v&#13;&#10;fmOp38Zl1lHs2fGm+euuux4b4SvL6aefXu5w+B3srvhhhx1mXwz927/5W8O4btP15fLLLy+8QFgT&#13;&#10;z2prbTBk3RHvOXoJfFi5cpW929yAcOJrEPfE6xZvuP6GcvFFF9uXPrkxpjyP2dZ+KDXup0lmUCk3&#13;&#10;qGd58o+D5TN+tQIXL1a0Z8UfBLpO+vmK8owv4kual/sf9Cl8Dpy3XOHSNfgFxSk/L+U5X/ZHUo67&#13;&#10;5agchEdWWPfdS0o5+zJvhef2ED/W8pJdm3f92tZyankQ3XJqUeOCRpUBhOE2eYgz3x8pq9eHn2uZ&#13;&#10;ikYw6glGOTWsPiax5vJ88KUzgwuOi/MQvrnBEyrH7d3/Scf3/jWbP9IBMtRvcTTED7VSrz+2NETl&#13;&#10;tOI7X86P5Qf4oVz8dD/AJIdCEB8JWbXDyxOMD2LEj/V1K9YGsWj2ff6nCN9jRZHDdDrWNu/3tq/9&#13;&#10;edVmFPqMnea1zefVwtd+MnfaqaeWM7AxfuADH4g/8vPqsueee2qJA6V41/hRRxdulvklyVOhe8zv&#13;&#10;HFOOOOJwY56n5zznOXb3+VvfxitAcGiXkQulC62OJ26yP/zhfy9PeMITyjGPOCbltNS7yS+59BJ8&#13;&#10;ofSj9qz4U576VNNh7KzH4yXrcMFwDd6CwkdkDjzwwPwjPFTiIzR74HGaJ+BLpTruc+/7lLvc9a7l&#13;&#10;y1/5it0N53vP0VRzeIH4mdOGp9Hiu8BZr1c31ir1OK0BVGf4V7GB/gzucvNZ8QNxJ/zdeFvK7/7W&#13;&#10;qJzyq1IedjpefYi/svnUz5Ty/C+uKI/7ZCkPRfnYzxW8f7yUF9yulBeBanulIi4gTvhBKRfZIy4V&#13;&#10;37xG0/Lfapbo2sxeDPmfXKPS6lPAzPZdOzvQaIyPg7NNH12/ZnKd8MQSXP20W3FOnO4WrsLyQom3&#13;&#10;2QnoOp6L3x95SxzABt9tGox549Mm8AUSReGznl94aJqkZEb/3Qv5P9n4PgTj/MTQOBXNWRRr8GRv&#13;&#10;XBvvlIQ1EtX3+Q+NBtmzk4LvIdjMEN69oJCMxOIVJSSurfJssSl+Jh4/AoSJ+kx+eMzNj+auWcOC&#13;&#10;nAfHlrBsUJZME756XSNOvCBlXKoi+DG2p33tJBfGCzNBDBLPLa+dPolIzdz8cJP9F696Ff6IzkHl&#13;&#10;ZS97mW2S+aYUPt5xd7xznG8zedaznmWPjLzxhDeWh/32w8rHPvbx8olTP1Fuhb+yefTRR5eTTjqp&#13;&#10;fPrTn7ZQXrPW75rrzjNfP7jnHnvmpplvXDnhhBNso33yR07CBv80bK43lrvd7e72xcu/xTvPr7vu&#13;&#10;unLim99cjjzyyPKOd7yjPP33n47xXoG/BLqhPPe5zy1f+tKXyhe/+KXyqEf9jtnwC5vvfOc7LX/s&#13;&#10;scfizS4vKIcccits/C8tD8eG/0pcABx//PHmH/3il1H5JVE/In5QUPwox/IbXv+GcsSd7lTufJc7&#13;&#10;lbVr19pbYK7CH0YiVz/96U/NyqcotWOyNmvbJjyq8trvlHKXffFHe/bCqw7xh3ve8yDgfq+Uj/yC&#13;&#10;d7pXlC9cRFv+4DWGa0u5x/4ryhOxYX8pNuJ4usZgz8Lz4//3Z7FHavDbTZR5ABeajzN4NPO+ytfZ&#13;&#10;xbM2s6P9fcls/hth4C1Yd6LIoz5AVOHUWv2C8LnO4kcw9G8VAun4X1/46/Lri39dDr8jr0pHCNhr&#13;&#10;7S9j/fjHP7YvOrhj7g87MHYMiKpOVDY6nh1AQsWAlMJZjqhsdDzbCGQN0Rg+1QZUZZKVjY5nG4GU&#13;&#10;IVoq+APeZ1fVHUupOKjc0erozGgyhDOj8hLC77lai0MdZu1YlJjJoHQmiLCwZOw0iDTc6mLAb3zw&#13;&#10;7ID/qBiQduJujAYF7rTis99N3xfCz5juEP8Tjx8sNBzO2OVGJ7mbUTk1PNPYzmjS6KT1jMqpscvx&#13;&#10;+Yz1R/GqQW7AuVnlBpyvDTz/ggvxDvF32R3xTZs2lQvxfPkX8X7uvffeG28ouWV+WfIv/uIv8rWI&#13;&#10;e+21p212T8Ff7OSmlXeiD7jpAeVrX/tq+QruTvO4+OKL7RWFq1avLgdv2GAbdb4rnI+u+Aa3lAvx&#13;&#10;bPoXvvBFYK0se+29V9l49dXlc5/7XDnrzDPxysIr7b3oe+25V9n3Jvva+8m5Qedd69NOOw3vD99Y&#13;&#10;Dj30UPRhX3st4kv+6I/Kd7+DHTEO3n3fgGfHifXtuJtvFZ1THUi+lYV/VfTnP/tZOQcYvFDgu9jP&#13;&#10;xJtcrrgcz51X1Q6CF7zy53jz4gX465oPx7Pj6/A4yjrcnH8o8i86jHfJSzkcG/W77LeivOD2pbz6&#13;&#10;7qW87E6lPPAg+Ao93lH/Lp4AejYeWzkPGN0jGm988OzAKoyKAem8/G/7uLPwu/1Each/OuMOjam7&#13;&#10;ICobHc82AllCJH443nwdJrfhmzffiPi6CLF8Jb4AvCfulOM455yzyznnfLc86UnH4hvBo3IV3qF5&#13;&#10;7rk/sony+te/XpDdFFcIet+nLg7ohucjF1cRupiwztmVF6Fk1YXN0gC+21MjOmzNEEftIWuwUaZq&#13;&#10;Hj1Z4OtC0NRShRkcVp4gfPGUqXfTz9n5KPr4ih+r7aigYP/5WwhV9NPJxWdPeajr1vN6Qo1z4bGP&#13;&#10;PK6CU9ks+yfXl5QlHtOBj45a97PX1vcZTwNrQ2Uvck583siYRnzFjvGYBAXHVp6gta3TP/sQaMIn&#13;&#10;K10269pPFejb/+lc2zhp+Nmu+DH2OhQulJ86FHxUZQs25tdgA66jj8+NC1pXdbM2NLJau4CcOqEU&#13;&#10;0OirvkDXB+Iz4v7XPat+X4flvv/S8SUItXOu/bKoadtizUfOgevaBrNjbr6ivP3+o3JL3CG3d4eT&#13;&#10;Km64+UMzfZFTcog+/rNS/vwb9S0q0RMkMMD4RxJigvCYYwxgtLP3hcEKfIvcoP/0vWqy5EdPFv4r&#13;&#10;9k0nVZjBYWXyEBWd+j4/WWmmNz3wpuXf3vUu+w3Dpms3le9957vll+f9qtzs4JvZUIHeMADOyu40&#13;&#10;MACdqGUOVPXe0HAa8QiH4nca+asNiDnNVG+6bmBWnsWZGahVTas2gevQYypQg0ekKqrMKjcwHc+G&#13;&#10;gOasTxvPTzK+c++dTloy41GQfI3xA0XIpC7+fQicxGnCZ4+t1951lJwfBZS4SH6gJxlHQDwy7weB&#13;&#10;II0KlgzaTtSYZHzvrPPjHTYagovovXNAGVSoldRQAfy4ekhjbWiXiKnAJxXBT4cgyMSP8dASEzZM&#13;&#10;Oqwm/7E2BMJk45MnEsiNeOXDY8fLSUtmltfOQX5IVx5O1tW4C91uxL0adca1lzobcYosdqtC0u7q&#13;&#10;cYZ0uAJiVThG9ZXDLFkFk7ZvxCmnzsz4Vlfdq62ZDCf8b9sUfm2RuS5+A2d1bhPS8DkSgzn9vFF5&#13;&#10;+KdWlHf8sJRf8zpHG3HW0owAuBN+/eZSfo6b7q/Am1d+7wu+ESc/s+Kn/96+6boB0cMWAsqgQi3X&#13;&#10;ZC2PXY/vfjRepf+7YG0LgvinNtk6nx3n9Rp+sRFkwjleDTA4SV3oex/sDJld4aEG/6lBHePfThRT&#13;&#10;Uo8QuyCuVlwDNcDiHVW7AjeNufGpphaybUcHHjAtOtkqDvM1E2TCljrWfOMtTQJ4kvF94XF+vJ8Y&#13;&#10;a2QsHDke5I2n4EdF4y5mvtulmmiDDcav4d/1JhefHW/CBkUxQ9YynLwQZ9cwci32q5bLLH6pFMBT&#13;&#10;g78d1oY+/y13Whv6/C9k7Vky+BZKjbcNEYrQJsQ8MpfXTuNhNn6maW3r3NlE/Hjf62o1FD9D/ERw&#13;&#10;YT2DRXx+zGdtc7vu2cfGgnt61s6Yu81sNlKaKW2fu+L2R9hkPw+PnNz13BXlWLwp5c77rij77DYq&#13;&#10;a7EJ34i3rvwGb3f8PF59eOp5K8qvNiraOa41zwaG8Pv8L7W103vFzqEn+B+Jia1vO2NfaKMXJ5JM&#13;&#10;J8wZ/OICZduMW7V5RAVus81HGxSrszKGTDooK2tpFDSISmXro9sqIR9F/TrANvcho52ylqoQgGP4&#13;&#10;ZiClSJVIWdWB0Sl2Ct73nggOSRKpkqWEb76qHyygW0hsYkk8Az/qZlTXRBURzJWnycYnAS1lokFp&#13;&#10;EtQKLA+r1hCK/diXbasmGKXS6aycSxY/etrzfyFrg3hR2uVnOvGNgzaIIBjjh0qTsLa1nY0+K376&#13;&#10;861DSadgIPUksqZsbetQgoJoqMREThUz8EOt5bWt5Qpkdsidg5/QFc1KAzEGplXy/NmX4sub+OGx&#13;&#10;OzbifD58E+6I38hHVezoOiFcpdLyge/hR1Fzqz++Qra0NQXoLsUX8T3/JVaf5f8ATeP+U2mBa6fa&#13;&#10;Eb44IY/8ZUb6wwrbrJusuV5Chd09ZT2VzK3x1AYIYnbIbrZIzyrMMPFpbYcpzw9f7Yow+eRAjh+o&#13;&#10;NQl83u3nYf4LgDITy9ZTVU8avsa2koMcOst+ih8jRAQYYX7ysXV+PAZizDToRGjt1MjE4kfMRCJ+&#13;&#10;SIH4MQqSH8iH+IG9+Hc7ExDFGZwKfO/kGD9GZsRZ8hqEiJ9IRbP4z7lrFVOEnzGGPlu3u3ypOvmx&#13;&#10;KJOOh1yeg3+tDdOwdmruGj8KKhA5FpskCfxo7jpn4FEEUxD8O4xzPFX4RgejB/+CC+fHuXB+QFnU&#13;&#10;WbhFlfGZ/E/p2hkEiQbxk3PXKpywwfgE2Zs2ryhX4a64b8RFbjfdKnxzxuPfQt0gu7j6DFsM+BZP&#13;&#10;7Sn8Z2ym/5TZAdlAf1Sd/Es3rDrJEP6AQqihhg+tWBJaqPFKX2JCGgsMa5C1xPNZHyuQBYTNOuzz&#13;&#10;OQIZIdQP+2qUMq+Keks8X1VVRhr4Vpf4LIWOc1tNo0qXFnkhIw0zmw5862Xyoz47QeIneezx41TD&#13;&#10;Bvz7FzahYELhBMJU4ivUyUXDj3EofoLZPj9WTe7wL/KivjVP/icS3zmqTLHnUWo4GeQn9IyfHbj2&#13;&#10;LB38Jnoa7ozP5bWzIUchpqhDury2DfKTa89C+Yn4m+61zSk1Kha69m/r2mZNK75ZaPO1vHTWtq33&#13;&#10;3zfXRkg9AY6xaUwMQkuIdLuunQgEu0KJbT0/2IDvd8bVpoIFihJVz1VZJT64Vc4/T+s7ClrjZxzE&#13;&#10;+lQtWqwhKQF6cvtEDuDEb3QgU0mptdIpqN0EkKDxH6KsboyXML7F06D/6F/TxUpGFdrYsmIW/qcL&#13;&#10;n8ExwI8FTQZOUOl64ieEjTXqK1RUTxO+d5n8jNFgVUPSAX4yNlHXHwLgTB9+hJKS5AeC5KfhFjKV&#13;&#10;lJppp5BgytR0gvE1d0WFUmOsFioXySSoNmNUzcLPdOEz+Cppyc/y2hnxM8BPxg7qWN07pm9t68XP&#13;&#10;HPyQM1koNQo7BZE6QHDiQyerG+OF4ptpXApw8IDvd8YbTLlMUUcMD6zcVHh9euaLTRhFot4lFu+q&#13;&#10;dm/zS2Ue+FTtA5usi6hS45kRaKY8BUaTJYofUaeipbh0bMUqLTV83dEe9x89wX/rY4cUaYIFC0ak&#13;&#10;qG+5aPmZJnznYIAfp8hoyZPfWgKFXeZq/Dj/RixV8DNN+GJlm9YGxmcACU/8qzxt+Oq3eBA/WWZm&#13;&#10;QtY29Ukzss4t1Cg0SEiQ0mRlanXjnDmi5u44vs9ds+uASpPthzeon1Z863jw4xwM8FOHpxkT5078&#13;&#10;qyIYJbn2fxLx1VeLnwicfvyoPG1rmw96MDSPtZ+airgaOyb0OUkiG47FK+3sGBNAutC1M6DSd+0H&#13;&#10;Yn2wzbhVojE6aV/mU8PhtYqGRVnII1EfPG3rzNCt1a7dc7dOBCqSyLmrs+Bn+5aRIZ76gY3wDWwO&#13;&#10;fOrzUFNj7Vvt5OE79+icCGA/O51HGaS01eSIKqkGAWUmCSH1yf804TsH4qLhB8wkP8Ga+BQ/ek4t&#13;&#10;WGTiBw3xY3w2ImaTf1cJiUuXOr7m7rasDcZEDIolJnB+pglfsRCh1ImbCEyPneDHYs1p8iCDIOMT&#13;&#10;clXBKGMzsgbXrzc9WlnF0lubPYTkP7oBwbStbT6Gvo5xGG0oY9AXwk/ahe00rm2aj1uz9os/S514&#13;&#10;n8Im8NppWtu0fgUVGZfz4ceUd/HaVueVj51+m6Ex9M04e4cfqvjC4xMxe2sorHUQK+bJwsxKAs0q&#13;&#10;Yy2oEz4rkbcb9B24ufET1zIGYmDWQuDbgAm/a4CSN2j6UUdJW64mBmK1Vo+TWbNgVSat6pZb3Pjm&#13;&#10;cfjfHUr3e5wf/1g2E6lkjyE1wEhUNGUodfRV8DTMTIkSM5HKEsSny2Ox772y3rB/6mfGTqe/nYJo&#13;&#10;NSvVTDI+Ozw3P2LCKI3Tzlt7xvi3ILaTBfBi8T88Mn7Sp5Yyy0Mr/I/EpysLVmXSnpXz39ZMPn7S&#13;&#10;JLpc4FQEPyr0+VleO50g8eOlGj95ybe8djYzreVH+aWy9jTdQHZxrc02gUGonhHv+8qy+GaeUduW&#13;&#10;KfPDQJANJBQtwqlsVcz0j+4csEfSoGImVoUTCr4Z1xadGIFlV3SR94SNIwc7TqNmKoU31ZYwPKqO&#13;&#10;l/VrAi/hvFD8NEQm/DCRdYhwJkytEEczDA73nwryzVyQYlqaQuoQlsdSx7dOqK+VCusZGSE/4sVT&#13;&#10;Y8y4JnWdAzjSFT9WPyX4zkXww8IAP66DMzjJ2O/x42Y8G6GVUzOeEnz0NfmxfpsgGGBCHsCRUcSo&#13;&#10;65HoKqavU9VxybTgs7fqu8WWqBIxrpA6otL4aXSV9fhcXjuNvoYUZX3iL6+dQ/x47PAMtux/Zc3n&#13;&#10;tFk5hZHt4LAAk5y7Mgcks5OOb50kB95R5uzQ/FY5+akCy4mf5bUT0aLYATPKOj87d23jwOipNQWx&#13;&#10;+YNTPKYCB3H5Zc6xRtryWqkheWxwgE1s+rWD2VNk7I8E0SYPdZ+CAKVoa/BhJ3z67geFgov+BH6U&#13;&#10;3Hkop/80TBvkW6j4HdPk4Hf7SmrYdx7iJ4rGT8uFa5min6A4zj+qIG8onFh862N0VP1NjsiAiCRb&#13;&#10;Fp8hsMQtmqzzD0FoOYdTgu+8ec+9y9FxiiJrOsFPzl3WQZYqTUax6dg8Twe+97T5eB7ihzxO3NrG&#13;&#10;TikWtmXtRxAN8uMhpBCDikLK524twjwdSR2q56SeFvwgy0aDfTYSKg1JScg9cf4lmuq1swmjdpHT&#13;&#10;3BVHYtbpDtJJdmRNL/if2rUzudyWtQFMksdtWDs5FrnpxnvfbYjimfeU5yDZQgKV3kDWIq/LONIR&#13;&#10;Ap7NidbJRJ0p4ySMxtqlEKiOuXnh0yDxPUNRFesDCRJUp2rTEmXU55H1ylSgrKWoipcePvtZ/Vff&#13;&#10;/Tq7dls57zb1O4dV49QCVfY6YredTPxBGpKo4Kcpi0dPzdq4InWVyvHYr3UJhsyk4SsWNQ+dH5N2&#13;&#10;ujrOD1mRdieTQudN/LtYlZAiqzrm5rX20EgQDp8YLlblzscPd8w99UvepM+s6AkpquKlt7ZtP/9B&#13;&#10;TCWiJaojporHS6VSsWNVAWN5nYzzKcLvdHV8bnVoFkcMTCc3JIpFiY1EV5lwfBLgve1lUugUiS4X&#13;&#10;qxJSZFXnsdpohJq0Ow2lcHLwyYN675w4P7WrlSnKVMp6ZVihfGQoqmLFKyTQS9VEhEw351zFdLgf&#13;&#10;t814bMwbaKDDuAK1oHXbTi0enGZ5NNmURUavMKKK2zDnrdS25olfDbIZ4lMsfL9h3lfsll2/cVrZ&#13;&#10;rpq1sdTx2QnvL3PgyvpKvuuhUJJkIfzQZhrxxVUnbUklL/GgWOVT/GsG0Ho89nswtYlexaTga+76&#13;&#10;LPZO1q6O87NL1p46CpkT/7va/3QIGfI2yE8lNNWX+tq2o/0nUc4nc5q7y2sn2dAxzs/y2kZutDbU&#13;&#10;+aj4mZ2fwbkrsptU+Lt67envHRaT/4pN+qR9T0MhR6lTrGMVYtsrjalZ5YLXHruzTk8cdAX2Bisg&#13;&#10;s804M9Z468+KLaHqzsgXltAdF4aGbttbMaqk3z6OrsdfSIbZhFOOGZCz4bMBNS0PWlE8XiN8gw8f&#13;&#10;Yy9UG7Gce5n+Tzp+9N6CEeSIH7IgfurYVqp8rFh2sp01r2e+NyQe7BOP37Lg1Bg/yjKFSvITsQlx&#13;&#10;xr7z7zrj/E8PPjnZ5rUhidYoVP6nCd/6aiePn6lZ27bT2t/OuiakktbltTOpqGtbFfXW/uW1zT4b&#13;&#10;t3Ltz7nbBKLiU58tRn0v9v2D3TWlT7362e7SacXXvsc4aQkyMp0pnpOf2PdkNTLkP/c9Pf4XhM/2&#13;&#10;CYSFxe+MR9lmF/L2wWirDgt+UF8bhnRC7kiA1PrWOEo/VW1IqNMmxCu8lue58BlMwnev3FXllQq/&#13;&#10;Irue8KXnnlVnJx7fyAv+QY74Ycpx6gRYkhT8sD74dztXaPOKH+MfFV7nF3qTh6+eB6ko2mJXw8mn&#13;&#10;UfKITKiaKPlxnmI+B2fUmE58zV3vvnPAs+auWEl+JEBq9M7B/6TjW2zZyVhLmjR32xhUzFUbcBh8&#13;&#10;ehJnJOK/6rKukj0p+N5j72WbF2/TsbZplGN8Of6YkJxfLSdtfpgf11ecVX3liOigy2tny23wI5qQ&#13;&#10;GlMxHEYZZKo2DlGnubu8doKbPj8gSfw4b3FGsmvWNo97G6sYO78zjqG2jI0qvcbU0AwKmQWD6qmi&#13;&#10;PIGagnXR+ymNboo62+eTBKtpz1W1gUx8whq0nVrd1Dah8DOCq2rmqgUWmShMPH7wRn6sy3GK7ic3&#13;&#10;zNR68WPLZXcBCAv9ukWV04BvXTeSFIzOjzgIakItGJYq0sqv5kFrEfkpwc+egxfNXWesPaeWc8ci&#13;&#10;qjV3WTB6xXFVr7lpwwcj4oe0DPGTczdYEv+dAK0MWs5HhdkJxB/ra/Q24moa1jbrsZ00vlu79i+v&#13;&#10;bTm/In44CSu/s/Ojubu8ttVJGbPRiFsQP1ytaMxxaAegQlsu8XfQ2paNMA7CD7pE33IPbo5CyHp7&#13;&#10;MrN6BZkXuvvzUACS5HzchQiNKcrdw2qphsPbxISfJ76rhXbTSP11guMa4daAn2bFpx/hz6Tjiwfy&#13;&#10;k4GZZDU8GI0gWOOE1MbWOA/iB/ifLnwGjhHlbDH2wUnSkhly7YrJD01ZbyaNYoXz3JTgq9vGT/R5&#13;&#10;oWvDjl57liQ+Q0wxZGEWEdiEnGJTY5AxbXZzrM0TiG88DPCTcxe8aO7aBA7ikmcBKI6RTuvamZwF&#13;&#10;R50k+KFM/CTtmSHXrthiif9W1sFmYQLwFVNLcu0B/4vJf4sPxYSlu2pt89hkDNs+G2cPd90QD9bo&#13;&#10;I3/8dUJ1RviDBqzAD078lzIKQ9X72qmREQ1xtHYu4Tkt5sA356SNxrzZaNzg2rx7WvFRZ9Wuk21S&#13;&#10;QWbWgaiZQPxOn63b6niQgKIWONeNeiRBDRQtZ0lrTYRpwmd/a+BUfoKdELQMjcf+2Dwy9rs23s50&#13;&#10;4rPvGVNGy65be3xc05tYMrpjVWs1ajvf/w5nLMjFmMCRDPpfvR5YB4L/Scc3DkCSaBMn/bHVOun1&#13;&#10;0Lb/buW6gYBEnEfOkqgVfI3zkEwCfuWMvfW5mx1uGBY/llLBMi1DU7p2BgXOS5fNboSO8+M0BqOG&#13;&#10;M91rZ407j8TKD8gJfqostIN/TWBjEycXq5K6bX52/ECOR2YwbmkaX+D0++UcLA1epGkZFuFNDQsq&#13;&#10;NLrIJnZmmvq4yhVsmur3DXPhAzNhM0OjKPTw00/Dh17gZ/v9zKTjt/01OoyQkDo/yZlJm3pmxQ/p&#13;&#10;DsrduFNwkcE19iR/SObaPjYTgG/dSX7Uf3ZM+eiwuFDsW3CS/VavyTMrmicOn31r+kqKVBQ/Vp6d&#13;&#10;H9GTPCXI9OCTusGDIaiKzDRB1eM/43Da1k5yk/yQsE7BGQRtyY9JTDAuc+2JWduMiYXwo7lr83D2&#13;&#10;uZs0J75NeOe/F5uEM/6nCD+jMDPihxQ1ecaciuLHyrPzn7CZEcjk4efc3ZVrm3gGzXokPL/A6b9T&#13;&#10;kIZvy3M4cOc881LhoOtApcTUszy2/GkTeooZq49AcT7miQ/Ail9jTr8Pcfy4pwBgtiN8uUqhtZ8C&#13;&#10;ZABqsgnH9y4HPyiIH3LaHkP8WH3wY5dzyrNCv48ypenDT77AiccRzi2p4EexbxqK/eAuVQMo8YzP&#13;&#10;wDTdCcVH38SP9V38sLBY1h66Qj/xw/jPMWMZx2Lxvx8707K2ba+1f3lt83jOswIdqWX99+s1/mdZ&#13;&#10;+4fmbj8+swxwza0KDi+mee0UJ6QBP+LHxiEHaPGsPY1Lnl1U/u/6feGM/MTnXXyBE2o5K5DnBMDw&#13;&#10;t6LM9yPBWtCHk2uZij6dop5glFPD6mMSay7PB186M7jguDgP4ZsbPKFy3N79n3R8719z4UM6QIb6&#13;&#10;LY6G+KFW6vXHloaonFZ858v5sfwAP5SLHyNdZKccmSA+ktTw8gTjgxjxY33dirWhYRfZlkEPzGnB&#13;&#10;b3vuATQda5v3e9vX/rHYIYkeQsgsr50L4SeoYzK9a1t0fevW/p2zr5qGtTPnbu+zxWIz4nNHr53Z&#13;&#10;VrTHx8H1uURRfoGzsxHATr3dinMbMO6oQ/umXtoNNK+geVgCeQCYRlS5AlXmh+8QwlUaKIFvaFEl&#13;&#10;kW9j1NpQ6v5POr76FxdiGpJM+8xIzwdPH0Qgl2OblcEykmnF93ATP2BR/FhF8EOxEezazLI8d+xT&#13;&#10;x7UTadLwo2PGR6XHej03Pztn7dFo+VCEk5bA60Xqv/kK5+imuyi/lbqG/F9eO8GL5pYPtChM/rTs&#13;&#10;xZBX6oJKJdJz5rU2TBf+3HN3Cta2CIjO/IOM5bn5WV7bNM80r5T6/Jo/P4tubcMNI345mSux+uib&#13;&#10;cY8Mk/oyrU5617WU0JIB1B52oQGRAGsuJFzceLRmVlWRtgo/rnBs8ezgAzzwrV2cZsPymtCkAABA&#13;&#10;AElEQVQ3v4b8n3D8djjEU2eMyBt5pGJHmUJybCQjH0fqsK5nMqbjgknB7zGBzpED/iQpYsDrQKhq&#13;&#10;MjZRU6WuLn4mHl9ksNvW2cpE8gOdKp2JHzEVqfifUnwLMvRdrGROc3eMH2iaciVsNv4nE58cVMYs&#13;&#10;0pIO5yeLHoZ+7gk1d42j1CPu9OBn7KDXc89dkRT8KDYltpT8VaTpwmffeUQqftq4s6oBfqBTpYHi&#13;&#10;VAqt4koycfjocPDjDLBoApIzxg9l/AmNyo/WhjF+FoZvO+zA91vR+QVOAplHaJxezHBYe+EeLk2o&#13;&#10;adoSpVlg2OULEFmkjol11z2pSCvqpHQAv7pGIPy0wIlPDDVYoU1/AN80aMvD/FNmAvGjg+RHXbZ+&#13;&#10;2wn9bYXBv1VBbtQkP8ERdVRhtq4wDfjsaUuHaKhSSiL2qVkVTN5STTapkLFvpYrktSHMVicIn2QE&#13;&#10;P5q7Y/xAkPxEbJpJKFqeRIkfC8zgf0rxjQ4RmQQxg5/gx/LJz/LaaZwFP9O6tjE2MlwQG5ZPARny&#13;&#10;+FkIPzl33briR7nbCBtbXjtBgR2V+sjF3I0kB2h57ZyNn8WytmG44CY95Rc3LY1Rji9whgiDv7J+&#13;&#10;5HkkNGdq+UREAl3GSsQLK3BoEoc0riJ0MUFlXQW4tpkwa8ec+GZPVXYChRbYxYbT8cpBw4bVIaA5&#13;&#10;i3ZiBgfyXjuZ+HUL7kFgfe7zo/IYP6hIfmIcwb8PgZM4TfjssfXau46S86OAEhfJD/QkI++imXk/&#13;&#10;CARpVLBk0HaixiTje2edH++w0RBcRO+dA8qgQq2khgrgx9VDGmtDJKY8FfikIvjpEASZ+DEeWmLC&#13;&#10;hkmH1eRf60UIJhqfPLGD07u2jccPxj3jZwH8eEBFTAGjho+HJjD9cHzFns9TGwK3tbZTWTAydh1K&#13;&#10;Jw0/e7i8ttngcnwRBoyEGg0kaW5+qNWxilihzLM1eAy7bQB5r91O+0JiGyZ32/CdN8JR7nyB02VW&#13;&#10;zTr7YRf8wBQxj1BjQNQIJ7Mf7fWvOuDWcQs1MGFg7dORqIdgLnxqSp1pNOsAfpkeUsdnReKzPTOA&#13;&#10;pVULKUyojEPSScT3vpEELndGRvBjhDg/0fGqYerQd2s/O0+OQNZwgP9pwrcuW8f9JH4kEk8qM01+&#13;&#10;QJz493rn3zSoFMS2/E40fszdPj85dxmvRgY08L+NNHFFftw+GfUMz9OEb6HUMNEEkaRMG3Hy41ID&#13;&#10;MO6Sf4iSf6sWUhdI0knE976RtboyOj/Ol/ETHa8azo8iczZ+JhHfgoiRRto4O4MflkzEDA7x4yVX&#13;&#10;U15p8gPDqVk7g6TltY1R4PGztWv/oljbFMxMOba2gKBfjGn8jH2BU5sq022MjQSfESZV1tIo0IaH&#13;&#10;Ui+FQHdirBIGYeOLPG2qjHZR7akKATiGbwZSYoqfKArfylJp8A2ykbM8sfjiXuSQB8iS+4YHZrOI&#13;&#10;zCAnLVkc3ynCZ9eTH+TFj1LW29EKxE9rCKXkP0yUtGqCUSqdbJiCbcC/9erV5f/stU958G5rE9oy&#13;&#10;bYPbgC8YpdkIBdthbRCu0mX8YKANIojG+KGa+NciGTbTuHYGa56IrClb2zj8GTbIiIYONyyoYgZ+&#13;&#10;XAUACVYRWpFglKZWK7D8ONZiWDvlptLt5n+QJFylHXzNXaus/Gju9vkR75ZOE/4iWdty7JgB/xw2&#13;&#10;DgPHKR5TYY1X6G5I52oMFroa9ZtMCotuqgAw8MbGb6u4rvC9RZzdk3nha/bThId88pJ88VKeA1+/&#13;&#10;yDD/BUAqzEy2nqp60vDHuCdJ6Cz7KX6MEBHA+uDHx9b5iRuNzr8GnQitHW15TCx+xEwk4ocUiB/v&#13;&#10;fyhQPsQPqsV/zi3T20n48OvItbuV9+2xb/nDlevLO3bftzx99z3KWnUix3dH+u99HePHyHR+yGXy&#13;&#10;w4IHZqZyU/zn3LWKKcLPGEOfrdved/Gl6uSnw6UV6in419pg/AuA4BOIn2HPzimokB+LTbIELjR3&#13;&#10;nTTaVPrEj8MYWbk2GP+Tjm90MHrwz7ovfpwL50c027Yx+TEWkx+EWsurKJ50/CBINJAC8phz1yqc&#13;&#10;yzF+TLnqJv/GXfA/RfgKmUyDH8YmD+MnYwwyE/d4CuPk3y1D2kuG8DsqrhBqqFnRPKZCRdRIRU6a&#13;&#10;PYWxyviFmAmsyk9etoCwXmFiMVAyQljvOl3LKFkS9U2+NhB6xAh8q0t8lkJH/FVjq9KvwnQhmdWd&#13;&#10;9iYb37qa/ARfRkR76dXKRSvCz8Q4gX8bW9qZUPrB8FTiK9TJRcMPOVJcKtfnJ3i1EYi8mekU9Cb/&#13;&#10;2w1/VFZhLJ+ybn35l3X7lDuOVpbrR1vK/kjfsHav8j/32Kvss5LX6uGAcjvEf2+jtsTOR8mSqG/y&#13;&#10;1PDD64yfHbj2LB188YK0wxcKy2tnQ84wP8trW0NRxE+uPQtd+8N+569t0QdrfymuzRoD78DSWXuC&#13;&#10;cLkfa/hi8N831+mYZ+Bu7FrqLwelYl1Rf5Bu17UTH6J2IRXbevvNUmzGc4OqD1ooyg35xk3G+EGt&#13;&#10;Kh/RYQOjHD/jINanatEiDkm7+Kad+N6EIzS2MFFJqel0Cm416OBE4qu/SBt+qhTkDPJThTa2NJiF&#13;&#10;H4vXBr9abyt+9bT1f3vjL8z/bmwmPxb0rGsP91T4qpnd/x2Lf8CqleWNe+xTTthtD2zAS7meG284&#13;&#10;tAX+r8bPH69eX/4Nd8vvsKY+trLj/HdGiF85EUtMh6QD/GRsoo7VvWP68HsEJD+QJz8Nt5CppNQQ&#13;&#10;OgVhJoAEs64NprSE8RX7okKpMVYLlYtkErSYMapm4X+68Bk7lbTkx4KyH1euJ35EcLVGrhaiegLx&#13;&#10;M3bQtz5FZHOIBmNjjBxIB/iZcHx2WUwonZGeIYKTn6Cvb7xQfHNCNzBRAL49pqK1wvDDZep2nIaD&#13;&#10;Vm4qvL6JDDocRpE4ZIPFOw/d2/xSmQc+VfvAJusiqtR4ZvFnpjwFRpMlih9Rp6KluLRrxSotFfw1&#13;&#10;a9eUW93qVmXPPfey7tD/Aw44oPzWb/0WJjF7hp5o6DqkqKdUid6ivuWi5Ud3lWRV+dl6/JsdfHC5&#13;&#10;y13vUu5w2GFl/fo90n9m+vhW2TnJEyqPyu7rdy+HHHpIWbdunWmx7wdvOLhsOHiD9Wkh/jsHXXw1&#13;&#10;PcQP64QvvTH/aRg/OxL/cMTDe7ARf+bq3cpa3Am/kTGweYt/g4RDBa5uwM9Rq9aW963fpzx+d/AF&#13;&#10;FYXA9vbf++r8NIyqGaQhpWIoe1IZNOc6ddU8xMb/NOGr38nEmIB8dhlRqWGW9DvttA+MJpvwqquC&#13;&#10;pYc/RlHwo7k7zg8nzDg/GbMkQxMH4NOKbx2PoHEOxGTDD8OFfLWH3VYlhd2aGp/O/yTiJw2Mn+h+&#13;&#10;l4UUT93aZpNOBM2DH6oq4mrsmNCpJbENx32eVUecPBa6dqZheKCYjvXBNuPWMbROlRWokI4JKEsQ&#13;&#10;ZKgkrJCr3tK2zgReK0y7526dCCskkXO0WfBNIfDNygzxQA1kwjewOfCpz0NNjbVvtXJsZvy99tyz&#13;&#10;PPShDy33uPvdzcJOAJ0fPrR3iv+lHHKrQ8rHTzml/M7vPDL8HJVXvuKV5cMf/nBZu7be+ez7zzI5&#13;&#10;opvJEQSUmSSE4t/HllWuITVLdUJVW03NYfxS7n//+5eTP/KR8tWvfKV85WtfA9cPcZQWIB0rZe2a&#13;&#10;NeV+97tfefCDHlxW4wuJPITP/AMf8MBy2qmnlTvf5S4slrW77VZOPPHE8sb/88bQo3OomAHfjMJ/&#13;&#10;4vJQ2rhR+QnWBCd+2kfAWjsz3IH4K+HP49fuXt6zbt9y9Mp16OYK3AUvZTc4sRvujK/dvKKsxYrA&#13;&#10;58XXQpeLwx3LqvK2tXuXl6zbs+zJTbv9r17XXJCxFf5r7m7L2mB+xGBYYgL3bprwFWvkgD9j4wNZ&#13;&#10;DKKl1Bc/pgxBxieM+/aTjm+xw15Hx8WP5u581gajGCfxnxySa6ucDvzsN/vMjuPH+DQOxEVSbdLk&#13;&#10;JwZA8Sb+MzahPen46p+lTozHjwm8VnN3ee30oDKaBvixYEEwZfxAxxmswahYIwZ/+vWuKUMgQUn8&#13;&#10;zwc/WgK2I8fHaWLUHQuAqbIl2qIzXW8coE4hQTMMTNtBPeuVlg8BEiJIZDaCNG0VQl/wsBJ+iiwD&#13;&#10;vQATpuGH+bCNexAq2Wpbrm1AahWBhHwf/7inPrWceMKbyn/913+VRz/m0eVXv/qVPEsYbzGLllm1&#13;&#10;clXh3errrrvO+hbNjOF3rVjaGv9LWb/7+nKXO9+53PSmBybkbW5323LPe92zrLTngiXu4zN0o/9j&#13;&#10;HRE/SZPocrCOvgrzx99rr73K3/3d35WDDjqoHPvEY3HlPyo//OEPHZuECdIkXuAmm5v3VStWlqc+&#13;&#10;7SnlrLM+21G7yX77lTve8Y5lb2DzWIW+H37E4eWGG260ssbBCgP4atT0Qkn82KSsFaitBeYSDgVj&#13;&#10;NAUEwsZ3JTbAuDC6/vrry5YtuEttR+V/2/BLWY2ZfydcrNxizaryf2+8rlxfrkWr/Ad/eMLKgkfG&#13;&#10;rcxFIi7WrW4V5OvA1Z3h37fh37XsW8//fn8X4n8HruXHQehc5Mhke4j96ENbbfkQIEl3kU/+E2py&#13;&#10;8KPH1rPsc/ZTGSMBhZjb4ieMQyrlSB1tuvAjqitdzkWHWBX6/NS5W4NPlApwmvC97zV+Kj/btraJ&#13;&#10;/8nD1zwc48dIDCaRJAPIT/Laptnj6QLX/qQrMh2w/txtOO3osWAkW2pIOJl1wGrMumY5Qibm56tg&#13;&#10;bGyJAHvfjGuLTtUAtauEbMArrAg7e0m5qVKCH7UV+tTmUaebl/2KoFFi1v1AJroxG77D+Dn0MviA&#13;&#10;Zfh2uZIq1h1vMQYvfJVvVheyFp5+sZ8z4a/BxubYJzyxrN8DG108RnHf+94Pm/EPJxcd/A5wKY97&#13;&#10;3OPKiW8+EXZ3LZdecknWDvpv/XKVoYH2viVEzTT+j2wwcaHFRxHi2IwN6I3X36Ai0hrcVVjHxIis&#13;&#10;FTPnxKUcs5QnxxcvDtD0SPqBvAKb0yMOP6J89GMfKaf9x3/U9hp8ZTnyK7EBf9jDHorHTjaY7pOe&#13;&#10;9GTbjBtsKI5ik9u0Wm688cayebNvxmsjyMGwxWdda+e6jaTnv9fHGUDa3Ka8h3/00Q8p733fe8tR&#13;&#10;Dz6q/Pi/fhxqs+BX58xR/zVuA9pkCbYKvfnhjTeUn924GXe4HZ4LQYSGC+gncja/VyLHAn9wcNww&#13;&#10;JGUNTtcjjLagQ4Txap4dLOcMjVAb5lI0qZ2qsRVbtBAYpPAttSZoKGRIhZMNWTXE3XieFnwSrr6L&#13;&#10;szoIzg05y3EK/gbXHuOZNt11cBrxjbkm1pT1wO6ubVvDz6Tjc6HJmLPOznNtANGzr22McihNID67&#13;&#10;ZXN3eW2LISYhW7n284MueOzSunPXtuiAJcpbr3DyzTikPlGYwY92DqYlGVIe2af4eDP9MGN9lJmx&#13;&#10;TWAnkLzgKqFIUdosAJ9+BMF1klMouCA58O3xG/rHsiXNx3PaoEK+QDYTPu0PP/zwcu/73Lt861vf&#13;&#10;Kne9y13LE5/w+PKJT5xid7tZz6WGd2Hvgru1p59+ennAAx5gz2hT//FPeEK5+c1vXp7+jKeXC8+/&#13;&#10;oJx15lnl4t9cbFZ9/1fgjuRRRx5Z7ooN/+WXX1G+/e1vl4PxHPWVV15ZvvLlL5dVeBzjdre7fbnt&#13;&#10;bW9TbnPrW5err7nG5N/97nc7/ptP7JsO5IOKkOCLe8B6+MMfXm5/+8PKVVdeUU7/5Bnl/PPOT8X9&#13;&#10;cWf5kcccUz7/+S+UA/bfr9zzPvcqG6/aWK7D3dJvfP3r5Ze//KXpspnD7nCHcsQRR5QvfumL5dcX&#13;&#10;/prRYO2pTbZ19EOOLocddgfE3qh8/wc/KJ/97GftrvD+++9fngCO9t5373LLW96yPPOZzyw/+tGP&#13;&#10;ylfwuErlJ9wKwP3hz+897ffLd7/7vXLIIbcqRz74wWXDhoPKhWi7djSU/XIUXnr5BmxS99lnH+vb&#13;&#10;BtyJ5286PvmpT5YbecccKocccgj8PKwceuihZdWqVTYGX/5//w/8OkQk5Y53uKPFBJ/H37hxo/l7&#13;&#10;zjnnYDqN7A7/kRhHjjt5Ov2M08vGqzca97e5zW3Kk5/8ZHt+/binPKX893//Fzj+fDn/Auee433U&#13;&#10;UUeiPweXn//85xZPmzZtMlueavyjYF1yj5psuY63vSF4Kp6bfzaeFedlGR4Xt1+FUdsqkbEN+har&#13;&#10;iLkAIf+jDxuRvu66jeVz114ri9BhgvEFvrWJWqiO8WNGdkItlTuHl83OrR3MBa6Z+Lt47WFvm8U9&#13;&#10;nUNmV/tPXzjTkjZwlnllyOMuWjvFj60GHHIItufavO34QEBsjvNjxCaXdF3B3l/brG/uSOpQ3Y2n&#13;&#10;CD842Ja1YT5r21TgK54QRIpNiyk7WTRGbIZizC3FKFPXmtK1E513ZmK2Bj87e+3JZYCZ8Mk+C805&#13;&#10;7BTOPvvs0Xve854RPuBHGzdePbrgggtG2BiNXvayl9Fl+4Fu5Dk9lF9YOmzHTwXEV2LOE5+cho1s&#13;&#10;mSpfMR1fulz6a76r38oZ8yoLUynlr3zlK8HcaHS/+91/dNppp42uvfbaETafaUOdV73qVaZz0oc/&#13;&#10;PLrqqquM17/6q78eXXLJJSb/xS9+McKmeXSPe9zD7Pr+r1yxYvSmN71phI336Kc//Ynp/vxnPx/h&#13;&#10;8ZbRBz7wAbO57W1uM/r+979vdeec8x3D/fGPfzy69W1unb7ggsDkL3jBC1J20kknja7ddO1o9913&#13;&#10;N9matWtHb3/72zH+G0e/+tUvR5s3bx6d/Z9nj25329umzf3ue1/DOeOMM0bnnnuuxcvHPv7x0eVX&#13;&#10;XDE6EX6KL6Yf/NAHR5ddetnowAMP6shZt+cee4ze+a//apz88Ic/GOHxk9GV4Off/u3fRvTjzne+&#13;&#10;8+jbZ/+ntUXs8887b/SG17/ecNox8LyP5xOPfaLpP/7xjzfO8KjHiPnWpyc96Ummg+f8Tb5+/frR&#13;&#10;t775rdF5wD/55JNtDKmAR0VGr3v96/Al/xXgZ72NLzbIo69//RujzTfeMLr8sstGRx99dMefFzz/&#13;&#10;+YZD/jimV1xx+eiNb3wjdFaMbnXLW46+/OUvGz4eZTJuP/KRj4x2W7ubYTz1qU8ZXXTRRebbeef9&#13;&#10;yrg96qijrO624P/rX//6aBPii7a4k29jv2r1Kqtn/9q4GeenG+OvWr/X6Mp9Dhpdthd+9j5odDl+&#13;&#10;Lttnw+jSfT29jHXM3wQ/rNt7w+hyyK6Ezi/3OXD0uIgXtdum7GvbfreuzifK2/k1s95Wrg3E7/30&#13;&#10;/fL6ycNv+z3c5y730mGqfB2P7lq5rWvnUsavnHhseV+68d72r6/fjksb+63NeH6p47cx1e3LQvgR&#13;&#10;L0pb2yqbPPxOzPTWs7auctCue5O3tg33s+3zcJ52ra3nd83adtOb3nR06idOG5166idG3IMdf/zx&#13;&#10;o+c+97mjv/yrv8I1PI7/xKbrvdiMX2Ob8Y25Gf/zZjPeDv74otx0rNnEdm1AFDY3lDk5zDd2nWDr&#13;&#10;yvFrv/rhOoCfRPfxB3THfDJ/Foa/3377jX6ADeRHP/bR0eo1q0e4c2sbKTzjXP0Erjbj3Jw9+MEP&#13;&#10;Hu2BTSieC7aLHBrg7vqIG0I8u+x2jf/089GPfrThnnLKKaM999zTNs7P/sM/tM2iNuP05WEPexhw&#13;&#10;dh/hLvroRS9+odk8+tGPSl/uGpvx5/c245uu3ZSb8eOOO842idqwP+hBD7J2/v7v/z5x8CjOaAv+&#13;&#10;XX755SPq4W7yaL/99h/hTvLoe9/73mi//fmSvDI67Pa3H1144YWjt73tbWnb8v7c5zwPT4xsGb3i&#13;&#10;Fa8Y4c0m9vO6173OsF/60j8e4Tn2Ee4WWztvfvNbRnjGe7Tbbr5xJU5OpmZ8P/mpT414EXLQhg2j&#13;&#10;e9/73qMbbrhh9KEPfWiEO/Dpw/hmfPfRN77xTVzcXDv653e8Y3Szm91shLfOjM44/T+w6d1sFwWr&#13;&#10;V68ZPQyb9/0PwBu44deRRx5l/L785S9P3Hvf6142Z7ihZtv0lePFH9q87rWvtYucB4JT+v+3f/M3&#13;&#10;5h8vIFimj8/BhORB3i0mVq0a4S786E0nnji6+uqrR/dCG9R9zWtfY/6242t8ROw4P4xn/DT8UM6f&#13;&#10;l6/fe3TJ3geOLsIG2382IG3K+x44uhibcJMhfxE27SxfvO+G0U9QfmxuxofxZ57Twwul/NpRa8P0&#13;&#10;4Xd5XmxrZ679A7GZYxWxyvKi8T98Glp7qt/N50jqN7KBPjteHbNpw6/cVQ5amfExz7Vta9aexYw/&#13;&#10;V+wnT82+wW2amGvmUp+fqcUfmIfJZcPXXPzk3O3zPwu+bcZPPRWb8VNHJ590sm3Gn/e8543+6q//&#13;&#10;0n5RbZ+D/KS2IURqBwpoLI9unto8XGq/NlExqqTfPo6uX037bhyK1qBrSt9hZsBne6qiIg7ipyh+&#13;&#10;9S1870/gtw24Ka0tl/7PE//+D7h/wYazvO/d77VHGc7C4xW/wOMD2NAWfvFQB/ZWln3pn7y0fOEL&#13;&#10;X7BHF/gFveuuv87k1+CREv5s1hf2Gv+p8LjHPtbqcBVVsCErfDThk5/8pD3moC9eXnrppeUzn/kM&#13;&#10;nnveUg495JByFR4b4bHP3vtaypP92hRpZ3whtXsJoYWNqj1isxKPYWBzb4/UXHzRxYV9VVtURYCW&#13;&#10;N7/5zQV30csVV1xRLr30knLyyScVPmqBTamhHXn0UfbqxPe8+91WJsscJx1P+72n4vn68+xtLviN&#13;&#10;QuHPW/7hH6yPxxzzO/aoCnnhc8k34hGSq9B3ftlVB8eXnVF/+DjMgx74wPKpT30Kj8RcWPhoCPOP&#13;&#10;etSj7JWOslOgVFdWlDVrVttjKS9+0YvK+eefb4+BvAt+8wuVD7z/A6z9z5x5ZrnskkvLLW5xC3zZ&#13;&#10;83qD02siWfhtPNqzAc+q47dLBXexzVeOF3/2WL++HPukY8tPf/rTsuGgDcbtjVs2I25uKPe9930N&#13;&#10;i8+tXx/926SY2LzZHp15Ah5/4mMzt/itW5jtDXjOn2Fy73vfx2zZF4uyiB0KLZ4bfoyu7DS0bTAg&#13;&#10;oI1IZD2/vc05wP+Wx/tXkCfeis3Q9f9swuxaU42vr0OmYGp5IjSB84wS2zEJTuG/5q771dV3Wzhh&#13;&#10;h9fl3GUxqoQ5jfhBDpIePyyLulCysZVBj38fW8fQ2ErV08nE917VHvYoszsBde3hauhxTIsa+27P&#13;&#10;s89F5qAJsOnC9/4qfio/LQtOjZhRjeau8T/PtW3S8JfXNkUF5w/zmo0eJVvLz6Ja29gVdgsffPbM&#13;&#10;uOW9t1EBie14KPSDOrZ4s0pC5SRAatg4af4oTRPUkQyDNzs35nkufA1Gta3tJD5xAr8iu57wq661&#13;&#10;miDzxX/xi14MX1eUZ/zBs8oxjzrGNqu7Y9N1C7y3G49G2KastlHKd7/z3bYIjsiS97dTEQXzH/lb&#13;&#10;HXKIPRv+ta99PdXw6ErmmcGd2/KqV73S2rX3Z+tDVWMDHecBGT4KnAdxWOO13Ozhjm7BXVuM3Rb0&#13;&#10;D6+6w9sz+CYWbsb5hg/xg98KQCdRC+4qlz//85eVx+LigZtR8oNHd8p/nn22tWaaOIn/W+PZ9osv&#13;&#10;vgg/fE7eD17MXH3l1WW/m+xX8OhMtOd15NraC5fFjzzAr3nM5p73vGf5l3/5FzM6+OCb4b3qe5Zn&#13;&#10;POOZ5fjj/zpa8aT+kQkv4zdC9hYTD95SfnPxb1C+oRyI58d58Jn1F77ohWVfPFd+7bV+UUCOdPA5&#13;&#10;cB5f++pXJcp0Nd6ac/DNbmY0/+M/vg1vLMFfvly9yi6y9t5779RTX4ykkK7DeNwM/dh/v/3LP//T&#13;&#10;P5uUY8HN+z5hm3as1ZAyjwrVWaoClUzPBdx0c1HjcNr4IrV8kMy5ZvONscNvcGrcqcd2cFgaBclq&#13;&#10;rTVmReIbnnSrsgNB1ZoNE2FQTbFTTQTipnTCzHBKF6vy1OAHG0jY+UqGjS2lyW3lqdpU/p26OCMR&#13;&#10;/1V3QvFrBz2uVQ7eumtP3OYY5IeGA/wLD6mzG4KJxI8+Rkdrf5WLTqM4n7UhCYO+ECyNgmS1donj&#13;&#10;q0NIrSc4TfPaJjpyfCWYDz+cjdCzzx+bcm7sn3WVV5+NrKtk75i1E02wmWiKvtlmnJvD7j4NzWvU&#13;&#10;3TsLhshaEmFuPlueoNCy5cnyrXaTR50+EByjnhstay8gPU87KWTGBfQ/lkUTCN8N01NZW1qluOuH&#13;&#10;ArubsJkZx8fz3bgreS+7g3oAvmjIL+sRi1+sY/7YY48t73//+3GnenO2x7uv7UF9HtiX2TGT//yS&#13;&#10;Jjdf69bu5oo4c4PMzaqcfdnL/rzgkYnyT7hTfeJb3mJ3bz//uc/lpKXhSo1u0y/f3NIT9+aqK68q&#13;&#10;+K5AecQjHmGvaKR0MzacW27ckm8bAVOEK6tx97w9fvGzX5SPfvSj9qVLvn7wzne+U8GjGXbXn3q0&#13;&#10;apoueA7c+rDbOvTrCkfiH/RZu9ta+60B74JzA65DFy8C4fjqQ5Gc804+HhExzvnFWral3zrwi5Fv&#13;&#10;eMPr7S61xQVBFdtyqpeuwx+54Zj99Oc/tXed47n98ulPf7r82Z/+afnJT36KL4VeKNcsxfPhlm7A&#13;&#10;Fy37x2a8vWTTpmvLZ2D/Itx9529GyD038zdgU61DF1ntvGM9fxvy8Y9/vLzkJX9k48B6XhhxQ64j&#13;&#10;46fph3EexEfi6izwOoIpNterEIRfWrG5fBp36jneKxG2hNkddU8v68otMNa8KW5SI56GMaYBHInJ&#13;&#10;OyerkFM7dm2gRzty7VmS+GBkIWsbx25Hrp1LAr8TwBz1blzl2mOxnbUdq6iydcb5D4yOlhcSIabJ&#13;&#10;ZOHHOjHQb1t/tA73OG7V+/xwcar8TjZ+XT67Mdjyk3nworlrds6SnVMHGa/zzFTho8vipxNALTkt&#13;&#10;Pzto7bTmSDw+g32Lw7F132wPXjcAinQfNKiYLU/sCEvEGTtMzYbWq5BNvX7G1DjFHFNtzA8/WjbM&#13;&#10;ALak8SyAXWyFdLfRSpll0v/Z8L3u2c9+tt1x5SMpfEPKA/CHafjHafCscPnmt75ZjjzywfYWkU4D&#13;&#10;FgVVwreP8DgEfxWTh19ImMdOXOjzkRTeAf2jl/4x3pZyW9t04ouS9jYVPdbAN7Ncdtll5bWve335&#13;&#10;6U9+Ug6Md4mv40Y3D+ugtSRRl5lim+mb3+zm5RF45IIXAVfg5+qrri7XbLom964aq2afbHB87AZf&#13;&#10;voRfG8qrX/3qcu65PypnfvYsNeWToGn9k6efUQ499NDCCxsdT0Q/brLvvvamEm42V+Jd7Dw8NsN/&#13;&#10;Om2OewCz/sF4Qwk34H/yJ39i48Gx4Jg88IEPKCeddHK5/WG3L095ynFUhanjpP/AwjPwhW9v4RtL&#13;&#10;eKzEn4l/yFEPsY0vvsRc7gesfeEXnmkvX/7yVyxPvd1w4aDjzM+cVa684sry7D/4A7zL/aYS29tp&#13;&#10;uJn+KN59zrfU3O3udzVu8WVeXBzgLTRxl50GegznkEMOSXs+BvSxj3+sHPPIYxBTh6ct39QifVfu&#13;&#10;8hMUgTzmMklVSvktch6rsen+Bjbib7rmyvKWa64uJ+Lnzfh5Kx6XuRgvGF/VrAF2BWQDEJg9fG/N&#13;&#10;YHsn88hlyLpeZiB3iSXAZMmh3UfmmQstx9HZVMzCJcimXj9jatOKH4QZJ0GMJQ2zDT8+AM4/LRut&#13;&#10;AIok+Y/yEsd3ZvzsPYqeU8QfBKPFpp8iTp2fYKCbGD92Mvl04RtdTb+71HjJSM1s8uMZyIM7lvHD&#13;&#10;pPI/4fjWdetxjx/nIoXMBDHJT/BGrghD+dgxpfgRQEnH3PyEqpEYTFrSWLIMsl1shUF81vBGoo+X&#13;&#10;q+RnMYuBg0FDTlertmNhjR/1Fn98mGmSwAF7dod2BgR9ZLM9nzkuTPz2PvYC8F3Vwd1buNu038OX&#13;&#10;O9GC+eB3d7vtu4v0OA7LhmbiF3v13CMf+cjyHTx28s1vfBOtcXtX7d773veVE974RnuG+Dvf+Y69&#13;&#10;Bs8QO792wF30X/zCxCeccEJ5z7vfU97/gffH3Vbx75gf/MAHC5/lxhf9bLPPx1DOwx8W4qvxNke7&#13;&#10;5+JO9H1wIfA+vKOad+cf/KAH2Qb2mc98lj0ygi9WFr6zm8fKVfUOPd5aUvgYhI73v/8D5cnHPbkc&#13;&#10;/zfHl7tjk/yDH/6g3OmIO+FZ5uvL857/vMI7vIkTG+WWX3wRsvzwBz8sd8DrHD/0wQ+VCy+4MPnx&#13;&#10;u9hV+x//6e3lSU9+UnnrP7yt4IvDZfXa1eUPnvXs8jP4/xbc3efB8KN/a/AYjo0PhUm1Z/BFR3tO&#13;&#10;H2+nwZ3rz1Aj22QeX+DEYypPxx37J5Z3vvNdVks5H8HRsWrFqnLooYeWk04+2R6tuSUeNXra055W&#13;&#10;/vVf31l++Ytf2m8LqPv2t/9T+erXvgKu72N3pX/3dx+Lu91n2isQP4fXEPId4S964QvtLjbenIJX&#13;&#10;Ox5mjyf95V/+pf2Vz2PwSkiO9Qfe/yFsqi8vd7vH3ctXv/zV8r9e87/MFf7BKD4f/5rXvKbcDt9H&#13;&#10;+AB+u4K37ZQ3n/jm8tu//dvlgx/8oP3wOfR7wJZ/0AhvazFbj18QFnNXNInxLv8rCt9caO/uxV/c&#13;&#10;5MqA6w/87gTySnBZA7nNdFzBj/jiFn69hO+p1/qAlvv4bNdl4YE7BinKUiaUe41MI6SCYbczyhRt&#13;&#10;8aJqeIS04u+0tadxla1bcRH6T5aCHWfZHXUiebbK/toWPWr4V3fd0EthNdH4zp16CrrEX5LqGfHT&#13;&#10;zi19HphGxIYlyXvQDwZlPy345ERRZDEV/BgjSUblR2uDq0FhjrVtEvGX1zbEDAaWMcAZ04+freVH&#13;&#10;4bar1jZfH7xf1sG4O+i7kth4c2tpBxloj1D2ai72bX2TR5YdtSMzTX0fV1XzxQdmwmaGIFHo4aef&#13;&#10;hg89a0+Nhp9tMgf+QRsOtE3z//7fb8C+hNvhwAr/P/zv/27vhz7owAPxmMMaPNLwk/LFL36x3gEN&#13;&#10;N8868zPltXiMg++sfgI22ngjinvR8/+qq6+yx15e/OKX4B3mnyh/9md/Vl6KO8D8cuFG3LXm8dd/&#13;&#10;/dflwyd9uByINvkFwz/FoxT/4+X/A3dw97E/DU+dK/EsNv3gRl7H2eecXc78zJn2yANlfNSCfyjn&#13;&#10;ve99LzbhR5SnHPeUgreLYIP8M3vO2XWuMJwLLrxAMJnilXzl7O+cY+X3vPfdliY/URJdvIP/mEc/&#13;&#10;BnfBv1Ue87uPKY98xCPLZ886y/6KKd6IYtq82/7Zz322/OjHP4pxM3HntBeeCedz17xrfcklv4lW&#13;&#10;6vh+Cu8K5+MzvJOMt6GU8y883/y/FL9J4ME78OSBz5mfhi/JPh5/jAlvLbEyXutpOqfgERFeNPGx&#13;&#10;lXvc/Z7lrW99a3nWs55lXzp9KP7IEMeQm2jj/RUvL3hdof0GY7+b3KT87GfgDh8ieHVoeezjHot3&#13;&#10;rn+pHI13qz8Gz9av222dbbatEZy+iufN//bVf2ePpRyL3xLwL4/yoPxxj32cXVjxcZzHPOYxZTVi&#13;&#10;S3/t1ZQY/73YIdfGv+aWyF+BZ//5mAppwkt8/AJL88fReHYzIKxiHb/ICSOuFqE6jM8WK/+dgaNY&#13;&#10;tkwt3+gO+A8tORJQs+MLPttpfZkSfONs6ARyhvkJaY+fHMfttHb243PR4pOOJIpEdgrOLMI2/TeJ&#13;&#10;CcZlru2xCxhD4qkD2SlMFn5n7Zl97iYnyY/WBgh6sclpbfxPEX5GSWbED+OpyTOCVBQ/Vp6d/4TN&#13;&#10;jEAmDz/n7q5c28QzaNaTKbhDPhqdc/Y55RxspHgXlm/2uAqPKJz7w3ML3+Lx+je8gcM780HQHDcU&#13;&#10;GBhZdrOOSiANyQYb6Sv2y4NGvt513WgN23wPYJaqVnNcbVzS6me+UeOdbm4I+Rxx/6Aad0TcYNsf&#13;&#10;0wkFPneM1/3ZWH3kIyen2Xo8R84vIurglzG7jzKoZqa0OsZrUD43zUcs6lHrq6zyzIuBM/FWl0sv&#13;&#10;u9z+QI0CrOq29jVPP8kBXkXoqrWqmi44N38QvFYSz0QzZv2PHrGp9nlsNb37ut0LXgWpYv7p+hRE&#13;&#10;hi2vw5deN+HxnqFjzRo+3jKq/e0pkQ8eNna9bvD7Avwrqjc2fzG0p2K2QzKNFF5tWP7H6vVlM+cp&#13;&#10;FNfhtsMJmzeV4zdeaW+vMQCcboKLjJP22Lfcc8Wach2eK+fLN6/EHfKXXn91OWWwb22rkW9F9mnb&#13;&#10;nZFsq6MSjQ/JoqqbdBRR2KFrz1LB75AyC1/dqrY0jtBK2nxrhfwsVa3muForafOt1c7Hn8WTWRwL&#13;&#10;q47xkGzedPU6PoQ1JFuC+LOwqqoOrRJ2Am+Ii7mtBDW35i7CX17bNESedgYKha3mpwVq893mOiHW&#13;&#10;q2qL4whdCR9jfde73mUmfIscn7I471e/LBtufjP/Aqc1RBsclnBzYh/WIQz5+EcpKkzYNCiljgiF&#13;&#10;IEtiqbFNHpJ7qTk3+KbTN5RqD4BqXVFr2OYJ4JrbD19OKR3G52Dk0XXWaN0DG2z8MRrbHPIvb/LZ&#13;&#10;Zj6y8KUvfRGPZXwqTZlpN+Isj23Egd+PVzXpaeWEV47jG3GxBHAZIiurhz70IeWIO90Jj4U8o17p&#13;&#10;RX0fv1q1fsYveQnY4GcBstn9h10e8koCAhIprokb/HytJGT9TXij1tmIE2v8Akq/pC69jXhFYU6v&#13;&#10;RiSGapRS1hm3TjfwZ+h10dYY1F94VzyZSc1Tl/JG9xr8xJvty1re8EaVbOgDDzLFh5rW4IePtfBJ&#13;&#10;lTX4WYln7HUM4XtdoPVApZ8dh7L5vx3WBmtX7WVD04gvErqjZJT0q7oqKlksNBRC3hq2eZq45sTg&#13;&#10;Nx3PuQXZ7GtPy0nkU0TAYImyZXzjoxNSLS1D/DT1olVqnkpK6Mi3osZ+kP+mXmaLA19e1G6N+b+8&#13;&#10;doKcuflxJY+OhtXGsAWRtmvaWYGhKqVdsDnWThkhBZ6/WpoZ7B2Q+GMq1InGLEGlL0Ru7NsMz/fP&#13;&#10;dqc/tWlN73DYw15IrQh5g+82pmWn+eI7ROALJIrCZ4OqiiYpqY0N5nLZRe3iwee2h2/S4J+kv9vd&#13;&#10;7maPorzjn99hj67wS4DtUXs4s//ir8+PeGrxmJeeD55+uQN8jm2ttEc1+F5zXvGdccYnE0a4SrMi&#13;&#10;Mg0EJDPhhzUSz42P79z41JgJP5xJkHH80BhL5L8zLnyqBT9WkcDpv4BYw9isGqrxtI+fteJ/K/Av&#13;&#10;xm8hfjC6sfwA3zr44Yoby/dWbS5XYCXYB78h0M/eyO+Jn19A5/sFungk6/ujzeVcPKpyleYHnFmo&#13;&#10;/9nPvv9RYXhOZnZ1bn60Urk3ZrgD1h71dinhO4mLc21TLHB8Zz92sv+KTR9oUZhzV3NS/ivt90F6&#13;&#10;HjdaG9DXKcKfe+7aSgnqxA+z4IjkWVhUdj1nQqOa5cnHX17bagTYsOfJ59f8+bFoifAR5i5de/CZ&#13;&#10;y2fe6ZL8qd/os27WzrnfrmZTJa2Q4TY+EHgTnUckmeMfJbI6VoStIGRDOx5bg+/gZmwYPDl+tJtS&#13;&#10;x1fb0mqqLdv3fzHg8w/A8O0k8znm47/jjPND4nJIK1FJQbd9xAh0cgyR52sc344vZfJn8NhG/Ca4&#13;&#10;AL/9/d9W/Mq99z5jn8XgMxLz37X8rNh3/luiKsfbE//9119TPnbDpk6X6dtanuoOolyPR1P+dCMu&#13;&#10;+ChnFZzgxeHV2My3x/b2P+MqGhG+OzwXP85U8s8i/UcaSY3bScXvjKx30llhPnIiuVYEP+Nzi/yL&#13;&#10;u8pikBdJhVn6+P21TZR5V8f5ITnbsnZOMr7m7s5a2+pA7Ji1c9fi+9ya6rUtJ9rQ+M7Fz/jc3XVr&#13;&#10;G33lquorsufiPeNV1L9LJ7Wwkrlh4boiFnWnoV2qgcO6WNmIQh27YWUnAsmKeRxZRIZ52Pbx66dC&#13;&#10;+GXApmwAjk8wtci8H/UjJRoK/GoDvTRbfPjqR6Zb4X/tYHZU5IDykAU94l/8WK1UTAcF+9+GdCgI&#13;&#10;S85Cf9Lw2VMe4/xE7AcHzghktpCIH7fN8wA/Owp/I14a7n+jNVvf9sw2+y8es9ddnyzeKLKGEHfj&#13;&#10;a0NldsesPUsGnzRtxdqgOK5rBIH8yLlrCzNkE4zvH2kYbfs/nWtbf3wt9mMCbA9+CMVDMVfxF/fa&#13;&#10;meHv7u94/6OdoB6lKV/b+Dmw1Ws/yaxMssRj569t7ALHkW2rdf+As8dUJGKwrTQVd7R/9kmEc/SJ&#13;&#10;EA4jTd34D6nP3Ho3CmK4kVaG56AG4FmcmYFa1Qx8s2eeHlOBGjwiVVFlViW+9zIFNG9MmaXA1Rcj&#13;&#10;vnyLDm2F/869dzRpyUzwo/IYPiqSH/pCBYQTkmDSZSyiTjA1M1n47HbTdZScnz4XyQ+UK/8aS3Kl&#13;&#10;g2jACOJ2NL5aVaqZW8vK1TTHFKI27xrb4j8Qkh/iBH7TiGdxZgYq1HJNavNQD0Iaa0Mk04NPKoKf&#13;&#10;DkGQOYeLcW3TeuEe7lr/yRMJnN61bZx/jEvGzwL4YSzaAWNGXx1ewhmmVbOiEWidXKxrJ11t3EVp&#13;&#10;B/nv5Bi+U2etonFPp25tIwnoOnsfTARDc6/9rthYOaGG5NkQBH6nAci8djutnXTDMLnbhu+8KkXZ&#13;&#10;NuNsyBpzmVd2vGm7Aisa805f5+AUwj9WmTwzKlkqK+pYXgKVKZ0BnwDCZxoNUdxmu+XAx8WItxfn&#13;&#10;If9pOMn4DdViQaTwgtNlRiwJbbVZ52WvxlgP8N9aZD4yE4dvUaaTxz5LpIVn0WjFOIkT6iivevJj&#13;&#10;0iFD4oXFJOJ7nyonyU9DkmdxJj+92DS+yRCrjNDMqGSp4KhjeQlUpnSp47OnA/xQLH6YBlEUt9lu&#13;&#10;OfjJuRsxOMn4ZGOInyZUxEIEESzAp9WbIQlttVnnZa+eInyLJufHGBI/Ifdkstc2dVURkWuPKpDO&#13;&#10;Z+0ndbS1s2dUsnQMXwLURvQhQ5CmIhAYn5OOb13FKakLGnLuBktD/NBW/DCtIJ0s1WrVTPimJUUp&#13;&#10;IcVOPL/ASbFVoTFrsMKaeXbCStA0ZSvEKe5upBxl5Ykp1QDyMgpRjiSxqoEMA0FASBMfKhL3tBM/&#13;&#10;ryKpwMb6BhJIPon4HZIr8UaH+k0eBvhJU9PDiWrMR4WJU0kke73BmQLlNPSEJR1pano4UY35qDBx&#13;&#10;KtEqCkiYq+NLQwqoU4/QDjkqqUadqDD1VKJdFJAwN4ZPlTwi9ptytt9iRt7aEj5sph3f+QgikCQ/&#13;&#10;wVdLodWmgQjf8WuP+ZDtbv+1bbvhEyj9rPxYTnKky2unuGEaxFiCk/iJwDNx5N0qCkiYG1sbzMA1&#13;&#10;eU5Tk+OE/9u09iwV/Oj7GD+VGuSW18558ZNjvojXHgZ2+qlBXiRrc7iT7sWkrNxDwSaz/FYaFjJE&#13;&#10;utVrpyCb1C9F0TAcicdUvJa+qCG7WpIRdWNJ8as4avLopr6J9/HwK46oby4nhO/2OLOT88RXe5UX&#13;&#10;tU+0Ns9yHIGvX2SY/wKgjZnJ1lNVq8+OJB0BLz38Me7ZBXSW/RQ/MRi1k8FPe4HmMeB2ceUGff66&#13;&#10;pZplbmLxIx4iET+kQPwYB5oUlA/xA3vx73YmoLaZK5lsfO/rGD9GZsQZGTG14EXERCqaxX/OXauY&#13;&#10;IvyMMfR5gC9VJz8WZeLUQy7Pwb/WBuNfAASfQHzNXeNHQYWOjsUmSQIXmrvOGQhJfiAJfjR3qTNV&#13;&#10;+EYHowf/FCvGjxWCH1Amnhp+yFX9bIFqy6tV4jTp+B5ASQMpII85d6dtbQs+MnAWwI9CJlMjk0ge&#13;&#10;ixafGWOQmdjr1J6qk38Dk04ie2YIv6PiCqGGmhV6TEXNdNeSjm2EgK4k3AXZBWQUWed6bb3n/Rwd&#13;&#10;6Mww7+Js+LyK4OHW1oqV/aS2qoY0KeHFRfVLNbAxM544LI4xqfjeu+DHuPeeOjszhJj4QSp+fIzE&#13;&#10;v1DJsA7UTTh+BE4k6G/wY6wYEczxqKzUHMQD/Cj2zUx2wkJK/icT35nxc/C2wLVBdFV+HM35n1J8&#13;&#10;6zZPk7+2+ZzhWfNOKSOgnTfSAC8D/CyvbeIHVIofpNu69k/v2uaRaVR6FmSypPj0256D/NgAQC+M&#13;&#10;aeF6QmPqeT8H5vLaGUxXflwgzpWSvfmvDW7Fs7PtmG1euEpnwqdcOJ4Sxe+M5x2AcNnwK6C3relI&#13;&#10;nd7Gy8xgFJf9rXuOWM9USSQpRnsqzoSvek9VInbjq5W8rtMOVFqLNu/e1T55XasxGfgxPM4/upf8&#13;&#10;kL/kp+19028Yt4x02XS9acL3mBE/JNP5qRzVnOJT/JgtTcioqQFHUB2WJaTyJOMHm0aDEVLDK/gJ&#13;&#10;KRTrPK2kOT9EqXqO2Z7Jf0axFC1NqSGoamniD3FQOfO+1R7WPjpTYkKpEQreWos271aTg6/+eMqz&#13;&#10;z0HNXeMFBCQ/rE9+nBk/u53hxNytmC2DE4xv3XR+vO/j/bbImui1rTu+xgNoUBxZ8GSozMwP7dpa&#13;&#10;57Oep2Ntq+uM8WbdJ5lO4Gz8UFVzVumuXNuqx/Ta78/bZjz6Yl1TJ6mcMWI1vpc3YVRUwDDlZVun&#13;&#10;LuQN1ggb/0CqlZabBz71uk45Bq4EW7FKncGRa1RsfGztDGxMQH0henMqLTV8cs9j3H/0ZICfqkmj&#13;&#10;6C0gxigKfqYJv8tkww+yQ/xADAq7NTV+nH8zpAp+XFMjZcaEsKOLAlHcCVmq+OoP/W96HL1lElIq&#13;&#10;hrInlUGLz05dNQ+x8T9N+Op3MjEmIJ9dRlRqmCX9TjvtA6PJJrzqqmDp4Y9RNIVrm4+fIgGl7bD2&#13;&#10;W2xE0DjHA/gMF2+8npf42rYta3OSsKP3VVOATy4VcbtsbasD6jntB2J+dZ4ZDw1zOydgAtia7Cdb&#13;&#10;nHV9ETNMetFTdVgbfZUTQPpNajo84af7i1VNUaQVyCwN3z7EG6C+UlRVfKK7/w43LfgiT2nLWVDL&#13;&#10;KvDJfxyFIX7GrJN/1SidXHzx0u2px5Fkiv186G+GuEyWaGg/lXdhuc5k4tc+ioBkJDOmE9Wau/7R&#13;&#10;rbkb3NVEN0wa1qcB3+du7an4QWokJqXOT85dyXtKITapgU42/ljvkx/VKBVfnpqUp+W1s0uMSsaN&#13;&#10;8+MMao2TwmSubduy9ncuTZy0nML6bAkxiY0f8VlT04nq6V07yUdlq7ITUuNnB69t1ijjPNZiD3kv&#13;&#10;wze/M64rX3mIkR5ptEOVAPyno/2FQXayVkuts6cfq6YAPy6fB/4Ame66kzyGTy8S33vgjtH71kaD&#13;&#10;pNS1eJ4k/Nor5ESWpV6o4zvAj6mM8+OYA/IJxxeX6qbz2eWhTitdk8uq8i/mmxpkK8504NdwTB7Y&#13;&#10;cfyInxqbZKfyk1wlUYmwfdeeJYM/MHeNkpYz52iS1raB4Wnih1lpzJ+fYKkGlHKCstQLs+Kbyjj/&#13;&#10;k44vZkRbv79eD+kAP8trJ9mKmEminEGracJprJoC/LickVk1ltfO4DD52bq1YevWThs5HxgNCVJc&#13;&#10;v9vJNuN2i0SVGn+mkfckFjHo+fA2Bk02umpJGwQUjG1JForfBa9BFu0bvnyBrrLeDK/EkQuhfLM6&#13;&#10;KU44vnVPfa1UQEwWnB/x4mlMXdoYUYbgJ8ikK06tYkrwnYRmaRvgJ9kCJxn7PX7czPknj8mpGU8J&#13;&#10;Pvqa/Ii04FP8aO6Sn8oRahs+Zcq06rh0WvDbvht34sdp8HMbZ1G/vHY2BA3wY7Xisgm75bWzy5uV&#13;&#10;gh+Lv/hs4TztzskpWdvQ71x7evEzFz/LaxujiXHiAeUrf49EV7Gw06kbZ8G/zKCkrPO/c/eF5qM3&#13;&#10;7O5618wp34y3lfDUinxWK57XUicF5NOoMbKtvbTUVafRpZI1NqyQWKZMoTITvqvHOfXGjFPQaU19&#13;&#10;SWFm0GAH2eyp7n4kHDImTEGDULlKYWYWEb53wTqALjcepv+1z03trPw4d2OkTDx+9jgzLRMKtxrk&#13;&#10;wadoHeIHdZX/hM3MVOCrt21nJUt+RCIqdtLa4y5Up+o4Sdb4RGWJ3dDPO8H/bEjtzjp3pcTUnEtB&#13;&#10;pzcK5hRmJvn37sbZoBodQzXhEsPvDaK6BLGy1qHgp8ZEUzsr/1OEb8Pf8JKR4JmWCYVbnURhJ/Mh&#13;&#10;/icRf3ltq1GS46sgQNVC+GnNKmrue+qEbhU9Kjvn9KMFMWEKGoQB/FTDR0Qb9fqjP5Qlgq7jKKzK&#13;&#10;ba6jbthp3AJZjZ+8vmJEFcWdxYpyd7FFlHMui3MDpslLUSP2vAYsAV1DxbY06fjOLs840FnrO/jx&#13;&#10;1MXOhxgXnx1m3FyKABL/rGjEE43vbDX9hUAxxTqFHaXkR7woTf6hazIz7k/PameYPMUxSfjsUvKS&#13;&#10;HUQmOlnrZl4b3KwdgRZoevDZa7HgvHmpc66E5tylqBFHTIZEgKGhotd2kI30GpvADOWliT+da9v8&#13;&#10;x3cOfhRTBjida9u2rP11JnNaaVRsisXJZe28tQqKl9dOkmB0LKa1x8eHHvHS3f0b4ZkX5vwLnMh5&#13;&#10;NVXr0LoqZeqW5zAFTaZTZ5p1q6RiqZ5Dp4rbMBcOpSYd64IM4rfOhS3xKRa+x2NfsVt2/aY9Zbtq&#13;&#10;1sJSx2cnvL/MgSvrq0KCMtaLAJU1Vl7O6gF+3N75nyb8YKab9PhR7Dv/5Fj8awY4e0P8d4GjNKH4&#13;&#10;zoyfxUzt6jzXhgHCxP+k47ddr7EWUnaeRyXUyxQtr51auAb5EW1Ooebu8tqZAcQYwk+Xn5bK8bk7&#13;&#10;EIYO16vQ3HV8n8G64Kuqk4c/uO9pCY+8+HFm/CzmZ+NnmvA9dhifde52qaxMUe76Hs2mp2xXzaoW&#13;&#10;vHbaHQp64qArsPaugMy/wAmZnHVHvEW1HzbWsJ+6HnWWJFUNGK/AFYCRARC3gTK/KJq6akIgaq0p&#13;&#10;R7aagNwwIz4Pnm1qMpP4jUXNWv2Q/1VlgvCDaLHkMaGeKsUYKUsyURjjB/WtiuNR5tJpwydNnSP5&#13;&#10;qXwo9qmn2I85GaZidJz/DjYLE4ZvXdqOa0MNTnEKyqYEf8656+FDynFM0Nq2vdb+nFvO0LSvbdu2&#13;&#10;9juHtmBZdvrWNsaP1h5SsJC1f4x7AuSSlpnEZ1vCr/seGulQNHt5mvDZY/GT+x6jsOGxZsHzwL4H&#13;&#10;GFVl4Wuns17P4t9GBVeXfmc8hlBq5qwKTGMMOwt9W9/ks3857plxMgCeOoaN+nni0062XVR3QLKO&#13;&#10;Dhdpq6gLQazbXaPA7tiahlDTza4PSwk/Btb6iL45LerfAviBiaycRD+PlvE9QJOfyhJz4kcz2mpT&#13;&#10;JTOdt4C0RCs2KXPtxmZC8LOPDKmcW7Y2UjLrkbZJS2aML/KfOkSaQPypXdsiMjS+NvI5vstrm9Ye&#13;&#10;44ehr/g33nYUPzEosVp1mrSC6uvnOlV91vpZavJ/qtbOSk9dt5KWzBhf07C2NXSMZTXva6h1+aGB&#13;&#10;dKxma9YGAIyjVtlc+GNOh4B23Dr5nXG4aRlp86qgs6pHR1RPY+WRqZv0uFqoHkurpqizXzEhdYz2&#13;&#10;XNWG8Alr0HZqdVPbhMJP9qtq5qpFsxChdqLxgzfyY/2PU+Ui6WnqxY+PbY96M9AdcUXqNOBHxxUx&#13;&#10;SGeO/T4/5Knyr3lgiN2TKYnxycXPTqOrmrsek+05tZw7FlG9s9YeNmYjoeGo7tTcYvMfHosfuj3k&#13;&#10;f8Zm9EL8dwK09tByPirMTiD+WF+jtzHu07C2WY/tpPHd2rV/eW3L+RXxw0lY+Z2dH83dJbn2oJOL&#13;&#10;yn+uViSe49AOwNh8l0Cx7yY2fBrDUMmxjfJ88E01/HB+Ym5B5nfGc+MdkRKJu+EtsSH6Yv2IxjMx&#13;&#10;J6MFCpFNvX7G1Lwb5ryhAhvyufGjRcMMYEsaS5YB5mIrhNEyvpES/Bj3fvIgJW3JVC9jFbXWuK0j&#13;&#10;HJaQsmIa8b3TTlrQ0J0EwV3wExRZnNLIhiGoc5D+2SxcOJH47B+OICYSCJw38sNcaFGzHqZiFi5D&#13;&#10;NvX6GVPb2rWnjmEfNltc1PhBmTkfPbCkYbbx34My+gzTRqtyz5ypBB7Llo2yJY0lyxhMF1uBFnY0&#13;&#10;WhLVijqiOxzffGvbU89ZYS7jwzNSdl5z12joet74X2unC9+G23jwfg8RZGR6BbLJTxoEdyxHfeV/&#13;&#10;wvGt6+x45SBp6WdMbVrXtoXxsyvXNg6TPUBg4xVh/nkTUwAAQABJREFUH/vvuDPuQY1rgVK2uIJf&#13;&#10;1tDCj3gCAWHBAY+7RKzCzPAFCYRIHVnSY0WtVpIYb3paxrF5nhe+1AND+Nk+W2zw5Y6becn6CIGp&#13;&#10;BV61l4BpaKKy1i9xfHY6+GEPxY9z76X4qAy14IyJlAUhfli2OgBPET66rY4zU/kJGkzmxAQ/ICn4&#13;&#10;YcJDlIp/zS2vxTnsJx3fiQl+QJL4EQ/zWhtEZvBvxZa/3togbKaThM/+tPzl3GQFD6ucwLWtN74K&#13;&#10;B++0l+az9jt30gRdHkjOW3BHTOFr7rpM7aAUsWeJlCmmIs4STQs+e6zPFqcgGahkghzx0+GPbLEi&#13;&#10;66uJ+J9E/IyNhirSYMWILycm+AFBzp8xbKdJWtu2175TdDpLXtKMbPlL/kWnVYYmKmt9l/+58APG&#13;&#10;7TlA8SsEfzrFCtFVImkE5YR+3xAo3SE3oWsSN22Uaer7uKqaLz7Ah/FD2sNPPw0fjVl7alT+Nemk&#13;&#10;4zdd9YWt5cL5Sc5Mt6lnVvyQ7qDcITsFFxlcY+8N4tyTuXauKYa0hPGtO+m/+gpBLzaTf8W+8UJ2&#13;&#10;ZEOkJs+skROp5VW/1PHZJ/UFeR4qih8rz86P6EmeEgR4U4Jv3A2dGCKSZ4akRqHHT8bhtK2dpCP5&#13;&#10;IWGdAgUWm8lPFSDaFLShZHWuTxhD4qkD2Sm4BWDGsIZkix1fc9d4YY9m58e6k/xIF4JebBLGsKYI&#13;&#10;P6MkM+KH8dTkSaKK4sfKs/OfsJkRyOThZxzuyrVNPINmPRLum3HybrfKdccbminzumZoIGgOgmal&#13;&#10;rhZcJrHarXq99QhtS7dB9myLD6X2gjBt9JhNCsbxu5L0yNuQ3aTjj5Hbdr/lJPISGT8oiB+WmUdi&#13;&#10;KuJ/WvGt386PZYMf5pMfyuIwmQoZ+6008q2ISMKYNHxyob4h2+l28iPCmpSKabeD1x54NbT2pK/p&#13;&#10;x672Pz1youQX0iH/fd1veRz3vyuZcHzyRa6QWE+nfW0jEbH2WPwshJ+cu23MRL4VBT5bMuKtzYb/&#13;&#10;KLO6Yzbp+NnvpbL2cITi4EAtAf+7EdWJruo/+rF91k6RE6nx478vIn7cGUdl+GEJFyBebenKqlb3&#13;&#10;0FAMwKywctfAbuy3+DJLo2y+kUS2wXffxlVMEviqpVlXJMeo0eZZds1Jx+/yoV4rbTmJfIp6/DRA&#13;&#10;+vUOKWzEJDXLLk8w1EwavnU3+1sz7GllRTkxofLc/Ew4fhAhPsSP97rGkcqZmqKsIJVhR4RClCWW&#13;&#10;mnAkVznTJYk/3DvrY79KHe0RQLWuqDVs8wRwzYnBbzqecxeyRmysqexpy0nkU+QadqZMhsgu4xuV&#13;&#10;HT4H+WloE62i0VNJCRX5VtTYLy189bJ2a8z/UJFmr9utOsmphynKCmIZdkQoRFliqQlIcpUzXWT4&#13;&#10;8otudX1ue9TmaeGadu5XCbALZjR2RTMYQrxCV7fYZ3O77ZtxAoeNJajMhcJcYnn48P26tKkVruhS&#13;&#10;Qj1p8Js9voF2ngXqNdPiO0TgC0Q9TweBJhcCy689esCdovs/X/zsYmLIiRT0Mo48X/wd5X+23+PH&#13;&#10;5T2XWcxuUUO/vYCQYysnFRlQEb6qhKu034L03HL++PJLuEq3F778Eq7SPr78cLn8R0n8GH/V2nNJ&#13;&#10;avJVNbotyA+32Dr82ebW9vB/Nvx5+x8EMJFNZWLmtcf9F3tm7WY7YO3xGI2xWyL4QYbR5CyF/yJZ&#13;&#10;oSgKoakqibb32rno8TV3jbxgAYnnxvkRTzVePad+LnRtk51wlS5F/O2yNkTHxb94YHny8XfOvmop&#13;&#10;rm0+T+bPj0WLlu8Iol26tmH3rddRao6vVnB7WjvnfruabQMosCIy3MYHgn6LF0UpYVGHFYX8CVtB&#13;&#10;yAY1dmwN/ky/XiXWEL7aTmfUePogwYwdsyuXlew7DwFq9USqrlqnQ80V3URnfkd2i5xMPUFuP//p&#13;&#10;4kr4ZS6qPQ1c478HRd30WE5+wXgLbLaojDzxEk446hzqs04y6GTINPp9PVatpC6VSRLy9tlomx85&#13;&#10;EKnh8ASdlYzb6v8WOEutPr4pb0f/V6JN+tse5i9bl/+43M0rYFNUP1CAMktb2E8TI5NESYa0bQD5&#13;&#10;nFuUs30oROIFyuMwJqJylcUClBOQ7UnT0zn9h3830j4whO9uE6/ii/9sLpqazX/ZUJV3CoxfwNrK&#13;&#10;ZM5tsSYcash/REIDMgLI5tbfnjPy3/szl/9unP6zCBPaRjIWczsdXwPjBNm5djly4qdWhP/wtpHR&#13;&#10;mP6rb7WXDbjpqLz08XfU2uYM7bi1czHiK/a319qQi06E23Th+9xa1GvPrGv/rvZ/Ma1t5IKrqke0&#13;&#10;50qJzbgq64bGNMMgrZQx9fqh5zS3SzVwuKrHyqbFnJ+ltrsSjqVxEgg/TJjnxiE+GbJKQPLLyqYM&#13;&#10;A5DdqU8ra6B+pIQ88KsN2zSYyKhc8R++dl157bq9yib4tZLtwYAm9WjbxFZthG0sdhMjbA4N2jYG&#13;&#10;K8pbb9hU3nftxuRHDVdf0pGE3hr/H79uffmLNbuXGwCH/erYoZ55BdvEDjKb9jG8Af6//rqN5ePX&#13;&#10;bco6HxYo2n/noYaVUJsGkU3/JR7g//fXry8vWbUefAEa7Xo00oDbMhm6tzxTQnf94EUD+Ibgf153&#13;&#10;dTnzuuu8K1SAoiWR3y7+A/b54PeZ4JdXKquAvYU+c2fNiwEIViD1nSP8bxaqcLhshuoaqLz42ivL&#13;&#10;12643h1lp3DQVR6KCZY9H3PLe5Rn+6MYUjbL5hSYfwp/j0MMb4aPqygDKEfP+EF+3H8MhFHv/pM3&#13;&#10;+vHCTVeUb914Q23AIMxDw2IFSzzkktXGyb+w4vp+lh5LPOhcKa/cfa9y3JrdyjUo0g2TB4atDYgh&#13;&#10;XiiSWmsQ5byyWY385i3lmlWl/H8br4K/5LeLT0Q7vDlkkTEsjJ0HSXjilq4W/LMt6BCRco2N4aWV&#13;&#10;l2pxJ+CzyYG5lY6KA3PcOgsDRIE6UhXDedaq0hmYZPztsjb0+Df2gsJl/GYWBieVn61b2zI+FZ4R&#13;&#10;uYrpJYsf/QiaUFrka48tJ4t17SSZlcmgdhesbVyeOY626oZHHri2GW+D2TeZcrWbeldwjo1FxH6j&#13;&#10;hIHgwo5/dvjKU++2QOz1Xm14DT9z4pt904l0QO3Jlaxo+Fcvo0GomFajSoHXhm7WeWYf1B6xcmW5&#13;&#10;FM1cG03ZZ3LcBeWGgRsaQ95MLPYWZbBMKvbA6oC9QdmfRjyCn/AkkyYjh6hMpDzTV/PKXSOaCVzH&#13;&#10;hfuhnTusXF02Yrzorw1b7Fw8D5kbGNZKeLfFNl+wR5/WEwb1N7E+tfgUY5RR7y35uY6tfHV7OWpN&#13;&#10;RXuUmZWbQrGUA1asKncEWZtWj4ptTamrA3ppD1nrP/1gP3aH86vh614YIx5dfChA0TBoj9pt8h8Y&#13;&#10;B6xYWe4IfjfhSucG8GXtsYE14R8Hm2UeqIe6b3pQpP+7o249FPZIJQisY4FFOwNlBnV0OATi2kSU&#13;&#10;4b9koV1NKcBx0IrV5fBVaywe/ILSneOHFi8ibN5SlP7DYYsHyOD/nsivQT19Hj/oG4HcF5bsyAzq&#13;&#10;ZvQfmtBr/aftwatWlsPh8yUwvZ641OBVpc2tKNMV2sYn76jhnHGwCfXrY761+GYWtmzLszj3/Wel&#13;&#10;HTt4bYMH7h/7hcMH9v9n703ALSuqs+FqegYamkFQQWkQVJxBUOMUIBqQwYE4GxVxTpyT//nyqYn6&#13;&#10;xT/mN0bi8Gs0mjhgNBEnUHFWFIc4IjgAKvMokwzd0HQ3/b3vWutdVXufc6ee7zl3d99dVavWemut&#13;&#10;t1bV2Wfffc5VMcDPhP6TDP9vpYMRTzHGGohhUqnfpmHyo3UTgpHGZ9gbuTcM8APeMJ+ic2zw2+Rj&#13;&#10;9P21lTnn/CgXtU6nv7cRaATxk79NtDf0+R8jfA81E27r7m10Az/8U5vcFey1C227GOcmwR+euAD0&#13;&#10;wkZRexDDUOzVGy0XhEosoVwTWbF+4lNdJmqnIPuI27U1APMQm6S6CMAjABPPpaHd9EMhFzd1IjFD&#13;&#10;nQL8TIxPPVyP2F3FM9avKW9bfTNFCcM7uRzAxkDV0UzFTugpb1i8rDxq4aJyh24qNkpN1fSzrfgg&#13;&#10;mK7/xgn0eeeVYZ6OAf8Vd7d5F9EPovNAKkBEKS8UrQKCeZeVjzS8ftGO5eHbLbS4qc2D/PNkd2JN&#13;&#10;wNOweF2uIXk9ZP47gDsmd0KV/M7HxdQpa1eXj6xZZf6Yf4wD/8ihjxQGaMv/xbgT/bJF25cj71gc&#13;&#10;PEnHS7fdhP4DlqHgurW8H7/pOGWNvz1zf+iwE4uac+Zu4GySsgjl65bsWB6JJWiUmJg23p/qVlHs&#13;&#10;sg7+e/ypOQyBMDb/uOj+wtrbyntvX5XX2UKljvMdCAC0Gk5Mj7fht0L3W7+IagOHz++G+S9/5b/A&#13;&#10;78BF91rkwyfvWF0+ivzl9DMP6CR1ZdepmQve875FO5U9tuPVuR/CTzsJ0O1VMzb8EIRl8O9Doysr&#13;&#10;1i88wandYmwxfHoUuRfOU4AfcCa32eQRDqe/Lq28qh8K0917PH8CSPZ1KOvI8dS/DeGTpE29t23y&#13;&#10;vac3v9ssvvLJ5heTvZn2to3Ze8JFLYWa++pAuU3gg0Of9qyYh2iZ77GUqv8SRL9p5QZgpnGaRXvb&#13;&#10;RviviMWXJjyvS1LAPJU2S7fIodnkETqJ59IB/gfwQ88UEwRgeIGNx1SaCQW6rRnXlmkdxCR9hym0&#13;&#10;l6jmQqheKNHYN3OohfceCxqxsYTY0M2bCDYEhm91yVG2NhJLP9saLwXQaA1lIGKkh7KvZhMC0q7G&#13;&#10;r79/eDvv3c7suG7hHWU7ProQY7V7qoYVYraH+U+lVOhZSI6S+LjZXC5fe0f5we2rpTi9EuNeu3B7&#13;&#10;uwjrGBg+TsRGh+WKNwcJawxz/tOw6YwqX1TmQ/HS9evKD1fPjN95a0t5Ch4Z4eMi5lgPPmgM3ibw&#13;&#10;v2djTRjaPMHEDwXuLV7qXbAO/s44H+aV65bicSesVuLX+ezia8z03wTQoc0Eh3dVi6yhwovqy/Ac&#13;&#10;0I9m7G8pN8FfDtwf2vBTiEoOKAezM2zRlgi6mRt9OzjLN7mXrN0QfktZuRh7EDA0lPzyNgaLBdgd&#13;&#10;tvFN7gPBdBJo0+9tmwy/G0xEEI7Lf5StmsQKN9uhlPNDhdZQBmJYhrMaH87Lf8U/EHd0oJhsbxA9&#13;&#10;SZnxM0b4SheLm2yIWDHjsuTHxM6PVduOqDtU7bDaOOA3Mca2ZWsx12afn1Hc25g/yYNyaJp7c6in&#13;&#10;ufhKARRqWgkcZShID2WrJrEMsj0MX0pN6W+FoIyJjMdUvJf2dezmRdd0Hd2v9L1e3fJ2e2HW0fOr&#13;&#10;ewPPRPIhfbxp4ms8BRzTEEjyScBRUhldvNvPiOo7lVIe8IAHlBX7rijXX3dDOfvsn5ebbrrJjIbj&#13;&#10;40IGHRwl38GYNk4T4EcHYqQVLrys5BWGG07bf6hvh1+5332ffcq+K1bA13PKddddq4ET34HlvXfz&#13;&#10;tjYvGHnRlx8aRbura/cbjR/JqT+fkwVpOmyOVw7NfxvOdficLWt3uctdyr3ude+y2267lJUrV5Xz&#13;&#10;zjuvXHjhhejhgeBzB/Gm+LFf22Bc/3UN9cwAp8BHmaLwxTXmlSW0o78oG6UIJ+52xTyYClTl/4oV&#13;&#10;+5S97rpXufOd9yy34VnzCy64oPz617926NADaoze8x9+LKQvpuBawpdvcsh7XboEDb7xoN16GuBw&#13;&#10;Owogd8As3PXBHKbdfe9733LLLbeUSy+9tNxxB3+/0BwGR3zPNsIuGOAf3aYSeiiqist4Ec/nzO03&#13;&#10;KA28+Q/nqMUrk/V0tOf/8p2Xl33Asf9azv1gPv/2t7/FmvPfMJl/xnUDjk9ekokFFjzgDdr9CYc5&#13;&#10;KH7omBc4R52joYfP8LMPx8bsPc6/jdT1I3wb6j+dx9jGCflv6uGkK6Bv0+EzUh6Mm4Qy+HCE41if&#13;&#10;eRtyCqQTnSrCbNjeOar4PkfBj5HlJGhvEzVWoovZ7OwFWXXhBK2T7z2am5HEBzHMffIz0d7AhPQU&#13;&#10;HbK3Ze6aeeZuzsGo4yuzPMEs/s4eYvyQDWSh5WIyo7TawntPOBp+xwLILchWSMyZObgF/W+Y8Wos&#13;&#10;162zt9EFdyDcQFvXPU2as3P44S+i2mucdmkHZHRan3W1/Y7qkpi0TgZNje/LVVMcGOmsxqJAfSoZ&#13;&#10;esXnhcBrX/e68qpXvtLkSxYvKWeccUZ50YteVK644oqwrrYagiPcEc+suqzqtPjs8x5YmFvuGz/Q&#13;&#10;WV8gqeVy1rr1isueI488svzVX/1V2e8e9yj77btveexjH1u+/vWvu03ic9OrL7buAa05JJQ0cS5p&#13;&#10;/CCA27Wjsm5H4hPR9Ryq1aam99397ncrp5/+pbL33fYut916W9ljjz3soutNb3pTOfnkkx0T57Ru&#13;&#10;8LscOGYa9GPrXGgwPmjyued0PCyFj3KY/wsWLIBfHy33vOe9ym23rS53g99XXnllecMb31A++IEP&#13;&#10;xsXtID/mnQVhA4TrNcdqhNEPg1pDg7bcWe3wns4USdu6oIdO+s+j5f+4444r73vf+8qpp55aXvWq&#13;&#10;VyGG+DRDnx8zpDErzTEFvgyoRm7zV/gGQf+tx2E72NFAccQRR5T3vOc9ZfHixQjZY56P55Ge+tSn&#13;&#10;WK7IG7cQJqT2WQVwz1hwiB/XCHwbGZLotD7rEhrWXPRJYj7PcO8RRh/fsMw71dy77qtjmxfKjOn5&#13;&#10;L1SL38aZAX7yUPcGtw6M8LsdQ97Vkr0T+D+C+O3aSnqMAbXAXW9tkYaW0ayLH5TD9h4hOsNqjSa+&#13;&#10;LVOFqIbxg3hB+rC9rc1LU5X9EP4F6SqhPdvxLSjnh3FZXllMYkOlmDKNyE+RNcHatW7ajwe+sxH8&#13;&#10;OJPBwAT8JM+bfu/kwDEqau4Th+PNI6wFCurhr32NzBzTcqGeX5y4hfSgFC+0pl7hOjWqJJIUp4nf&#13;&#10;Ue+sPvkgj1yzMw5UZP/MZz2r/O3rX18+/vGPl4MPPrg87WlPswvc17zmNYUXZ64nbWI6Pn3fDo9D&#13;&#10;2MWtSUOHRYNPi9aabR7r8SbAuHWCXWhnx5cg/Q7B7rvfqdxwww3lB9//vl3MrFsLJwaOdk7YCQ/S&#13;&#10;icDPwvvqOOjAf1dvz7qL38o0sMu8FcBobIdbp1/+0pfKIx7xCOP26KOPLsuWLStve9vbyl3velf3&#13;&#10;K8/VznHIbdcPl7tepJfnD/Sq/7CxyaE9L74STRV0tNoUuxK/2eOkk95RDjvssPKwhz20PPrRjzKu&#13;&#10;X/e6vy3b49td/MD4+B8WIeNYlEMaF3vsyKGbmhmjT/4bABTt23bMyOMz+RA7Qw3/W/z99tuvvP3t&#13;&#10;J9lvInZevjN+e9LgEJ9YZuByyxB7TEp6Kqns/Ji6HHSHcJYeamuqRgc/VWq/7HbYfoeydOlSuyA/&#13;&#10;8cQTy4tf/OLywhe+sJx11s9zBFbITztL/iYSwhYSjdrUoJAEubUPgGis53cbhv8dfCla2Y46A3w6&#13;&#10;3RzbBn6PLvOvxuRhK3h2ikMPREyoNLJ7U9Bau9Xo4CseL3l2fiK9PD9BQPLD/uSnZdftDAfGXc7a&#13;&#10;1gjjW5jOj/M5GLdla/BTe2utz7/hoNsYNbXxwGfcLSvOZz1vG3tP3Qc0b5rfre0/x9cqVLk19zZf&#13;&#10;9ZxR/vhvj/KJADrrR2wOaHhN8riWlxAYrLb020WJC6NPttKFfl7491NrGviEC/yKTBlsASdEvetQ&#13;&#10;23Sjwbtzz3rWM+3X+q977f8uN92MX+9fcml55zvfWU488Xnl/e9/fzn//PM78AJ33zGVzHwcfXxz&#13;&#10;zbuss6maPpPArg16zE7kvxnh9LGPnWw/T3/a0+H7s+KOoVNBnY4f5kRYygGWJvfOQX6AgP+pEuYU&#13;&#10;2gVnzpnjtFybavI/r1x08cXlNbiLr+Pyyy/Hbx2+hbugTysH3vtA+81DnUN5EtpwwK9vOxHV+TU/&#13;&#10;mHGKQ6NQhb7CnhltbzHZJ01WAxOmrf/r8Lz3pz51CpXt4G9GTj31tPI3f/O/cDG+1PKEOPzf4Yci&#13;&#10;i5vS7uHeNbIY0PMn/EA384hd+CoTV26g3GSI/wG7ZMmS8rZ//uey807LyjnnnG1vghRiqNDlOLxm&#13;&#10;d6X5idMYjkGlr41xymRucdIOPc0Ffwff4pCBOA4NmN18y83lq1/9avnWt75VlaKm8fp7g68VYvT4&#13;&#10;gchtAp849F9AgcsLdH4vL39chQpWi1JF8NB0T4Y/MAxgOELff6Enz1sYn+M3DA3yQ4WYW+kpI9Sm&#13;&#10;CkEs5p7/0WUqduoTQ+Esw2eqdGKX/xPuPW7Q5yfnnBxobUFpXPEtgcgFDudAmQaB+GEfm/jJIwgb&#13;&#10;2DtTISaMhnGMCr7iafe2Pj9qb2t7zxa9Lmz2fvEh7tq2Mq6TX2iYDk88oh1VE9mpBZIUiRbpaZIp&#13;&#10;8XNgVgCo66rIf7tsSZ2ANI+aBaKxTY8n/PjNe/bQS0XifZQKM65bs+096qVmPUzKE36G4zOAqs+a&#13;&#10;4SOorrjbai323nuvct8D71u+/e1v24W4+viYyq677lYe+MAHSmSl8F2IFLMvZxiOb1Ke4I/8d83g&#13;&#10;hxczdmeyDiH8LmK3Je3t8FVvdkQ3C6+K/0F+bGpSMQx7bAnfek234lkaqEkw9AtFdozXZQM9ZT6+&#13;&#10;zWL7pdvjWezbygUXXuAmwQ9n2S1iAPIDCbq7xwD+4Di0oXQevoFD124D+BP534x2j/3vUR73uKPK&#13;&#10;aaedVq6//oamJ+LmIOHgPFwt2iaY/npF3in3pR8IiWmLt8GzAKLtGOJHJjlQeclLXlqOxONKL37J&#13;&#10;S+wzBHzsY6qDvzTg1wLa1+yY8nD8Yf6bjI9oMQWlYBjNiXL7EW71d9GCRWWnnXZulGPthol3CEAt&#13;&#10;rCLLicCJbq0tzq//uP6AXzLLhOrih5UV7BH/U+GbLtQ1v2ongCF2T1sOn947/+6X5gBlddScm8ne&#13;&#10;U/0fbfweReBMuawelRPNr/PDvHTNLv8D1mOCr7VV+RQ/4tF5Ej9aWxPtnbLKkob2I1yV0ph9+MP2&#13;&#10;tj4/am8bew89Fu/kW7kfc1OLrbB3Mg8qW2zpMClPWIvy3zXlP8qe6QbtnTZg8EI8wVuFf7uGsv6F&#13;&#10;N0bS3V/r58ncTGv41noX9dptFjy10APdFODH5drE3HQofmfM0LOhffwBfKokvusvW7ZT2WWXXcpl&#13;&#10;l11qAtnceNON8HV9WbFihSvG2f1v8K0qKyg1+IzAD3rf2ETdviPZLi5CDcUAfu3yWoOvLkfOblQk&#13;&#10;URmaSX5Pzm65aqU3Wv8dAZeL0jPBEJyJ5GH3mD99TDnyqKPwjPs3mg9xDuEH+sYZ+Kl+uBc1PrVR&#13;&#10;yq8o3Qp5y4xWX1bht8mG+883YXym/TOf+Uz57pnftQ/y8jGKtXwcyOwcsPpVcZKfIfhJPyJzhJ7/&#13;&#10;hGnwa2+DL2GDz0eA3vzmvy//8JZ/KJ879XNl4UL7CKk0vYwBvYgzCnv+mm/n4wi1ofwM9R8bVhtM&#13;&#10;IAsuyopPwe345hY+pvJePDf+K3ww9u/+9m/LnnvuOfneADvD5ilJJlrkiVetZVV3JKVWUQAq217D&#13;&#10;VSjdnNPadfWIZQh+CzvQvdXwh6wtJ6ON3iUWmsc34D81IJS8zX3x432aa5V1GOdn9uJ7JINxNaQ4&#13;&#10;SXYWU0P4t64hODbAELmgrPTGpPxvo/jy3HnUucbr/UYeTlVOzbq2Jtg7ZZaTQSseFWe242csGYhH&#13;&#10;aFHWMAcYMAFs3GyU9jYy0gSu+kz5IYHJD6sCGLJ2jfJ2TBPM6Lqt4tMWWBxOQ6LkSypPfquVL3bq&#13;&#10;jHHt9TrqXoSjptpOcIDHOCx0dJ2gGxokNGaKL2CW4YeJAtbwmyFU9WG8xV/vL8XjB6tW4i9K4ggX&#13;&#10;yro16+zDest3WW7yofhSDqs+viVKCBW7maQM0PanDzVE2xH8CBQqquawvXGJ0uI7apxhbG+ouKvZ&#13;&#10;/HbHoqHwHYXvaMmgpCjx3xKlA1zxU1cm7FId+A996EPL+9/3/vKLX/yivPIVrzRD2XhpjLmNuYkT&#13;&#10;bvDWX7kFmDB7+K0YlvAVfyo9HaByF5+SPGAs3YWLFuCbVO5sz7avWbMGHzrd075pJ3VJFrS7/FDE&#13;&#10;v/jJPhxReAPn1jnUM/clh369xgzjxifHCf/ZCBV+48u73vku+wDvP/zDW8od+JpNPmpz+5q15dZb&#13;&#10;PafNlvhp5sacy+382Q9TSX7YCvzoGO4/dSpoU42OIf4T74c/+mH5y5f9ZTnpHSeV3/3ut+Xv/u4N&#13;&#10;5eOf+ERZhkdsdCQ/EqC0ocQv5YGveTOnqcRjwH91oM93OVPLU+h7QZ5RmwF+9cERB/zfSvj0Rr6Z&#13;&#10;Cw0NGXvEae3oN/8bXVU9DM99m5AxxW+5ilQJOslQd29w/mPtksjIhTDIPLO2iGZDdeir6sazE9/D&#13;&#10;dn4YkPLSeRjc21ze8EAB7HJtiZTgZ9TxMwk80IYeEeGi5EcaoS9+RmVvY/7UHEJ0omE6/EjXU8qY&#13;&#10;crMtu7c1A/tsKQz45y9TbTAQWpMvgu0LoZtapy+jxqhzxVajrstNssaGeBILmyVUJsJ39Tin3oBx&#13;&#10;CjqjRSwrb1lpdz6X4wNv7bF48SL8wZn55corrjQx1av/oQm2LNQAHobv5FG/6RU/JqL/3jeAT3lr&#13;&#10;FsPWYhhhhOsw4+rCYZ/VQyC5xAIPfuQTU5SHiYfgV356PgX+UXjU4zOf/SweTbmwHHvssXYRRjzh&#13;&#10;dwNt/fdBXUKw4fgUKxTiWou/degKo8sxOmfouS/zytVXXW0fKnzMYx5T+HP+eefaXfL999+/4vX4&#13;&#10;cWDywzEdWTKWoc5aiMMx+UexuqjBevpEwfDj797wxnLQwQfhWfGdyrvf/W58xuHf8KbnYfbhU37u&#13;&#10;4YADDnBD4GmoRDL8bA1UOu6ksaQQEDPlPXxPiOC0C33hBReWj3zkI+Vt//S2ctyxx5V//Md/LIcf&#13;&#10;dhh+Dm8UG+CQukTjQwiBz1mj2+G+1TXl5pGlZihWG9XsmQF+zWMBNT5tRXyPpfFl0rWbkaMSfIWo&#13;&#10;QQBX0UphVmDm8XfO6K78aAwTqsHR6rHN4mtuw1U5DbGq1hP+15ib3kn5GSN8UFL5qVOvWsuE0qEu&#13;&#10;0uBTtA7jfxTxJ9jbKo9iTcQEmxKLXJbJT6M7Tvht2C0vSrbszwo4cyI7Z3RX/gVkQjWG7g1doavW&#13;&#10;Nxbe9otxjpY+6H0Whe4GVdtaR52d1bhXt86UVYyQc8xOwJS7i+mOqXqrc27AxCdFjdjrSrgA/MON&#13;&#10;f8CzwNfZ1wQadJx2x1fw8eAHEHnIjPXEx5XIdnzuNm5p2lhSTIfdAzXbFlVd7lJi80h81k3iJ6sL&#13;&#10;nyKB1kroe0d7ZofhCjBs1SSE8L1sxuRQ1LfPzVHRjTvnBkj+O0Kxb1H54Ac/WC6+6KLyjGc8wz+0&#13;&#10;GZ0ycyzFK2T0RkcNG/koZWDIvvWf0C6nPZWrgcu93Tk3QFmFJb8T/cMf/kjZYYcd7Cv5EjsgW93E&#13;&#10;ax2kAY6+/7JTaS5GLlk6GVh/eSoux+R5Le7c/+Y3vyl32nMPe+Nw+BGHl733umvZE/n7yEc+suyy&#13;&#10;PH6zAzyNpZJO2bfNVLjUoShCtN7W/8p17A0BKFwrp+k/wT/zuc/aGPe///2s5ElYKaCM/lqfPJt4&#13;&#10;b3A76ZkRAGBNgEbseiGLIOvYM8DvAA3xn2NuBXy6pXA9Lm91zjXgXFsUNWKvKwkEGBpqjj7+1HuP&#13;&#10;cRCEiL/p8zPi+MopI8TXFvNTh/hiW5xZPTucHzVV5n4EZZONKH6PFVLTO5y15EW9FG+FvYd+tPPY&#13;&#10;bXV73NUt53/LkedMSNItb6vZtlwW5zCj/3rZp6gRT7p3Wtw2N7ykD0xcs7Bm36bC6xeCeVeF9baZ&#13;&#10;Rx/rNKzalHCZCbjXxe489NiEj6B7rz5KHWua+NVgYnyyZRdnqVL47R4//enPCr9yj3+cht8pzeNJ&#13;&#10;T3wiLhqvxNet/dSVh+DzIQjymP4PwReLDuIt8cOLC3/3o95uOcBPD391/BVNfh+2DropfJNpahg6&#13;&#10;/qU/vDCJSXcVxkKlnDkzz7mlEk1gx395uHHCpjwqy3ExeNJJJ9nz1sf/2fHlquBXeokfgr7/+uYL&#13;&#10;c11GTen6HL76r24+k8+vj9QMUd7Ht1Ao5E8cTdUku+++m5Vr4isk2/7Wf6PPrqSF1JStEcSaWxc7&#13;&#10;uazzcwpVlXUR7Fi1z9uveMUrvBLnHXfcsXzhC58vV119TXnOc55dVuN7xj0fOCas/b9rk5/On6S0&#13;&#10;7g5eNpqBzSNd2AKTbR6xp8zIf9rtj+/L53Ej3hjrED+Ozb0B/8iN+Z8jQmreyCxiDWfbLhO5vaxp&#13;&#10;5HXi82jP3p42vtnX06D/jlfPXtvc+NUjj26ivaHVM89if0h+Ym/o6gXPIWRrXPCNI4uXvNa9p2Wk&#13;&#10;P7cz4Wc08bXCPLph/LBn4GhJRafWVuWTMrT8f5hzx2g3gHbs3gizBH/o2uqFwqb4ybVrOh5kDXWQ&#13;&#10;n7HF39p7G8e3nTNmjNdYkOVXG3q3JzCnjYerRqXOKgSdBlpNW9VcF1nBOwl2+gttYtjFDOSyg0av&#13;&#10;MRS/Qc1+4hPGobA0CZv4bsG/UPjud72rHH74Yfarc/6qn882P/WpTy2vec1flSsuj8dUEkf+6pke&#13;&#10;/CVLjWIDAdcGot9DDnTzooIHb4RG1dp+qvh9/yOQcsghD8Zd0Mfmc8zPPeG55eEPf3j53ve+X37w&#13;&#10;g+9DzfENr6n6DOIbP/Cv/eubroKzVSqT7o/3mq88IUNc4r3W6IXc9h+DR1Ie/ehH24c13/L/vqWs&#13;&#10;uWMt3oDMw/PMt+GxineVc889125YJg+YH/HDEfgXE/M57GbIqFrh4+FsFfefXxLibW7JjUc9/L7/&#13;&#10;O+OvQ74FH4T8yU9+Yn+c6MGHHFJe/epXFf4Vzq9+6SvNsOIJ+Kia/xzG6s14tJBqWFtvBkwh5sML&#13;&#10;PCNP5fZo8CnOwRodmCjl+HWF2+EbaxbgTcj8+POYygfPf9jJPfMXJ3bo6Plq4p7MtOE/P+9t7IbL&#13;&#10;XXwZ9fwH4DHHHFP2P2D/cu6vzy0rVqwor8d3/F922WXly1/+qryAS+Yc8FmGf4ydnyHofK1+9IWl&#13;&#10;YrWmuuQKMw/vzegzj/ri0+BzLNl1QKyBrqZT1cTPysT+b2F8Upaphka7thRK43XG1997fG5DU++6&#13;&#10;yOGo4yM+i92nX5Rl7ngKIKNQ0UUQM8uTqJf7w/gfK/ygZRJ+arIG4cmPc0q+271B63Fae08nWWcf&#13;&#10;vmI1z2fB3tPbSHNv2Rb8J31OYbN2KdmCe1tkYBaaX/MLfvid8Q5t7mxasOJRdDfijkJt2BLydRTC&#13;&#10;MBYMVlFnIeUrR2+jr5BZIywP8lfNevjolw+mk4p1o/z2d75TXvCCF+AP0fxzecc73mHfRsHyfe/7&#13;&#10;V/+LixPhG/AdZUeMsDeeL8d1AqgJZRT2wi+uUPo84xIAdyR5PbEj7XkVRgLyqHXVbBg7udKDHnQQ&#13;&#10;vsruJWisL5dcckk56sijypF/eqTdfebFuA6a8FB+8aKU/5bBxxXzF8SbCNeBGPMZl63BkfynH/Nh&#13;&#10;s735ayczSnwoyNdAy2IJvsedPi5atKgcfczRKb8F3zP9X//1cVyMw7Y1bupGC/hZPm9+2QcXmB29&#13;&#10;HByQrMNO/vOCYwm+/3qZbb7skrLryQlJiath+ddYjzjiCLtg5Len8Fs/+NuTV+Kvs152xWUyNSDt&#13;&#10;7ekXHObXBe4CjL14QYwBHDcu+zQRsA7XXAF6+FuU4JcG8qQO1RE13fRfkBLzzSW/G/26667DGy67&#13;&#10;xE9+TEeK8gHtZZho+mvvAwjIryxEyXfnbuM52363L79efAl5xZ+oF3muK7+tZY2O/5Dw60Jf/rKX&#13;&#10;29db8o9qMT/eiL9w+tvf/lbGDonxmQOKkQ22+ekOrrdhv1Wq+sG5kYRlBuWFQDWvqISDb/KqPgUu&#13;&#10;Z98EU8GuPAw68F1Y7TXO1sZvQsp5oq90mwe5rTo9/9GvGE0nFcFb2KXIwHjyY2TwQUllRdGRN+8w&#13;&#10;fiA2nSRjBvyMFb74q4wmZeyq4sw7ylxcO60W/Lui+B9xfIWHUuuycjbIz9beexp3B6pb3f+GQ8vB&#13;&#10;TMQZrF0EkWZ1IrKmGCfCHyAlBLTj3PmdcUx1faFDF3bezh2VCKQFs4EpoDoKd9Iv/9K71kB1DKoX&#13;&#10;W8eoZ6mwdKlXhJ/plxW3iJdhb+AsfAdJpOxn5XOfO7V86Utftj9Ec9nll5Vrr7229k+Avx2CnIcL&#13;&#10;mWPnLyzH7bC73bXjYPxua3uhx1DQAA7OkPtXGSIW3p3jhwtx9X47MLYzB+twU/n/gQ98oPBnoiNf&#13;&#10;KKUg/zkO6s9csLQ8c8fF3kv3OPP0h5M+4H+ohf+rcbG3HQegqncNnFv/+aw4f6Y6iGg0GKeoExz+&#13;&#10;rMGF4QvXLykvWrbE37iAT7/o5r1vKNB3ekJjcwv9eKezPr6lZi25h4YdNgjnjPiRm+qL8oYbri/3&#13;&#10;uc997K+D8jvor732unIxPjfAb1XxqWyj6xqTl1txAfyaRTuUv1q8zHMA3yNvsWCuzS9cxZob9i4s&#13;&#10;/GfM+Mcp4CCchqFH+O99w9fWypUr7S/IduxBj5n6wF6HApu8XP/z+UvLn5NfCVAyr+3baKAwmf+4&#13;&#10;hjc+bbwevsnaU/SfdNLbyymnnGJfKfr7319dLrroYozBeewdMa1KNPIyHyT9xbyl5S92XBozG2uL&#13;&#10;eUC/aQM98x/R8e8nsW2pgpRZiUauN+p2fPYGz+0RKo6PDnd1OP+tHQfepvDJGIKh//jvR1a82c9u&#13;&#10;+e9Jk0zI2soqHUH8TqRMge68kx/LOSMheztW0WXET7b30CgRYl5GC9+WUM29liUjScnY5bir1uuD&#13;&#10;SeV3tPErRT0OWoJUBy9au2bnLNlZKiy9zytjhY+QxU8ngUhKcyQ/m2nvtKE4CF6nuDdwRrgK6Jvf&#13;&#10;Gc8XRmW6TxpUqG2HBYJadTY6WJha04OqXiSrQfRbEVuQ1X2MmeIns4kxBD/Zd185UmhZuXr16nLW&#13;&#10;z8/yzuyRUovnPv4BgZ6DK6yVeJG3h1Uo5hjN1ZT9iXN8fZw9+8wLA16M4W6iXX6hvAPta+wvr7TD&#13;&#10;Np7ZsMFPz3+6KF7DOwcx9xpJYNyAdwlnw1/9BXNf0uhchx9/B2H+z8OFbN4FjZjMf9TXwd/r+3+o&#13;&#10;iGG3fFkCENMccU7qKxbJokEt3et6DrNrceH/i/l32CM15g/teIGFf26+zsflVaz8Z++C6j9Nbsx8&#13;&#10;jiEMPwaByN3xMzV4d5mPTfAnD+t2HU1DRXCtqzHOL3n1R374NYf0zkxQw61Zu9MMHd3Bn4d5tzyA&#13;&#10;/+vnI4lQLoTdLTFo9Si9GOyBkudAViIeqBKABdxxnx1R/l9Jfu9YV9YaP+at29jG4F/T6BDhP58x&#13;&#10;T//5kMo6/GxXViofAlj4Ppr70J75iNLAX7Wlsx4IPcYPOWRRUS7HGx3m7yrkhOWb3fkHr43/BgGb&#13;&#10;ecgHzg+tWeGb3/nwfxV0V9pbkOikLhR8GFrEkOo2SXMyleoTB+i73fd/W8dPji0ssYbS2sFPMw9k&#13;&#10;o9FqyIkON3R5YJjFLMQ3l9t4FDknnQd48bvkrimaotd12rN11N5xxfe4W2JUb3pQ9bWVFSgFd1TD&#13;&#10;Yf1mYqduKrtK7+x6JkR1VuFb6MP8JxH4afutPbe3+fxOwY8WrSWF05h0hsyKll8KgmOzsDoVwjL6&#13;&#10;bO+fBJ9qNYcJyrYNpDvjgIeWveDphdauKmjqhwDsYgIivpTbAUPfnNA2h6zTeq2ZjoXj+ULq5jpP&#13;&#10;C1/KNrR5axeROT4daPDljpt5K6zkfdMV8VAyFL+UM9bcXo668Tp0O1akvmNQpiC66MEL+ukbipVB&#13;&#10;vqG0/G2g/07xoP9fxof5zlx9uwIKP1nYyDhb6mSL/tsd/fTf9W5h26uG4SOJBYTlgQRvVHENmRgt&#13;&#10;OYqPaRqRG1bA6tO3ripfvk3flS3vbMjeyZGloZb8v1GPa/TwFVbf/za2dqDJ/KfeR1etKp+at6o1&#13;&#10;aeq05sHR2jpFaONCUVzfZPlAXkSzexjEOoacQZf3suJCL1CPvArrDEv8v/+2VeWjq2+FfV8DQwwc&#13;&#10;xOZB3baONzv25gNSusBeKyfzPyConAeN3P8cw/wPJXS969aV5QPwmf2K0S0EhJYNLpwEh8fuD2O9&#13;&#10;yfY06AS+rKUtCGZ0Bx+D5t6iIeg2DK05gf9bE9+4UmAo3cXGI6vG2m3jY0QNPwrXobylFd+gjRy+&#13;&#10;x6ZIG/4yaK+IH+U+edd+ZBqRG1aQxLD3YvzwGbeyyHIq+DFiRCaUxE8kVhRQmGJvG0X8TbH3dPNO&#13;&#10;/DIfZ9/e1s+fDeVH6WZ5mFnZQW9S1DPSBTzH2m35m+HeaYg42RLgBuK3yP1i3BuxldAnKrQHlbkY&#13;&#10;TFxfyl2l0UU1A81K0+87V0VW13TxgZkQHfxoZKc8iwF6+NWBXm0K/NUg4Bq9WemZTtqUryxxF9IO&#13;&#10;yYzUaGxi/2/FnN263m7jx9zF2DMt5CtKc5FtHpq/Ousuj75upkDZ/qdRC2B9twL8VvGrMYnV1tme&#13;&#10;9tGMxeom9n8VLvpXNUN0/Gx9buvyHdMy7GjhGoK9KhyWPOIFqgbmYu+jCdCU+6jfAv1bugM0BqgK&#13;&#10;n9KJ6rIATh+fXV34psWqMAf8Z58BEsIPNG/BYpnUX2oKM8ysmI5Mrokfa3czthMN+hM2KwKhH6g3&#13;&#10;zaxvYfyWhk4dPqeLHf+jkZ1ulUz0/O9gto1RwScdPHIukyyXR1/yY1Kf+wGZLIglfsYJX7kTZCal&#13;&#10;4qzHj6klP9IWcVJGaXTjNEb4pMUYyYr4QUdv7QbdZftFi8vyxUvLYnxebOXa28v1q1aWtfjNqB+N&#13;&#10;PancAPzk36C62d8sIKtuS/jpqfIn/A9iBgs4nxRnIDSKRna66bTwacoDMHpk0x5TscmzF3beTYpB&#13;&#10;WOjFHiWbQ490jr16t4UqBwmDVJHANGs/x2m6wqpvjDYxBca6NNNPCZImF1i/DClq62gKaEPxbZQW&#13;&#10;s6138XPoLeC/ucWT4kvBsErrc9QlMns0OE+SBaw1xf8w2NDrch4gwmrwW34I5/gTAHfEAkurOmSD&#13;&#10;v1n8Nz8wfstDcD7M/9bTGkIrjXorIhPCD+yMVPIA65ihz9VbadRbUYtPnOn6vyH4ff+b8VjtuEXB&#13;&#10;REdHEQ1tijPBT/+HDNLD9zsx0AO+hkgVCdCdMkJucfzO6NVR+qyuxv8Jc4q+84D/3YgEYr2jic+w&#13;&#10;FbXFH7EOKag3lB/RZApoMA8kg8VY4GfuN4FrdbSidu9xQiurPf47ZmOEP929ZwE+1PO4/e9fjr7n&#13;&#10;A8t+u9ypLFu8pCxZsLCsXLO63IDfPP/syovK58//efnR5RfWtQv+p4s/nH+bru6po7jt4g9du4pE&#13;&#10;uYgy1y7r2R+1FHTRBvdOGUZpdvHbWPDlF+Mkjj8quAD4wsZ3DnGw1owpcQibXil1RGjEC6XEUhOQ&#13;&#10;5GpnaYrea+e+oRR7AFTrilrDtk6A8cDXtUqfMo++5STqKaJGsERZQ2z+whWy8cU3eiotw/hpaBOt&#13;&#10;UvNSUmJFvRU19nUgagqlTovM1LPN42+CvYGsibaGEudnrPA1+8YITj77du53dVXUMhqVOy5sDds6&#13;&#10;e0cMvwk81xZk47u3kZCYZU79JufH4CvsMPxmWGWf1LyUlFhRb0WNfR1oNuydirKGNeB/k5h/vOJe&#13;&#10;5a8eflQ59K77luVLd4AqPtmGzwnxQpJI/Oaww1bcuzz3QY8qp533s/KPZ36xXH7T9ejBIb46Q9IQ&#13;&#10;HfgvsdTcqMrVztIUZbX18eUX3Wq8ahyjxvDoTL/fRXUeXTBD6IomMISYj6k6uZgptOtHD8PGClyE&#13;&#10;+0Zkw2E8tocffr0ubWpxABw2EEprQh4AphEqpmcq08N3iDDWGwVhBT4HVJdE9H/yI7dd88Z0BSJT&#13;&#10;gc1ifPGn0BSSyj5H0vPJa+6w2uruEQOQccV3JsQPWBQ/1lHZFT/ime2p15ZW1AjjB0XGh9IqSJqa&#13;&#10;ny2z93h2h3ObYW/bHPhO4XjsbR7rJtj7tXYNsCam1wbxQyOytRZze+fc3qZXRGaF8kcZwvam2tuI&#13;&#10;c8JBjywn/9mLy5/sd9+ydOHiciseS7kVn3FbvW5t/rDNr7/dZen25QWHPLqc/OQXl4ftfY/wbnbt&#13;&#10;bb6+pr/3G9sKMSaBvE1+bMa9E1ff/G0EPdAeUi/GzasanLvpanYZkH6jknUABZIABW3fxkFMdoS+&#13;&#10;zGRjQ5oKlNTJStYnxh8ycJjB2+qMDUH/K2StaXyW1SRqAqkdsx7f4x3kh4ElK1mp3Lc8kSn/ppUg&#13;&#10;ptEfV/wmRYyC5IcdwU+lqautteX9OFfFzOOuBVTsbgWkI4ivZaecEz/enoofZ2pz7z3bNL6Ia8qa&#13;&#10;P1ETybUj0m5wbyD/NSVrrYEfqb0z1xYDHAh3kB/qpFpW5vZO0qe167S0RFV+mhSkyUjvbb5hW5h2&#13;&#10;mhk/ztSwvecvDz28/PORzyjLl2xf1uFOOL9ydz7+VofdlUza+UaSP/g2Kox++9o7ykP32q/8x5Oe&#13;&#10;Xx5+t/0hmRjf56/OmSKQ/97Ogaw5uMVsbfzBtUv/FVuzihWex5GtyNTBwAJjJvjE8pFrLe+MS9S9&#13;&#10;Iy6DrlfQNXV/X1GDabWBEzq0lY7fUGJLEkP2E/XtmBi/mgVG3n5wPN2wGoZfaY+BmJgcr3Ul66zg&#13;&#10;Z8Twa7AZqDHO+Ux+NA89fswizDwfnR8XRUeSqbbDjyI+I7QoI9Raj9wPLrwbsqoQpDRF8m8V66B6&#13;&#10;a1Lro4iP/MsArdKQg6py0hPJ1iW1Ws1a3zx7z6zBJ3O9tUtRJSuYG7G9bVPt/XN722D+WO7HAthw&#13;&#10;fjbn3sYE35z4DH4r4DMsHEG91drrKrp0LJ4N/38edbQ9F34Dvonsy789p5x89vfKb66/ChfkcY1D&#13;&#10;S4CswV3yb118bvnwWWeWH19xQVm9dg2eK9+jvOUxTy577LATh9os120T+S/5ltn7GZ1GZN2PvO4h&#13;&#10;mTzEWauadVbws1F7J80dUG8GWPKwZ8bdIU82/+Pp1jdwIoTp2p05S8+eDief0BGYr9y8w0ex97uZ&#13;&#10;4TmoCabEN3uOGx7HMOlJv03UxFeUIYCuqacNdFH33tHEr9yLiyH8iK8BftCB+VS3YUnHmWzmtuql&#13;&#10;geZMALJF6cfswk+3s+L+KxfFtS8BD1YyxisaIngUBIK0v7bGAt/DH+CnIcmrQ/hJAjfz3oO5cf9i&#13;&#10;Qjb13rap8JlH/l+p6AxB5hyO5t5my8cijflhPfNH+1EIJuWHZniFkU4A19wU1hB8jSfbdAUd47h3&#13;&#10;2nzwlESYJFtZcX6kJ677e+fud9qj7LvvinLO2WeXW/G1vQvx13zvc9/7lltuuaX87ncXzPK906jp&#13;&#10;8pOi4XvP9ngc5aWH/knZa9mu5aqb/1Be+vkPly/gw5k87rpsefnX455b/njFgUg9/9sdb/3u6eVt&#13;&#10;Z57O7C7bL1xkd9Of+YCH4VGV/ctT73toee+Pvok/sIyve9tW97b+a+MU/EQYSitoZ8Jt4N6wifZO&#13;&#10;uoEf/rk/Itqz42jbxTj3EP7wxADywXLKmoMYhsK3MkFM7Y4llF1ZMRW0jArH8PGsLkH0T4bPvhya&#13;&#10;gDzCXvguHMTnm5Fc3FQa4v844Sft4k/82NtUCHv8cAHz8G7MNftN4EWf/+it8zNq+B52nPXyobwL&#13;&#10;fpIEV1OzzxV7PT+hIf4D2YvRxhcfA/xIABK8Gvz0cpOsW34CyLuyYvSNFT4jHsIPGZzbOyOhJuGH&#13;&#10;JI393tbjZ4P3flt9+PX7/O3KccceVx7xiEfgYnrfsvr228vFF12EC+jfldNPP71ceeWVzTqdeO98&#13;&#10;/OMfX/7pn95a/uhhDyvnnX9+2XW33con/uu/yo9+9D/lOc9+7ibZO+lIZEl4j+WEDcS+fm4T7s17&#13;&#10;7rFnefozn1EOefCDy7Jly+yvPn/kwx8pP/npT3Jcr0y8tz1ynwPKo/DD58K/duGv7EJce90VuDh/&#13;&#10;07c+V77ynHuWBfPnl59fdUn5l+9/xXMbAa7C8+NvOfPzsL9n2W/XO5UX4VGXT//6J4V2djGopRJ8&#13;&#10;iBPhtyR5H865wbQhTOw/tYS3ufHlkcaT/1v8urB1JJ1A9Hhg3L9NBQokwwiBt5ZzRpMsK2kugaYp&#13;&#10;134KLNCUoy01YkoebHgTjVAKcQDKsItvLeGgbG0klkW2NV4KoNEaykABSQ9lqyax1LM9m/DbgBQd&#13;&#10;ZDYFGVAv8Ag4TU0PJ6kpfuqlUtMYC/zI/eDKyDGeepy0XDVkmVj6SWyCoTLa+Jtib+hzuKn3nlmD&#13;&#10;HznWZo/lIwXKMa3dUJJYNtkOrJwfKow8PqIXP4p/IO7oQDG3d0ZadfKiNnbbddfyj2/9/8oznv6M&#13;&#10;cuMfbiyXXHapfavHox/1qLL99tuXa6+9tpx66qlKPZTOvwkqjDV32GH7sssuu5T5+Ko+HvNxZ3zP&#13;&#10;O92pLN95F2vXiYumFTPbO/mNI3e+813KGlysXnPNNZ7uuSCUGBuOL6inPPUp5W/+5n+V8889D29W&#13;&#10;5pfHPvax5YlPfGJ5xStfUT732c81A4T/Mgx++Fz4n+x7YFmI7xBfs25d+f3KmyNaFk7cZfimFH5g&#13;&#10;E0+QlytvvtEeU2mAyxU33WAX5evwl8H5NYgPvuuKcsV5Z+mSzGBy7cdcuBtozOC6zUwb/7fK3hyB&#13;&#10;pxuKJwVJW0sR6qEgPZRhanoSyyjbw/Cl1JT+VgXKINo+wCkA2pMoHnw3LDlH95RAP5XMncHSL+Ld&#13;&#10;fXvHIT3rMMPEp7UdHGSa+BpXfsknB3J8rzfnwOcveniY/wKgzMSy9VLdo4avuW3YsclinOInJqOq&#13;&#10;BD/tGzTPgcgJTToRRFy1HmH8yJkoxI+lW8iMhuQHzA7jB7riP9eW6Y0Tvsc6wI+RGXkGMpMfI1Yk&#13;&#10;eymaxX+uXesYI/zMMcRsYXvs0cg9PfnpcGmNegr+tTeMw945t7fV6Vf+aG9jz0z44bOxb/o//6e8&#13;&#10;4PkvKB//+H+Wg3EXmHe1H/qQh5QHPvCB5QUveEH59a9/HQPysqR39AT8mj4e+iMp3BnWrl1X7ljX&#13;&#10;/CW9no3pm5Xjy38TtbpRX7hwQfn2t7+NO/D/lCr26qhl1NqYBryIdTbQ1Qj6e9v//OAH5dhjji1/&#13;&#10;fNhh5VF4Y/L8559Y7n73u5fnn/j8siDebOSajbEJJ/8XQ+eP7nZAWYM/4jMfH8p84J5723Pj7pIP&#13;&#10;fAQu1hfMW2B8PQD9e++0a3jsxcPvfkC50w7L8KfV8PWHMHn43gdYR+4NI7R3dgJnw8gkw06u8eq0&#13;&#10;oROymFO3cx11Jz/W6X2u15yH4TfdciDU0DNPj6loGFfp2GTDXdA7JbpQL9cDMjqtzyCFq1L4bm1X&#13;&#10;J9k1NX78wsN4Cu30TsguCPzQpIy+Vr+ca/M//eS0eERuLQwNkY5CoD6VswO/RgC/uTvYYqO0jdvj&#13;&#10;zcjMiLqM2vV8mlMjCPK+tB5xfCOEwRo/4AKk+HZvVXSIH1MwWmqN3Wj1+HcsU8UptK0YJ/zgzfip&#13;&#10;XJg0KHGNaBhPzg+1q17b7zguceuZ7j32ajXb8C1gnkZ/b/MZ5jnmN0uupOnv/XN7W2XQtyDkD/7P&#13;&#10;fO8v5fAjDi/Pec5zyk9/+tPyspe/oqzGc946brjhhvLZz35WTZTryz3vec/y3OeeUO53v/uWm2++&#13;&#10;uXzzm98sH/7wh3HBvdb08hWGe0McfiFc2xQ/+MGHlOed+LyyYp99yi9/+cvy9pNOKldfdZVnRKje&#13;&#10;6173wljPLfe+971xgTuv/PJXvyonf/Sj5dnP/vOy33774u79vPKe97ynnHPOOeW9732vcbBw4cLy&#13;&#10;zGc+szzucY8rS5YuLb+GzXve895y6aWXYNT15U64S//a1722nPmd75Zb8Qd2nve8E8pXvvKV8m//&#13;&#10;9gGnMnymIz/68Y/VsvK00z4Pm9vK8l2Wl6VLlyD+NYZpszFwXYVHGnAHf5/lu9n3iONSuhyKryh8&#13;&#10;++OeWd73o2+Uq1beVJ5wr4PKa/Cd4/gbQGU97nzvtWyX8oEnnFjefMbnynnXXVUegm9SeeNhTyy7&#13;&#10;b7/M/ion53efXZYn6v8AAEAASURBVHYLn8SnSgsffbN37/TANm5vcGthBFWdmVWfSvI2uPfQMqSo&#13;&#10;uS6Z9g9wekZTxw7PdSrFYXOi5UhZLgvUNTCU+PYCiVOnMOybgiqpI8Vp4nfUO6PIBx9Inqo0VXct&#13;&#10;PRFWCpqYvK/VGA38mB7MGOYI4SU/nENMuq/5NvombhjXOxJkbZCfccL3vBE/JHP6/Jit+DcanX+n&#13;&#10;dJBX43qk8YNNozP2D9EQ/NRdpdaYwZ6HUIrkk5kjds9U2dC9Z/bgd1emM1A5c35alsSha2pPUGk5&#13;&#10;CZW4HjCl1nrU8BWPlzw7P5FevmeCgOSH/XN7p5ZH8kPmHvKQh9rz0Lzobi/E2SdevV7Kfe5zn/KZ&#13;&#10;z3ym7IrHUL6Pu8b77ruvPbbxRw9/eHnpS16Cx0bW2Ptn048EtJxEvV6+rC8PPvjBwPl0mY/HNy66&#13;&#10;6ILyspe9vBx66KHlmGOOtotd2rP9iU98otzlLnexi+K1wD78sD8uX/nSl8q+K/a1IXbCc9z3u9/9&#13;&#10;y003+uMfC/BIzPvf977yZ09+cjnrZ2eVP9x4YznhhOeaj0/A4yXnn3de2XXXXeDrS8sTHv/Echu+&#13;&#10;2WT58p3Lj3/8U8NT/ljD8kfr1PPr4IMOsovwiy68yD6QanqpDB0EG2E7HphetN3CkOERBwzwrPs9&#13;&#10;zP765u14bGU3/NGfRbh7zq86ZIrycZVH4CsM//PJL7XvIN9x0dKy0+LFZS10YWyYyxYtrsP2avQ/&#13;&#10;fZAjVtaVwIjUVecXkgi+9vXA0dzc+BxRnqo0Z53adGjQxxqT97UaRkraClflZPjOOLH44/fn/QOc&#13;&#10;3hOg3uC5I4YR25n4wLC2gYUpV4cLVURHijGfQqUT7TENfKoHfmvJVco3EELUuw61TRcNM22Gb6oV&#13;&#10;bpTxjXsmlwdZ+UFtCD8UJh16NYag5dqIE/9jhO8cDOEHhCRnyqogzHO/w3poOP9mGJJxwhdfG7U3&#13;&#10;bO69ZxbiM5VqtqEhoiPHrNDaDZkyumOHhpnyxCPaUTWRnUYAP5ZqExMYQbxau4P8sHOQHwqTjjHc&#13;&#10;O0ng3nvvZTyejw9b2hH509/b+AHDV7ziFXZxfPzxTypf+9rXcXHmd6ZPOOEEu3D+2le/6iQ7UoVr&#13;&#10;JmzR4kXlVa95ld21PvTQQ/Ah0YvL6173+vL617+uHI1HQj51yillyZIl5dWvfrVd7L8EF/nvf//7&#13;&#10;EwvTWH5+9jnluOMeX77xrW+Wpz7lqTnaccceW57z3OeUD33ow/Z4DW9MHXHE4eW0004rb3jD35Vn&#13;&#10;PfNZvFa1Nw277bZredWrXmV39eujNZkNhsmx/FiPi/bl5a1vfSsu/G9ErB8HTu01HbbDXCjUuWXN&#13;&#10;bWXpIjxmgjq/PXwxHrHZfd6yggd3bN2vwyMslpx4Xb4Dhush32nJ0oJ777izPt8vxA0Q+Lgg/wPe&#13;&#10;QPSPOh5rPHq+Kc+bbrdp9Ib471gZ1sZdF04D3z0f8MzCMWnP/4FI3VRue4nca9JPTHQZ0tR17MkN&#13;&#10;BLoWpv84Os+Mm8Sg0BkKLqs96vZffFLOUfgTh+OmQ/aOB10hjlptyYylSXnCz3B8BtBaQI9DI6iu&#13;&#10;uNuShUl5gr7wXVP+jzq+eFEpZrw0KU/BD2fBNbv8DFgn/+pRObr44qUbqfMkmXI/F10vS7vskHf9&#13;&#10;VN6F5bqjiV9jFAEDzDhz0a216/uOcjO4q4XvDU27EjzK+OO6t2lOazZJwtKklj+T8zNgPYZ7Gxna&#13;&#10;FHv/wnj22S8KYxKST+1xxT7IefyTji9fxQX39773A06XXZC+693vtovnQw45xGV2bk6YLP/mN5ct&#13;&#10;33l5Ofqoo8v1119fnnfCifiA5P/GHfcDy+LFS8ohuGPOY1d8oPSYY44p3/3ud8vJH/uYG+KseV+w&#13;&#10;gH8sB//xHHZ7HItvg1m16rbysZM/lhfLZ5xxRjnrrJ+XIw4/Ar8B2MnuPi/F4yuf//zny3/8x3/Y&#13;&#10;IyQGZkAaoUUt9gbkQx/6UDkQvxl4Nh7p+eIXTw8Fn4PUDnOhrFm/rvzuht/bRTi/T/zSG68r/4Sv&#13;&#10;Lrz85hvsGXK7foOyvSVkPASiMX7W4G75F39zdvnt9bCPONl/wQ3XUMsOvXZpvDSWQlOaTmBvu3sz&#13;&#10;Ha7RNO671PyffG9obTboutMAYl45nk0Khaysj2fG+xfeGGm9ZiNVfYnqpr1KQmWQjumiOLfQA93h&#13;&#10;jL+7mAb+EDId30kewKcPEOrdiyeKsZ5IbuP2GUcTwSjhN2Fp/qN0Fgb5aebEVMRTBwmNIXKHHFl8&#13;&#10;MaAwfT11eai539wl6xmK+S6HFWc88Gs6ih5tVNPeG5KoROjcTxjopgDH6OHXndljVi6p9Lh5HqW9&#13;&#10;bWB+GSCEG7P3E6K7Ll3iax11G9RHnts7gxsWMRlXxVcWHrC/fzDQNWoehlpZsGhh2R3PW195xZXl&#13;&#10;9ttXJ9Dvr77K6nfec08rcz+lIQ6/ROHe6oKFwNkFj4rwkYynPa3e1f7Nb84vq/AMN4/FeDRjp512&#13;&#10;Krxbr2fR5Qf7q3ds1WOPPfco6/AVglf//uoQzkP7Dnu2nc+S7wkf1/GRDxw34g53PSbe+++0++7l&#13;&#10;Ix/5aDn4oAeVJ+Pxl6997WvVzGrhTetgaKzGozXfvfj8ctg+9yp8LOXrF/yqvOEbny4/uOy35d1H&#13;&#10;P7vceced7dtT1hICP/O246Ms25WF+Pnib39Znv/Zf7dnxP/7qX9p30lODr950bk5fnINycDwTvfs&#13;&#10;3TsZJWLYmL1hw/ZODszJYBkH6nh/aid/+8esloLmPyaRJi7iJu9AnDgtgA542MYwjY5LPC3Vm8DT&#13;&#10;x29M6W/6EL4bvuKArqruFt+Ju/+Eka31SXHE8S08xVqpgJgsOD/ixct4YaeNEWUIfoJMukk0e8YE&#13;&#10;30kIftgYwo/r4AxOMvd7/LiZ80+95NSMxwTf6BMxwVrwKX60dslP5Qi9Mgv9sG50XJL8S2FE8Rme&#13;&#10;+LEQxY/idoXUEX9ze2dDULsOW/5Ub9Jubu/s8matWFu/wIcnb8d3ih9z9LF2Edxoolr3trVr1uJu&#13;&#10;9nW4IN+9LFq0KNX4gUgev/+937HN+4OdtVvvsN++eo1dCH/pS6fbM+gHHnhg4Q8/rPn3f//3hnXb&#13;&#10;basLPzy6/wEH4I8G4S44jnZv4LPXPDTV1sDp2uuuta9k3A3fbe7HejyXPr/suOOO9mjKNdf8vszH&#13;&#10;hyp58HvV8wBQ4gsU/u+www7l/8cHRB/ykEPLi1784uEX4o1+4qHC9U0KvnHhr8tKfAUjfT7uXg8q&#13;&#10;D917v/KF835eXnzqh8rZV19aVt+xtuyAP+6zAzhdNH9huXn16nLKr35SXn36x8uNq1eVJx14cLkz&#13;&#10;/vIm76yfddXF5Zew4aH9wxo4pf9VYDWfBs4javCVdtXWZY2irBsdF20RfHGJIVV1/7fsdeEAH6IJ&#13;&#10;TnnWuFfODITW5NsG/vQPiHwZNX12aS9FhSo9yiVrbFqxTFlOgu8ocU69AeMUdEZTLCnMCsbsIJu9&#13;&#10;v2tqdEyKdiNqqpWrFGZlG8JHEHILIauaAVu3pCopnIwf7zMMnmQ28vgZcVZaJpRuA7k/GT/oqy9R&#13;&#10;CZuVscBXtG2wkiU/IhEdW2jvcReqU3WeJGt8orLEbujnLeB/DqRxJ127UmJpzqWgE42SOYVZSf49&#13;&#10;3DgbVKNjqCacZfi9SVRIEKtqAQU/NSea3kn5H1188vLFL36xfAkfinzEIx5e3vzmN9uHOZUA8/CM&#13;&#10;8uGHH27fZrJy5cryhS98vhx11FH40OT9pIKvRHyh3b3+2c9+FrLgq0ebrlP+8Icbyn9/8pPl+OP/&#13;&#10;zL7xREB8/lyPzFx33XX4Hu/PlkfiDxA9Hd997gf+IiW+83wxnidftWoVHi9ZZ3e6KdPxlS9/xS6g&#13;&#10;jz/+eIlwIf2Q8oAHPKB8//vftzcB/I5yuqblUjeByIcmLZ7+jKeXpzzlKeUkfNPLpz71qcTsVKbY&#13;&#10;235yxUXly785BxfaC+zP2f/b408sRx1w//KV3/2iHPef/1KOPflfylP++93lhaf+e3nCf76jHPux&#13;&#10;t5cTPvtv5RI80vK8gx9Z/uKQx9iz43zmnH9985pVt9jwNY9FdOM4NSRunYWK2zW6U/hfgRqbzYXf&#13;&#10;DNFU62SlMCubaW+rpNU3Li7zP/pDctMHvU+hsLJeVQhRp8th0rgF8i47e3/FiC4Tu7T2TYzvKHGu&#13;&#10;Bs2vGxzXNdx7ffCmxueGHZ3oHHV8spO0IVirY8HYfAYh6p8+P8gXKHf1MRAEo4zvmdbw6SFLHL96&#13;&#10;YtP58VqjL37Q4TxRYzD3NR+yZ8nD9jkjffbjM542TrY9oVxa+wb5CUUz6dZDFJlZMVrV0cMnB921&#13;&#10;6K3OuSFDa5ciHh1bJZmEMUtqOkwH2TFGBn8897bpz+/k/PAi+7WvfW3ZY489yl//9V+X45/0pPI/&#13;&#10;P/yhXWAfdNDBZa+97mpfL3juuefiovRfyhF/8if2B4BOw4X5irvvUx796EeXT+NC9etf98c3FuNx&#13;&#10;EB75nDMusndctkNZig8l8uA3rrzzHe+wC+1Pf/rT5XS8GbgFF9cHPehB5ZP//Ul85/mb7DGYd77r&#13;&#10;neVRwP7ABz6ArzJ8Nh53mYc/9LMnvuv7BeXMM88s3/nOmfZcOS+ST8GHPj/4wQ+WUz55Ci7yn1T4&#13;&#10;oc999923XI+760f+6WPtLvsb3/hGG58X4/wDPovw1YR+DN+bd95p5/JkvGHg8Rp8mPTE55+I19Dt&#13;&#10;8GZgYTnjjG/jKxGfF9+oopmgZltnu5Tb1iLe//lqecCd71ZW7LJ72Xf57uVfjz2hvPuHXyun4yL9&#13;&#10;19dcUf7nst+5Ms674htWDr7LPuWYez6ovPTQI8pS8MkPz37h/J+Xz53r3/qSylbxMZvl7N0mdmnt&#13;&#10;27b3ZjouBs3nrbS3Oa3wYB4/ZOse8cO4rM1HIr3xqquuLtfgWSh+iIDS1fh1Bt9Bnv+b3+ADFd8z&#13;&#10;++6J4dSD05BHU02ZKkh6Hjy7DWuiiD06uiBT4ad2D9/4FuQk5djgBwfOF85JXEvOoHDa/Iwpfsve&#13;&#10;sDoZ7X4GgxL8DFLt8mEgk8hmO76F1lu7Ts7G7w1J29jgZ8ROa5tkQ/ItRT1+5vZO5zH5CVq9jXO/&#13;&#10;I9gOtSzGfe/kX7H8DO5E8/lsXvTutdde9sz2FVdcbh9y5N3zW2+9tVyF7wE/ExfBy/DYx93udnfc&#13;&#10;oV5pz1O//vWvx9cE+veT74A+XvCehg9I8nvI+ZjIrrvuVn6IC/wf4OsQOSl8XITPXnMsvglYvGRx&#13;&#10;OQffkMI79BdeeKHNC8f6zne+bfp8zOTGm24q3/zWt8o3vvGNchPqP/3pz/D4yQ5l5513Nr/4YU9+&#13;&#10;K8rp+HDlzbfcUlasWGEx/PhHPy4vf/nLyi9+8UvD5dcf7okxz/gWP9h5lsmYJu3eT+F8PB6zC75P&#13;&#10;/Jprri2/wTXWJZdcWi6+5OJy4e8usO9FP/PM7zpfbZINzbdSLsNf0bwcf8L+j1fcq2y/cHFZjLvk&#13;&#10;h+93YDnhoEeVI/e/X7n37ncu991jL7QfWV77qOPKq/7oyMI/9sNvM1y43YLykysvKi//wsnlqlva&#13;&#10;59zpZXOASx48ez6zNnv35q25t/HxpCc+6YnG5Dr8wSp+BoG5vGynHfGGDMfZZ59d+MMPETDpbrzp&#13;&#10;Rnxv5vn41dEX/C9RTcQ9ICc80iYrkVq9++o20ZjYYXM7Ibgnhpt08VsY60n8Rg/V/IAC+7NRB2y0&#13;&#10;IeyP5HqmM6vwu9yn/xZ/EzGqSckwftCvO2qVMV+oerdH+Rx+w6kRNYx/dFh6NbqoTo//xmYE8f0T&#13;&#10;WiCnXdQW5xSnpCUrm3Tv8cSmD9sefme5dhqVs67Xo7K3ddPEYtyQvRmGc3tb5Mqw/JkRP8Dprd1l&#13;&#10;y3bEheY6uwCvGdmt1fx0OdtcawOvLd7dOQ9zuaswfH47OtHghb9/NWHfo2HafVm1GeZ/X3va7YTN&#13;&#10;ipkejr+2+c6j/7zcY9c74SsL+Tc1cdGPK+5F+ApD/iZhLR694Q8/3MpviuFf7fw0nh//2298qlz0&#13;&#10;h2vr8AmblZHYO9s0tMg2ZG8AS11WZrZ3kmR+DuJD+PYcHnyTyT8qddnll5e74jvv7ZlxJnl1tv5q&#13;&#10;xSx4ik7zP4XDK3S28RiNFhkt7HSpQ11edUwTn3ay7aISKGG6OomPcc3Yh3SLxgjVkcfnq0zEydJa&#13;&#10;edU3A35gWPknkh+cWx5B81jiW/DJT2WJNfEjgqw3VbJSL8RJZhW7GcmFzMW1k7VRwLfcyQTKQHPt&#13;&#10;kpKJjrRNWrJifG3M3sMxZwN+Lmc6XMM33+V/FQ/WOjrjuHeCksoKSfRDa8v4gch0kuy5vXM4P2Kv&#13;&#10;ljfffEtzIS42m7UlbqtJrl0ThcmwOWJ/Tkljz6rymmBDbeWKStjoO8InsBAq4Su+tXiqo7Amflwx&#13;&#10;laZdaf13o4rP9jfxYc4n4Dnxf/3xN8uVt/wBw6y3u+Ts4/eO8+Kbz5bfht9Q/O6635e/+eony4tP&#13;&#10;+1BeiE+GL/9Th6C5NyD2hjN2DTvSNt3OijG1ufdm+iQfbOT0fwZrFwBdrz1SyabCH8aL/OKlk//R&#13;&#10;H7hZP/8LSLDL51jawwZqBGybBtVZj4Zd1ndNGys30uM6jlHPraJLIUHF6sBM2Ky4BX910nk7IWMr&#13;&#10;1WjRA9NEPhk5N5SNKn7ERf45+T4Pffacp0qd+Oly7FrSjb4xwrfIjSQlS5eDyfhhflV+21xsrVAf&#13;&#10;E/yMOnNSnBgBRkPqiBYK0F0pmpj/tB03fCQaXyjHYm+LSdZriyeG50/Of1SqdAg/PeXcHWOZz+2d&#13;&#10;XYIm50fruGtjrbpw0Zx47fbxZ7Z3atzNhR9JsZn8rxRN7L8iZMnvCX8Nvinl33/y7fI4PBd+fzye&#13;&#10;svPipWUhHue5Fd+6wg9ofveS88vXfvcru2CvttPAn+17J4Ld6L1B0x3EZW5Gezr4psqJ5R9GZWm5&#13;&#10;477ZxXi98MZolgFeQMVsebKBzLSVRrephSFFqNrFXtQdpgEGmE2/iXyMmeIns4kxBD/ZcT85Umi5&#13;&#10;QOch/o8kfty5Zmz2Tj34EU0+EyKlKa2j9jqHLZPsQ3tc8dusChrwMt8sguCOlJEpNJ1zCvA20osW&#13;&#10;xfTqKRQoQNXXVlYgnO34LQEbvzc4P87V5th7Zjt+N+Fi7ZIom4bgX0nJnMPRaLlAZ0u9mD/KAsMs&#13;&#10;rN5YzgJ8j8TPHmL4z0nnAV7m9s6Z89NaOJE6Nz2ojt7eFnnDMHFYfBayx61l5i3XybOZNj2oTmfv&#13;&#10;+cXvLy/84bEYz7Hzr23ehg+3rsMjKnkk1szx3WePy+oAbVByiM7eS2mO2RqEpRVbaO8X6eEpI5mu&#13;&#10;/xu7d3KcmgPuAJ4Vt4rdEA8ewB1qmi+7bGePHwTgQR2nzNu+OXmPRRRVBejOh5AKhtPex3acaeG7&#13;&#10;amKYdyDWEyJGbPCr9zT0lsWIlqkFXrWXgGVojhI+gw5+GKH4ce69xbnl4WpRZ+HV2id+qGt9sBgj&#13;&#10;fCdCpCDwpmrckQwnJgooBD/eX03Ev9aWYfMU9mY4wvhOTPADksSPeJjW3tDjx5otf5wgAx5tfEsb&#13;&#10;EZcp1DAaHIifXLs9fkSnQ3lrHPZOZ0qRaglCyo7gjpyIH61dl4kn6kadhZQppiLOEiX/I44/rnub&#13;&#10;zy9mO+bX57+mhPJnGD+ZG5ksDmPNyK+UGHDsbdJHpq3GYykr8YeUOhfiloLNdZP0gUGYKfFpH8ds&#13;&#10;3JsVrofgLa1IzQ/7kv+I1RdvaKKz9gOj4X8q/FB1exLot8jj6ZS48Aa8z4QYlhOhXAc0uOht6mFu&#13;&#10;HelR09/HVdd08YGZsFkhSDR6+Pmya/jQs/E0qIJrylHHb0IlF8mPyZ2fAZlsSJv4Id1BuXd3Gi4a&#13;&#10;U3wLPvkhaTwg6OVm8q/ct+Qk+7KhXVNnVTSPHD5ja2JtQxc/1j05P6IneWr5GxN8Ujf0YAqqIytN&#13;&#10;UvX4yTwct72T3CQ/JKzTcAZBW/JjEhMMylzblzFgDImnDmSnMVr4Wru2Didfu8lJ8mML3snq5Sbh&#13;&#10;jP8xws8syYr4IUVNnRmkJvhJdco7h5QgRDX1stL0T4JvkKY6+fwmbFa2Hn6u3a25t4kH0KAnU/xR&#13;&#10;cfJit8rtchwNaKbM+xrqjP88ETQ79W7BZRJr3KrXTD6BMLZ02ewcLT6U2jeEaRO3+VuQHJNgEVvF&#13;&#10;7fRW/0cdvxLQqTmPLSdRl8gU0BA/bLOOwlTEfwe1NqjXnfERw1d8HqgTE/XkR309JmruByfCYtmK&#13;&#10;tCYpJ9Yo4Ssmljg6YU93b4DVsL0hsabk38funGmcdrMFPyP2UOQ/ymH8+N7YxjnIf1cy4vjki1yh&#13;&#10;sEjHfW8jEbH3WP7MhJ9cu23ORL0VBT5HMuJtzIb/aLO7Yzbq+Bn3bNl7OENxcKJmgf/djOpkV/Uf&#13;&#10;cWyavVPkRGn8+Bsm4vvFOH0IP6zgBsR3Q/nOM7t7aGgGYHZYu+JRbjf2W3yTsace0V0FqjX47ps6&#13;&#10;emUPgGZdkRyjXVtn2zVHHb/Lh6JW2XIS9RT1+GmA9OsdUtiISWq2XZ5g6Bk1fAs3462VyH3vTrGY&#13;&#10;EF9T8zPi+EGE+BA/QVvypnaWpigrSGXYEaERbYmlJhzJ1c5yVuIPj85i7Hcp0B4BVOuKWsO2TgDX&#13;&#10;HBn8JvC5vW3I/G5yfjiGsqitzO2dDStze5tlSXOybaiTjN7ZEaHRtKmwdfe2rv/z9O6Wv8GAY/VL&#13;&#10;VGKP9RjxTqzp4rV7dDdoXvXrdW1b1Iro9VbCmpAHgGn0CJouvkOEsd4oCCvwOb66JCL+5If7P+r4&#13;&#10;iq/Pj3jqcyQ9nzz99gJccm6zM6xRjCu+Z5f4AYvixzoqu+JHPLM9de5rRY0wflBkfDiZomga/GyZ&#13;&#10;vcezO5zbDHvb5sB3Esdjb/NYN8Her7VrgDUxvTaIHxqZr6rk9mi7otYu8meM8Of2tpodyh/lB9tT&#13;&#10;8zO3t1UGxZyXvr6mz4+xre07oMj/5Mdm3Dtx9a2vc1SM9WLcvKrB+eW3q9lWkn6jknXsLYEkQH9R&#13;&#10;gYqeM2JH6MtMNiJiQ/CHDBzDAK06E1EpLjblhUb3sppETSC1Y9bjK1KFlgyAkmQlK3VuU88q4JJz&#13;&#10;K5BGf1zxmxQxCpIfdgQ/laautnLf+3Guiklx1wIq4n8E8ZVWnkvcTRBkcjIVP87U5t57tml8EdeU&#13;&#10;NX+iJpJrR1A8t3fm2iJ/mXcic5Af6qRaVur2KEsvx2vv1Np1WlqiKj9NChpFyT87gs9Ka1d7vPA9&#13;&#10;9m1676kTNeS1a2v7P7h2mT/V5Vpr12zNuKhtkr2TWD5ereWdcYl4CU4lOaYSovDFKqbu7ysajbSi&#13;&#10;vfkctwek4zeU2JIEVR3TwK9mgZG3HxxPN6yG4VfaYyDYmlXrStZZwc+I4VdeMlBnH5QkP5qHHj9m&#13;&#10;EWaej86Pi6IjJ0jtmNwRxGeEFmWEWuuR+8GFd0NWFYKUpkh+rGIdVG9Nan0U8ZF/GaBVGnJQVU6y&#13;&#10;wnrkZqtZ65tn75k1+GSut3YpyqVpFUQzYnvbptr75/a2wfyx3I8FsOH8jOvethF7vy3cZuli7W6O&#13;&#10;66pZs7dt1N7f2QSD2ea6Ry8ym33v5NbrjOvNgL2phEd2Z9wvxHyxbAen1JkeR8UhcGYl1hb5qYdu&#13;&#10;/IfUV26+S6IN0gnq3m94DmoQXsWZFahUzRgBAtehx1SgBo8o1VSbXW5gOl4NAc3ZnzZeH2V8596D&#13;&#10;TlqyEpfjag/wgw7I1C3+fQqcxHHCZ8QWtYeOlvOjhBIXyQ/0JOMMiEfW/SAQpNHBlkHbiRqjjO/B&#13;&#10;Oj8esNEQXET0zgFlUKFWUkMF8OPqId3Ue89swScVwU+HIMjEj/E8t3d2Eyj5IU8kEK+CKKRU127e&#13;&#10;thChpmPcOsFD+EfHOOKTPjtIJDgIfthqqPW+RiCuk3/0SUY40cy6HzQeQXyFh9g8ZiMJ5HkZReQW&#13;&#10;ZS433YYkr+LMClSqpgYYfXyP1PmxevKj9RyC4CeoTDPv3UTXnTEB/FObRLRnxyGzi3EOZIPhRL18&#13;&#10;sNxdyTP7fDahqMdQspfLBf/YZbKsqGWlY7iO1SVA71T4BBC+3QnxgQy3qXbbgc83I4lPjSH+UzzK&#13;&#10;+A3VwQUDZtSgQ/wYsRS02lQL9oxozDVLq9Paq61F1qMycvgedpw998UD2RCNrZo4IW2qq9/fLEM6&#13;&#10;zJB4YeGUjxa+0kicJD8SJF/BTy83jW8yBEPx089N8iy4kcZnoEP4sfiDn2Frl/06nEO0grBcuykQ&#13;&#10;k10L8T+b8XPtJgmeU23EWe/zY4GDkx7/WrveHWt3HPAjPcZ5b9MKUc5w2lVX33T40dqybOzlDnGE&#13;&#10;mfgSZB8EBtJ0mAP+2jLq+BYqTkld0LDF97aOI3ICJa7E85lxiq0L3mrTkB3LDMKE0DTlViPeYaQc&#13;&#10;bdWJKdUA8jYa0Y4itNCbBjIMgeQoEx8qEve0Ez/fRVKBg/UNJJB8FPE7JFfijQ7FTR6G8JOmpocT&#13;&#10;1ViPDhOnkkj2foMzBcpp6AVbOtLU9HCiGuvRYeJUolU0ULBW55eGFFCnHqEdcnRSjTrRYeqpRLto&#13;&#10;oGBtAJ8qeUTuN+0cv8WMuo0lfNiMO77zEUSgSH6Cr5ZC600DEb759x7zIcfd9HvbJsMnUPpZ+bGa&#13;&#10;5Cjn9k5xwzKIsQIn8ROJZ+Kou1U0ULA2sDeYgWvynKYmxwn/N2rvmS34EfsAP5Ua1Ob2zmnxk3O+&#13;&#10;De89TOz0U5O8jezN4U66F4uycg8FW8zyW2VYyBDlBu+dgmxKfyuEgeFIPKbivfRFA/HdvMank1oy&#13;&#10;/i6Omjy6pV/E+3z4O47otw6vC9/tceYg6JoOvsaTX7JxLPmSyF4JfP0ixvwXAAc2M9l6qe5Rwx/g&#13;&#10;ngwhWMYpfmIyKonBT/sGzXMg5kyTTgQRV61HGD9yJgrxQwrEj9GQ/EA+jB/Yi3+3MwFRnMWxwPcg&#13;&#10;B/gxMiPPktcgRPxEKZrFf65d6xgj/MwxxGxhd/lSd/JjWSYdT7k8B//aG8Zh79TaNX6UVCByIDdJ&#13;&#10;EvjR2nXOwKMIpiD4dxjneKzwjQ5mD/4FF86Pc+H8gLLos3SLLuMz+R/TvTMIEg3iJ9eudThhA/lp&#13;&#10;yp6florBsfEq4scI3+NuzsEPc5PHFtnbmuF9o+CleGwT8CMeU6HIj1qTRKWngN5JeAjSDshoss/1&#13;&#10;2n6v+9mtuzvc1PjuenXeA6r+qSaNWlJzAnxziCdOS+udRVEho88F4X9MJGWzAd+jo7fw31av4vC3&#13;&#10;XmqFBougGJb4L358bqlNRKE2b97GAD/jtvDBRfBjrEhG/pKftgbxEP61tsxMdsIaaXwLMiKOLOy8&#13;&#10;ukywdo0o2jr/bFb+HdNZH1N8C9v50dp1do0lY89P4koMtiUZnID/EcSf29t8DVleaH5RKn82lJ/x&#13;&#10;3dsGV9i0937bEef2trqnKze1X7GcHj8+C0TioXJr7W0c16IKX/zaye+M662XOQpXLdbqsOVELkcq&#13;&#10;9S68zI4r1m1EVcB1CqpoYTuuweGUUhNUDPlRx/S+qkHb9hCSShsHKq1FW3fb0ceP6XGmQUDyQ/6S&#13;&#10;H2fGzw2vMO5y1rZcb5zwPWfED7gIfiortab8FD9mSxMyamrAEVSHZQmp7PybugDcCZxdb/bieyD0&#13;&#10;P7NMgQY/am6tvWdz722bDr+7zzmzo7+3aSkof1TackJe1fzp1vv8qC28/toyXIAlPtde4vsofoZQ&#13;&#10;R6xdNbseuJ7W7kjhGxHOj8fuzHhd/EAW/NTeWuvzb7Y04Yya2njgM+6WFeewnuf2zsn5IVNasyqN&#13;&#10;UKRPy2tbd3Y3z97p2c/R+OP35/3OuNaFje4NnjtiGFm76fD+xn2+/Q2jKAyRJ7XX48I/kLLPK9PA&#13;&#10;b4Faa7x7ED7FajWeWcymw1MoN9WKFn1VQH0hulSt2YZP7nkM+o9INHUdUqRJo4gW/QMUBT/jhN9l&#13;&#10;suEH1WH8QAwKuz01f5x/M6QKflxzCP8jiC9WNmpv2Nx7zyzEF6/MPTsGBJCOyN4WEQ7Z29AzZG8j&#13;&#10;FQN0QDAo8zWotasV2V+7ZsdTAkiT44c2+rIbYjvGZO+0wIMf52AIPyBkGD/kSfwbZ2yrwhobgc1y&#13;&#10;VPBriAgwiIkiu9Se2zudEvEhgtq2Mq7mDrRELRVDuakKJvuqgPpCdKlaE+KncWjoeiD2h84z44I0&#13;&#10;D7WBJEAsAOJYAHp/0XNd44Sd3vGH2I1t9TTAUTUdnvDTfWgkWCJbFcisDN8u8Fu8ntIAPtHdf9cc&#13;&#10;F3zxorLlrJ1f54ezMIyfAevkXz0qRxdfvHQj9TySTLkfD0WCDPV0eckWu+2n8t61GE38GqMISEay&#13;&#10;YjrRrbXrO6TWbnBXC91sblgfB/xx3duUKpYpamRZ82dyfgasx3BvI0Obeu/3fQ2wyaf2OE3RaO5t&#13;&#10;G7P3+/4W/ERiKj/12qJ2vHCIzE5pOjzhZ3z3TlJS2WoJqvxMvje0Nht03WkAvrbMlXzpYiU+wDmv&#13;&#10;f+GNkdZrtqHmNu6oHKo37ymJIBNcWuhp4h/opgA/Lp8Gvsap8IHvgwzgUy/xWZUGvW9t5KTKOoD7&#13;&#10;3+rWPqvNIvyO56LCSm9Myo+pDPLjmEPkI44vLhWmp1aXh5r7es8sK5Rh6EWihELFyR6rVDkVRwc/&#13;&#10;6Yj4UTBe/Hj809gbXLHao1b5EU7TPbL447m3DZn+Jn9Ylcb0+fFs6a45kwnKSm9Mim8qQ3AMbIh8&#13;&#10;RPDFTLPqUK3xKkyfmiqnfl2747t3JldJVGWy8jNOexsZafMk6jPlhzTCRmaTrl2jvB3T58D5d7lw&#13;&#10;vCfOQ/HZBxsayAgl3p/aye6M2y0kdSo+llH3IjYx6PlLY2PQVGGVRw3SRQPLaqb4iYxK+GGiGN/w&#13;&#10;5YurWLcPw3fiqEW/fLO+xsYMeIJMOrKZ7fgWm2KtVEBMFpwfxexlpD5tjChD8NMQfqxjTPCdhGZr&#13;&#10;GMJPsgVOMvd7/LiZ89/JOTMeE3zEmvyItOBT/GjtMi+Vo5aUDZ8yZVl1XDou+G3sxp34cRr8DFny&#13;&#10;E/2zfW/b3P4bceISxKrqG+Pc3jmMH61dY6vNOVMek70Ncefeo6SJ/JmKn0wyV/S1i3Ou3ZAkvjRC&#13;&#10;X/hze6cln9jp0bplrwvNiXY+Ube0wMkvxttOCK2J52Hik5wZhIB8GTVGdmkvNYMOVelIpnboSixT&#13;&#10;llCZCN/V45x6A8Yp6IzGeHikMCuQdZBNjerNdmEyM27NQpoGrGR/VrYh/MY/hNx4mHNdY256J+XH&#13;&#10;uTMO2vhHHj8jzkrLhNItlhp0gk/ROowf9FX+EzYrY4GvaNtgJUt+RCI6ttDe4y5Up+o8Sdb4RGWJ&#13;&#10;3dDPW8D/HEjjTrp2pcTSnEtBJxolcwqzkvx7uHE2qEbHUE04y/B7k6iQIFbVAgp+ak40vZPyP0b4&#13;&#10;Nv0NL5kJXmmZULrVRRR2Mh/G/yjiz+1tNUtyfpUE6JoJP61ZRc3rnrqgW0XPys45/WhBTJiCBmEI&#13;&#10;fqoNvKmKO+NQSAS9z6IL7gbN2xrrqc7OTqvbY93RXzFcauLOZkW5v+/ronirc27AtHgpasRe14Ql&#13;&#10;oGuo2bZGHd/Z5RkHgrXYwY+XLnY+6oxOzQ/yRWQCQvajju9sNfE6pRI3+4TzI15UJj/izDjs3/MY&#13;&#10;D3ySlryIQfIxg73BzZpEFI5tMuODz7DFgnPqrc65IVtrl6JGHHtCSAQYGmp6bwfZWNeWy8bsxh/P&#13;&#10;vW368zsFP8opAxzPvY35r3Wlcrp7f13JXEmaFdZ1uCxxW/Hc3gk2Kj8tR1bXJpW0uoaabctlcW6A&#13;&#10;NmRvsymysfnWPTDxzAtr/gFO1DiGd9XRvG3m0cc6DasOJZ1l1u1idx56Dp0qbsOaj1LHmiZ+Nejg&#13;&#10;Uyx857uv2G27fuO0ql01G4P+u777P9vwGYT8ZwTyvw21P7euL1KCXAGx7B3jiN+jwJstqZAo9yuf&#13;&#10;4l8rgGaDud+DcWxXrXVaxmc8Zju+1q6vYo++cjDIz1bZezrMe0P8b23/W9dqLoRUy7gSmuqzfW/b&#13;&#10;3P6TKOeTNa1d5mM95vZOX7WVn7m9jdmhvaGuR+XP5PzM7W2bjh+tXXKq6566cm2WOs06VyHelHun&#13;&#10;XcXTEwedh9fueZDZxThfx+Wsu8WWFlZbMTFO3l9bTVtVOR8DUpcfFDUyDIGK+OHgqUstHgJRq2lH&#13;&#10;tZqAXFczfFnbyzY7Er+xqFXr72ypo4wfRHuImAvxY/yJFMhVpRyNAX7Q36oEZTa3NBk3fMbcOZIf&#13;&#10;Z8lojtynnvMp/mUpRgf5l0aWI4bPuDbl3lCTU5yOD/6Ua5dcN4mUa9c/kWRrd6z3zlxbTlLyE6yN&#13;&#10;2962cXu/Ek0ZN35728bs/QPck05RWStzeyd5qQuVLRxJ1DZzXeh+1bPm11zHOwS/M56RUDEuEqpN&#13;&#10;BtrZ6Nv+pm4U8CRyasVq63EFmDq044tA6E6FTzvZJryMmyE7OolfN4J43eHoOTarI49vV981TY3D&#13;&#10;JGMG/NQpI215cG55GP8oxxHfgk9+nA9ywpr4EUHOD3t5NLq12ordjOSi31WqImujgK+1S0ZmsjdQ&#13;&#10;PW2Tlqwk/6kzovi5nC0+nvxg3Iq9y4r3S9bRGce9E0SIi6DOCq0t4wcS00my5/bO4fyIwcpoUsau&#13;&#10;Ks7cpMzFtZM14bui+B9xfIWHUuuycjbIT+rQLtcubJW0DV6/mrYJmxUbkvynzizEp8vy3yJLfmaw&#13;&#10;dgHQZcVZlGwqfNcePNOOl05+ZxxuGpDpQYTZW99ZNRFIg5P6qNTJjrvU8q7Rzyr67NcEKB2jPadW&#13;&#10;9afBJ6xB26nVdQxJhO8g3T7pVGkzGaOOH7yRH4s/TpULsdP2ix+f2x71ZpDZM0b4EbgyBuXEud/n&#13;&#10;h0lc+Y+6AfZOpiTGRxc/o0aoWruek+05tZw7NtG9pfYeDmYzoemo7tTatuY/PBY/dHuY/5mbEYX4&#13;&#10;7yRojdBqPiusjiD+QKwRbcz73N7ZJSjzZyg/c3tbnx8uQsuoSKu6lrq8zu1tzkyfn2yjor1tWnsz&#13;&#10;dysaM08NJJE6xFfp5tnbbLDww/2P6yrI/M54XngzU/CjhDHP3VcGknF03EeDHRahVayaQfUrbAMs&#13;&#10;ChkbUVPjcxwchhnAVjSWAexia7gNzo1WyqxibpuFy60abSsaS7bD/zq7btZouUDnbQWfvof/npjW&#13;&#10;8DDQZW7K57a0jtpLq5iE0GIfpOwwSCRYlES1OroqQpipmO34HrRHEzQkHyaNyIOfSg1rlk5Wesuq&#13;&#10;vZNZuAxV18sK5LMd3yNS7rDlOeNxsc5aaDkPOpuKWbgE1dTrV0xtQ/eeynEfNkfcpvGDMHM+IrCi&#13;&#10;YbbxPxawWJ4G/6OB78wEPxZS8ENR8DNWe5ulfeR+UJD5PiU/WsddCzPLk5HqLVTZsrNXUI+x2Y7+&#13;&#10;yv+I41voDLxykLT0K6Y2rnvbzPjZmnsbp8keILD5QsPa7n/cGfekxnuBUu5wBX/bQQs/DABV6vBf&#13;&#10;hG+G+cIpdXSy35reaZYmMUM9LePYPE8LX+qBIfwcnyM2+HLHzbxlMUJgaoFX7SVgGZrorP2zHJ9B&#13;&#10;Bz+MUPw4997y5Sy14IyFlAUhfti2PgCPET7CVuCsVH6CBpM5McEPSAp+WPAQpeJfa8t7cQ77Ucd3&#13;&#10;YoIfkCR+xMO09gaRGfxbs+WvtzcIm+Uo4TOelr9cm+zgYZ0juLf15lfp4EF7azp7v3MnTdDlieS8&#13;&#10;BXfEFL7Wrss0DlqRe1ZImWIq4izRuOAzYr22OAXJQCUT5IifDn9kix3ZX03E/yjiZ240VJEGa0Z+&#13;&#10;OTHBDwhy/oxhO43S3raprjtFp7PkLa3Ilr/kX3RaZ2iis/Z3+Z8KP2DcnhMUt/jtYlwX3naJTSTN&#13;&#10;oJzQ7wMCpTvlJnRN4qaNKk1/H1dd08UH+HD8kPbw00/Dx2A2ngaVf0056vhNqL6xtVw4P8mZ6Tb9&#13;&#10;rIof0h2UO2Sn4SKDa+x9QJx7MtfOPcWQZjG+hZP+K1YIermZ/Cv3jReyIxsiNXVWjZwora7+2Y7P&#13;&#10;mBQL6jzUFD/Wnpwf0ZM8JQjwxgTfuBt2YopInhWSGo0eP5mH47Z3ko7kh4R1GhRYbiY/VYBsU9KG&#13;&#10;kvW5PmEMiacOZKfhFoAZwBom29bxtXaNF0Y0OT8WTvIjXQh6uUkYwxoj/MySrIgf5lNTJ4lqih9r&#13;&#10;T85/wmZFIKOHn3m4Nfc28Qya9Ui4X4yTd3tURXe8oZky72umBoLmIGh26t2CyyTWuFWvtx9hbOk2&#13;&#10;yF5t8aHUviFMGz1mk4JB/K4kPfIxZDfq+APktuG3nERdIuMHDfHDNusoTEX8jyu+xe38WDX4YT35&#13;&#10;oSwOk6mRud9Ko96KiCSMUcMnF4oN1U7YyY8Ia0oqpt1m3nvg1bC9J31NP7a2/+mREyW/UA7z3/f9&#13;&#10;lsdB/7uSEccnX+QKhUU67nsbiYi9x/JnJvzk2m1zJuqtKPA5khFvYzb8R5vdHbNRx8+4Z8vewxmK&#13;&#10;gxM1C/zvZlQnu6r/iGPT7J0iJ0rjx39fRPy4M47O8MMKbkB8t6V3VrW7h4ZmAGaHtbsGdmO/xZdZ&#13;&#10;GuXwjSSqDb77NqhiksBXL826IjlGjbbOtmuOOn6XD0WtsuUk6inq8dMA6dc7pLARk9RsuzzB0DNq&#13;&#10;+BZuxlsrjLSyopqYUHtqfkYcP4gQH+LHo655pHaWpigrSGXYEaERbYmlJhzJ1c5yVuIPj85i7Hcp&#13;&#10;0B4BVOuKWsO2TgDXHBn8JvBcu5A1YmNNbS9bTqKeItewM2UyRHUO36js8DmUn4Y20SoavZSUUFFv&#13;&#10;RY397MJXlDWsAf9DRZq9sFt1klMPU5QVxDLsiNCItsRSE5Dkame5jeHLL7rV9bmNqK3TwjXt3O8S&#13;&#10;YBfMaOyKJjCEeJ7e3eI6m5fbfjFO4LCxAp3xFeQ2ZOdZHTkRpV+va1uhdbiitxKKpMFvrvFnhO8Q&#13;&#10;gS8QRR74HF9dEvl7j57jnab7P+r4iq/Pj3jqUIKG9Dw59NsLEM65zc6wRjGu+J6C4gfEiR/rqOyK&#13;&#10;H/HM9tRrizo8Rhg/KDI+PFiLmKep+dkye49ndzi3Gfa2zYHvJI7H3uaxboK9X2vXAGtiem0QPzR8&#13;&#10;+Oac26Ptilq7yJ8xwp967Y7B3hY5ofxRirA9NT9ze9vk62v6/Bjb2r5jEsj/5Mdm3Dtx9a2vi1SM&#13;&#10;9WLcvKrB8XLcXyB4Rj39RiXr6AskAcqGf1EoIFNfZrJxhQ3DHzJwuAVvqzPhguJiU15odC+rifxW&#13;&#10;WfXccvbiK9I+P6QkWclKndvKAGvgknMrkEZ/XPFr7jgDyQ87gp9KU1dba8v7ca6KSXHXAirifwTx&#13;&#10;lVbO5IbtDZt779mm8UVcU9b8iZpIrh2RdrN3b/Nls/H+59oif81adDoH8amTalmp22MzDaiO1945&#13;&#10;t7f57Ne0aBacZQPamT9ZMaPBJeq22/TeUwMd8tq1tf0fXLvMz+pyrfms+bnOWNQGJyYwZoJPLB+v&#13;&#10;1vLOuERU0A+daRwMX7ih8D/vjLaaXW1cyodOK/cbSn0rauCYBn51JzDy9oP7qRtWHb8dvaE9Bgr/&#13;&#10;KyYUHSYqaIwYfg0wA3V2QEmmpeahx49ZhJnno/PjouhIAtVO8kcOnxFalBFqrUfuBxfeDVlVCFKa&#13;&#10;Ivm3inVQvTWp9VHER/5lgFZpyEFVOckK65GbrWatb569Z9bgk7ne2qUol6ZVEM2I7W2bau+f29sG&#13;&#10;88dyPxbAhvMzrnvbRuz9tnCbpYu1uzmuq2bN3rZRe39nEwxmm+sevchs9r2TW68zbuHAE3vTitLu&#13;&#10;jPuFmC8WTHd2psdRcQicWYm1RcB66MZ/SH3l5rsk2hDfX1EjyRzUIKbEN3uq0mM0Al94Bm1IHCOO&#13;&#10;xNflZghoTpVGlXXvHU18596DTlqyEvyoPcAPOpKfmEfw71PgJI4TPiO2qD10tJwfJZS4SH6gJxln&#13;&#10;QDSz7geBII0OtgzaTtQYZXwP1vnxgI2G4CKidw4ogwq1khoqgB9XD2nsDVGY8ljgk4rgp0MQZOLH&#13;&#10;eGiJCRsWHVaT/3HaO8kTCRzfvW0wf5AImT8z4McTKnIKGJFPgPLUZMUOx1fu+Tq1KUAv5yLGrNpR&#13;&#10;U0GgEcRXeIjNqQvCxnVvIwmeDp4/M+DHVYM/NpxQVLbC3kY38MNZ5ej27DjadjFOv8w3nKiXD5aj&#13;&#10;3h7sczagqMdQUoHA+Mcuk2VFLSsdw3WsLgF6p8IngPDtTogPZLhNtdsOfL4ZSXxqDPGf4lHGb6gO&#13;&#10;LhgwowYd4seIpaDVplqwZ0RjrllandZebS2yHpWRw/ew4+y5Lx7Ihmhs1cQJaVNd/f5mGdJhhsQL&#13;&#10;C6d8tPCVRuIk+ZEg+Qp+erlpfJMhGIqffm6SZ8GNND4DHcKPxR/8DFu77NfhHKIVhOXaTYGY7FqI&#13;&#10;/9mMn2s3SfCcaiPOep8fCxyc9PjX2vXuWLvjgB/pMc57m1aIcobTrrr6psOP1pZlYy93iCPMxJcg&#13;&#10;+yAwkKbDHPDXllHHt1BxSuqChi2+t3UckRMocSWez4xTbF3wVpuG7FhmECaEpim3GvEOI+Voq05M&#13;&#10;qQaQt9GIdhShhd40kGEIJEeZ+FCRuKed+HkjiAocrG8ggeSjiN8huRJvdChu8jCEnzQ1PZyoxnp0&#13;&#10;mDiVRLL3G5wpUE5DL9jSkaamhxPVWI8OE6cSraKBgrU6vzSkgDr1CO2Qo5Nq1IkOU08l2kUDBWsD&#13;&#10;+FTJQ++uJXB8a7WYUbexhA+lccd3PoIIFMlP8NVSaL1pYAybhen8X/beBFqXrCoTjHw5zyRkksmQ&#13;&#10;QILKkCDK4AA4gGUpgqio5dJa0jIIlLaUba/Va4napZa67KJrabeKVepqC5dSpaigJjMqLCgoKERI&#13;&#10;BhFESEAZkhwgk5zzvd7ft/e39zkRcaf33s13b8SNzD/OPnv44uzv7HNu/HH/+7/UH/+9Z9/gY6DJ&#13;&#10;Q/FDSXprD/ZOcYM2iGFjJ/EThUd1yB4VHWsgTfYGBrgnzhlKvZ3s/2Pae/YLfuQ+4aeoMelg79wW&#13;&#10;PznnK97bsHCSBxVR1E/qN+An3NMtFmVxbw5czMJVGxEKtPao905BNq2/FbIL20DyZhx2XgQXm2Y8&#13;&#10;o2FEAxuivdVweqzVLqRE4NLK6ES/UyeqAFJhgxO+hc6Ya+eLmDng1M0ALBkfeWfKQYI1SYdonihk&#13;&#10;QDwAHIT8t76QV4OfiTbkgMvih4at+DGn1qViVoqfbBorQcyEH/rM8JNrd7f3nj2Mn2Rtxo9RO2Ou&#13;&#10;tRuTkFg5KTknzUIvY/K/f/GV17r3tprSTtrp3m/BkxKiYq744At9Y2uDIaepDCXFSKlIx1B6s6/x&#13;&#10;c23t4b0n2Z7h/0SPfzykSeHY4FM3djZbjv8Y9raWn7yWQeMdwUmHdDMelhgDiha/Wkv/0NcQR59h&#13;&#10;4kUQY4cBu2S9BMhRhDACHHWx6lzVAoQu8c2jNesS1AVgoIwaeq4enwSIJyfPe+1ZpDrVtKBwSLz1&#13;&#10;NuOfzo4lFO+1Z1kS0YT9gd8n7xWPzLL2VXSVokvijDTYyelovKSQI0wrwhchoiFadTfaG8hW7g3W&#13;&#10;a+lr2E3CBbg4fGXYEnCwd2q6fTXhPM+P6827Nat+qDMbwVpEce663pKIJgAAL/NYA/6YCK3tLvkV&#13;&#10;7W2ac/Jipx3ws5v3VRzW0vdOJinCo+0brnJXaaKg2p29Uw9D+AbRLop/hZNPxo/IwuHY5buBmzL6&#13;&#10;NcTmRj0ryqx85zy/zwQ0XXz5CVdtaqmoawVjNgjpvFUPyPKBjJ7b1LKLhN3Mcyu7evn4MT3OjxGQ&#13;&#10;/IC/5MeZ8XPDK98ZNgR2bLrfmvCdCfEDMp1N5w3WkkiuacQPYxECH7oZjqBm4ui0aHwyckx7g8ht&#13;&#10;WXfUOoP/rHk5Bv/qguuSNSmmickrW+FK2hv4feX52ConH3+bhXJ0T/GjlmSYSxvRykvDVz7e4uz8&#13;&#10;xPTnmk1+YE9+WnY9jjgW3HPW9haMzzSdH+dzmvfy97Z+fsmD0cCK2AE/iGvZcz7rvDf2ntpntG40&#13;&#10;vyd6/Li+VqHaE7m3eVVgRvHyG37ejPO7K81KtZ1wbw5nfTZGgd6aoTv8lz9Q8XF7a2NARCk48Uvv&#13;&#10;UuG0EBiVQnu9aWlAIgYqJ2t9/EG53HqXDkqhnRKANCwI3zhATnrvha7naNIsP/Sgy2RuoSU/aCIY&#13;&#10;7ivEJ4186gVJB8hxgsaLP95rg7XwMAmdOIJW65Vylv+F4EcaTFdrl1QYEc7FRntA6Sf8MDCYjAZ0&#13;&#10;Lh1fqU5rSRq05kXHBe1tkZbmlytHaVpHvKgVG+O+6xWIuAgGoKkP9s4gOojbjB93MeLAXRwRZr1S&#13;&#10;TtYuZ8s917x3iqsJPzSEVU6g2WT9bAGFbqo9UnPgbelXgW9kiB9WnvixjvNUrXiSXn1vFbjzvVM4&#13;&#10;qnzg46W3MP5kHKoYFAeMGwu84EnnvkUvJ90kTasu4t52BoTu6MPIxk4aAHzClO1G+DkgXsADgc/r&#13;&#10;tyA0hcLdFBEtRh/JmUbjXzo+GcEpqOlIadTgw/lxjtD3kOKMIIEj/tnFKfRLxmduXQ1B0/Oj2ld9&#13;&#10;iZ+sfYtoqXJM6ISjVn7Vp1esLfnvV3yRMBm/KcSPWmdZPNx1e097fc6TKTS/GiR97JTzS9lnlbaY&#13;&#10;4Np7jv/4UQuFzyrJq4ZgjQ/sYO/cnB/wxbWlecQkthPZyBKLf69R9N2mmnVU4SwZX5wgYx3Ml53i&#13;&#10;Y44frS3508dOubYMY+n4Xe4iEK0lLn5EwoQfcuVBLU+1Nxz/vQdX26v45ImcBBsz/IDvGj9oVo2q&#13;&#10;RYYeeDR7J6KTIcL43qBvL/Qn4+Onevi1mn4vx3CB1KDaRZHLoswI4NFCT8xQ2Mv1YyKCNEdxMFVe&#13;&#10;9NA4vvtO8OGQ+EkDovhfmNmHnHl4xzWEXgZ+k5ZIj7ZmwH1m+KFLOyct2oxek8F2efjKXml6Efc8&#13;&#10;VO3XslZcFH3WfuopFM468Ksckwckbi/Pfxt7QxKVCLE3eH9ihsJerl8S/szaJQVVU2LoYO8EE+JF&#13;&#10;rdhRO6NXMbGtCvKIGf7pMoPDgBn9QvDFjJgUP+orTV+EPQ8HeydYCk6SKDFnloauiRkKe7l+SXsb&#13;&#10;GGkSlzwhYAt+QGPyA1EAM2uXlLfXpOIo7zsRa1i4nC5pLX/bZifejOPzkPgvL2kzrQfaDGdgDVRI&#13;&#10;VIdjuMjkV6MSCH4I39V2hsJeHIwJRXR6GJ5HJVQKFhuyyJzg47KBD9fCh8HD+5hQ0lryUvC7tJQ4&#13;&#10;W79ZdH4ago17uaVAcxJPSPGzJnynoWEsiQILDYfsNWuLJJk9/FX7FeESz8E/5QXjgxKll9lDYS/x&#13;&#10;U5WYHv3eAH83uZCyde1YD77ni/T7nE3RchKy1m7vG0ZTgn/0iv+l4ycxTFT8eNZBochie7B3ihu0&#13;&#10;ZC/40doNRmV1n5XsbagflYvzZGxsk5+OzyTRhJQdUfiutjMU9hL/tXbTwzA8ihqIbnIh5YXiI63g&#13;&#10;B6kWP56v60qm1HISsvYGZ1IUhnETfM6Pw3Ma+DGhQ/pqQwbW0zs+FedkxWV0tQDA8HPAtDUF5xVg&#13;&#10;ngBVQJuJ1GaEOoHki3YenyiB77LHHInCEoJfNi4e+DmscOov6+NfFT6TNTKiLX6cN+dCjLqT63CO&#13;&#10;WqGrcTfHv4csFp+pR4lFIyqLH9I35YcrQPwIQ/1YNGvCV5WhdTrsDD7wCn5g82N+b6Ati9iCMi6J&#13;&#10;dRedF4s/pm2Fe5smP+ony8ILaFRWY34O9jaumNH6cZ0TWvbp3sYwOhjZgVH8u4Jn2Zo5cTH4Z2eK&#13;&#10;T9DV4Httkook0YgL7vKHa3DoajuDH7zSLxxMkWraVooPOoKIpDUoSn7Yd36gi3c2DBOvs/c9Mm6A&#13;&#10;H5cJ9OAfn0KxgcSTcVxMbloMQOMwIlB2fz+Q7lS3vVZWjOsKLfRQBxtl2xjfUeJcAXqTx9E26iAu&#13;&#10;NB5mF/S+um1v6fhgPfmxZCkb/97CWvbt82P1IucmHvW0ZHyS1eZrckODyppa8CPe1SY/wmCw3mub&#13;&#10;Mo70t/5S8ZFqmydTR7I72BsY0zHkGrG2FnxkrTrxnL3XnRsytHahatS5dsmiAMOoxy04AABAAElE&#13;&#10;QVRD3eXjr3Nv2/78bsGPaoqA69zbjmXvr5WMVahZ4YqMk+vadUsD1Ad7J0ggHXtpb/P5wYjwPN7H&#13;&#10;h681hOQ346FUkxlQGJ8cwLVRBqoGtWaUiJt+yRkJhV5j+LlBCCCRLCjA+KYiMKCiegYbfn7kKKyr&#13;&#10;dyaypdMi8ZHl1vyIC297f+eH56ARcsto719YxX/pIPX++wnfx5q5s9uPX7UPH/n1+RYXzo+8oF8P&#13;&#10;PrLNzJG2XjB0R3qZ1vlRk21Z8Om7VGeksCO8g69RFIr81JZlz+Mz5xx3Ckk2+BEvaNO/cQU/XpuQ&#13;&#10;5E1t+aObTJsYbvsRn6lr/JUKEqx8N+SHbnnq+fSg9eL3tZN8QiApPT9au4hSZM8nAv3w+pQXdI6V&#13;&#10;mn2Kn0vK02GyEsUPlF2ecJATI3RKr3KQn9qy7Pm9jVlp3Go3GT+zh1/jCwyvHUg9P+kPUxsUbohT&#13;&#10;BNr03w4+feyElo2/UY2bcVrjmrhBNWhdKcbSdksOSQq1GFxA4jvMpfZr2xkKvVyZPric/FNKRQpJ&#13;&#10;T/sd6XHJwgaY8DUgqFrHltXmynJZFn5kJe6DH3aDH8jFT3TSH4LRazDJDzV+ymcf6W96c2R3cfjO&#13;&#10;RZLFruvEz2ztgyoS4pxtzM9K8cUNWhRZ1E+w1azQ4CeaxrA7e4+uYwOJUrY/4jmOe9txwq+1a4Cr&#13;&#10;2tuiQsCjuFT9aMLMtBU/WrtAEwzkde1tyNgO1Q+JcDaODz/BrCZjBn92bWFM8I1w7Q36GQ21Q4bD&#13;&#10;fsdXnmqROmoarQlSe5nHRgklXqp9OMch/yRQCrXmt1R8UoA8lav4UcJmUrnQCR35lkBagaWagwwo&#13;&#10;Hlvgyy2Bw19D4M24HpcLUb+6zOAYVA02LROBA8NpJhFe28DTB9H4s+Bt4iNOsQmv4OaSnU/i23Vp&#13;&#10;8Evi0jwKiNhd7MhBrp3PfsKPiQ0anDmMP/LcNj8WoqgIdoQDfC/Q5KdYgpSfMVMdgrV0SYFLgoR2&#13;&#10;9qp9xLh3EwMoLdx9jK+1xfxzbVnuKtokZipkbNKSAvkCP+mD8AXi53JmfsUR8lbuPSvuI13nk/ys&#13;&#10;aO80IsRFsVdri/yYgT5J9g74WRW+GCxGkzKYSp21CZ2rywhpCXsb2YgCYnaZYgr93s8AP2ldFmdN&#13;&#10;TPCTPgjJtXuwd4op8cN+8rODtWsAwpqTtsL3mZyeEYcf3bwZ57t+IsHxULw7qsvCDnO7kPJJAULi&#13;&#10;wA9M/LjTPYH0bYvvVHQyTBvX3C4+3kEkfsQSu5VNkfhxYY11fvyV59Lx/fssg5+GM4mb8cO5NUfw&#13;&#10;P+FcqniLR0YFas4Sl4QfpWWN14/4ydpX0nAc8cMQ6czYuhaupBXgR6rHsjfs9t6zP/HXs7d1q6XS&#13;&#10;ztW12d6DWO39xGkXpNbpiva22pH6vWene79+rmtupm2Pf7B3ThmCZn/uPZXLXhg/RsNqO4a9gfU5&#13;&#10;szco0+3gd74GKDhsL/5k3HYqXwgGBwffmTR8S8L+Q5S9FKybkNLZTXaMBr7pNxL8HW4tdwxuu/hi&#13;&#10;k2PhKcbE68aF2Ajfdfnk37rhxavi2jhcZ+dm/PGOhEbnJiLZ7E98ch/jbzMXlQ05ZkYtlBfnNvih&#13;&#10;OoPMLfhfF34WDgXxA1qSH/FHfoxRECU7qcUb01hbLRxtrSLWloUvEV+Fdix7w27vPfsSP0vIio41&#13;&#10;GLWmtYtapF6FisLbn3sbRu4L79jGTybEDyCDH63duIgulj8m/NoYBA4LaijV3gD9mvAP9jbVD/Zt&#13;&#10;r4koC6uRrfd+9939+6p9ubcZOTvhx52PbW/gtqC9Adc/ir0TY86XYXFH8AnQk3EUS2wVh7GZ2IG3&#13;&#10;M5Euu7yw+yCl6DLQx+fFBl8YYQdC7VahQWNWNhDj8MRgAfoG+HIODOHn9XHFBp92xcBmR2yH3fUr&#13;&#10;PpyXio+8IjdkKn7aolK5ultwhkbOgkgmDZI2i1gRPvjralv8BA0kw4kJN3MIftDgUIj4V+271c4R&#13;&#10;z0A5LxDfiQl+jCTxIx62tTeM+GG35Q9sE3jZ+OCs5S/XpsgMDsRP2Xt+aFdMVOoa9k7nTpkal06U&#13;&#10;kxrcgRbxo7XrOte6W8ho5GziWvHXurd5/VgBYOLt5fNfJaH6meMna0/1E/HsujEqKvANXfhm4HGw&#13;&#10;d4KRnh/RGQyx0Ypv+Uv+3TEmLzzNWPad4fMadmI8Joj32noy7r9H8D0DIw3sbmAYEBQW3E85UBkS&#13;&#10;gw3ZQDzezwiXhmTomuxEKFw3wweIHRFS+HEJx4/bSSZoxMkZ3oGfKoer8UdfdoeNOF6XAH79fYjv&#13;&#10;6QU/TM75afPE3Cr/nFA4uFPHUKpSgHl9+OQrOHDuxGAorVHts3qj9kWqe8HJ15aiZV88PqvGWWCu&#13;&#10;wY/WLi04bbY3eHjUrtgO5Yrwq3YsaRxGQauT7MzYOSg62DudLrEVtCQ/bl3f3sb6SDLAgldQqlJw&#13;&#10;G63UuSHPa93bjADtRuRuJ3s/Y41XJ3H1e9ux3Xee+PtCrJA8sFAwv/aK6Y0n4+q5nf74V4H4LwNl&#13;&#10;dAiNrzu63tV2Bfvf5XLkAjU3adAKO57QOwjOcpImglOd+HKo1n18yoCPfuEXUHu7qeg14HuuVdKz&#13;&#10;/ICzWPZqPC74Y5Ns9S50XB++s+H8uDzlpzS1rkoH4iw+FGP+Xb0OfOR6dHuD8ZMUFrPOWlJLipeM&#13;&#10;n7XDteinZCP5aYwhus/B3lmVwnIaEbW+vc0JiFXEJqtpy72/yKvCy/oMSEfzjmpQceGibdHUK947&#13;&#10;k8Ip/9KgXfLeprpgO66fLfk58XtbN/7oYD3wXtXG719tiMQiOTa4g6UulGWe4rESyi9XTqeyTvSl&#13;&#10;VgEJUHr1s23w6TMOlOMIAG69qg1sZQC459Lxez6UtdqWk5BTNeKnAWo310bNWVHf2wQz29LwmW7V&#13;&#10;mxJnptWRJCbU91ZaYI35WTh+ECE+WiaQufTOQnOmY2NVYKeyTvSllpuQpFc/232JP58dcxyblOiI&#13;&#10;ALj1qjawlQHgnovBbxI/2Ntm5ve484NrqIpagbfetLV2VZ+G4a208Ay5VZlW/iXsB/wcdaY1GX+4&#13;&#10;yHOUdusOcuqgo6JMrcBOZZ3oSy03AUmvfrZ7DF/jwrD6MbcZtTIi3JPnsUmAPRhp7FUbBJrav1AD&#13;&#10;Am7IdTMuf7X8/bDfp+uaNNlV4mG/1N4CiYda66SIoWWnGWyPRI8t8AvFr+bnPnXoXFO/HErvOXw4&#13;&#10;x/iXjq/8mLKlrb7aUZU6bclPPRXKQHpkdKpXhx88JBMpgInsNJLXvixq+xXh9NeczPG/PHxkNN5l&#13;&#10;yI8Z5vkRe2otPMUpP6vCR7Ir2dtQNTg0v1kCrqZhUj9z/HSB1ZHEEMNUX22tU10wBkP+59Yu/DI6&#13;&#10;paXiT7hH+j5Z5CGZSAHG7DSSI8midpn4yk5tS8mUH6ezZ4KRZui1hoPjLrpva+exJvKuHT/T9aRr&#13;&#10;COyDhxl+MLxd3DvxefEjhzSv3taTcfS7yYFCzj5gdKnBQNujcZNan/dkBPzNR2Hu3mxQCAqf7eLr&#13;&#10;OjnGGfzyiWubj1+7sUAxUTZ2Gc1nPP7WizbzmUBBMVG2kWG0ZrfxddXJkOzCGn8OYkNn89VA4SO5&#13;&#10;yXF1+OIq2uKnJlU0ucu09mEnhb3jbO0sDr9oiqUy5QeGo+ZnTfhtLYIwktYqWzmMM/y0XixJ85lA&#13;&#10;QTFRtpFhtEZl7Zo+aC/h19qyPPpBMzGMvBu9+Wj86S8KJs7mK0z4SG4AJyELwWeKyrflR3K0xY9F&#13;&#10;hH8fNt0bYF8tftEUdTnlB4aj5meB+G3JsbbET2sAYSStVbZyGK1RfbqmD5rHj9+5pasjxONvaKFo&#13;&#10;X7iwO0GqgZkv3f29VuPReNtT6fBBqHz8r091DViaA/48NsZPIAqGkyvXr+D4ANEVHRHn/JWjErFY&#13;&#10;erWuKUOw18Lwi5dM1Aki5aHTPIz4oVUu9LGOfJLvcMi+w4Py5H8h+MiU2UbKJUftBwduNl05BClN&#13;&#10;k/xQoAHubUjJS8S3+sgEKTTkmKia8ULKums9S96dvWff4IM5rcsadBQTjXCgD3oyHOydzob/jZHz&#13;&#10;4/SJxHHr/kvc28b1w8wj/aPnZ6172zHs/VFiqjys1d24r1oHPsisTIPaui/RD5ld3zux9fo48GMN&#13;&#10;kt4+xc24qeypuP/M8+82hOx9DRs+kuEuf9OFvvxd6v6YAAOgOrwY0/7yxBSBg6vM4deAgGG3d74z&#13;&#10;UMYG4vYA6RsAFr7ZEh9Q4bt4fCaoZL3N8ww/xoxzak6cNZ6opYEcysACa8lMZPM1eWH4SUUIoiGY&#13;&#10;CuKsJ4NacgEOnR9IyY932A3YhMvwLFL3WAR+rt3ImtTsbG9IvoIf7Q3kZ034XGqxN4MUlVkSBOFg&#13;&#10;7yQds/xgETo/ubZWtrdp7XApWf0kV6CGx/b4cV8WZMRZIzxoCNzihyIMyX8OAFgI5AmCHdApzrvZ&#13;&#10;CyHDdcH9gh9pZj4xbs3P6vY2TK8lnXzsiJ9w7huvndB5Ke3i3olytcF7Xdul7brIRT/p8oPhda/k&#13;&#10;HvYerCt5RwEaDr3bczBnp7J0qXwYoREwHosZQkMsQKijdzwp2wQfw4xLMiLxASL8gqSr8HGpJtav&#13;&#10;GwprKNmp9dECcMT9jy9mnJKYa3aQuOfuNtIJiv0QOVvws3R8kJH8NCuF9KDvQpDWNqqdigZSuZsU&#13;&#10;pvLorAZm/VK14CbvP/xaW0ilxl/5m5Sd2leo4inISFrKB4irwgdVbW3M8WP21qf4gbP4L8oJRxya&#13;&#10;u1ifl7igNZTstF/xtbY2G7+YcUpi7YpnaxErukpAIdor1u4a8JEtmGDalIuY5Ke3mpf5VACj6qTa&#13;&#10;rOhF4zPNICNpWfHeZoWhdUNqdsQPnFU/tT7JLnFoTnzW3By+BWgM8NnR3knQ5pT4Jhhu3oxDL5tf&#13;&#10;jMPMyL5nnnROM6Ppk/pKHBdKdQB53zrRjyYAzZoBukYopLe2fUMs9cg78fNeHQ642DhACumXiN+R&#13;&#10;XMSTDuUNHmb4yVD62QlukMNAdTqJZLcTjg7QI9Ab9HRkKP3sBDfIYaA6nRAVHWsg1fwiEAr41BHe&#13;&#10;oTcj3OATBrqnE+KiYw2kCT5c8mh/4EDp+DS3mCHzWsI3p7XjOx9BhLPnneCrpbDj1rz8CP4T6Pjv&#13;&#10;PRzDfsBnMYkXtTFwjd/ag71T3KBt+TFZ/ETh0doVYXSsgTTZGwJOV8hQ6u1k/x/T3rNf8I2AWX5E&#13;&#10;DNuDvXNSP3P85JyveG9rf64mR9vc+8M/aYxFWdybA4s1gfsIBVp71HvnGJqXxANpu7ANJG/G4ceL&#13;&#10;4GJIenRMNXCIjFpfe/bu9NS7mA6uA7JO9Dt14m2Gb6Ez5smQ5oBTNwOQ418gPvLOlIMEa5IO8T5R&#13;&#10;yIB4ADgI+W99Ia8GPxNtyAGXxQ8NW/FjTq1LxawUP9k0VoKYCT/0meEn1+5u7z17GD/J2owfo3bG&#13;&#10;XGs3JiGxclJyTpqFXsbkf//iK6917201pZ20073fgiclRMVc8cEX+sbWBkNOUxlKipFSkY6h9GZf&#13;&#10;4+fa2sN7T7I9w/+JHv94SJPCscGnbuxsthz/MextLT95LYPGO4KTDulmPCwxBhQt7tf90+MYiKPU&#13;&#10;EPUplwaRMeZnwIhmZq3ZIeI8Ahx1cUFXtQChS3zzaM3Cpy4AA2XU0HP1+CRAPDl53mvPItWppgWF&#13;&#10;Q+Kttxn/dHYsoXivPcuSiCbsD/w+ea94ZJa1r6KrFF0SZ6TBTk5H4yWFHGFaEb4IEQ3RqrvR3kC2&#13;&#10;cm+wXktfw24SLsDF4SvDloCDvVPT7asJ53l+XG/erVn1Q53ZCNYiinPX9ZZENAEAeJnHGvDHRGht&#13;&#10;d8mvaG/TnJMXO+2An928r+Kwlr53MkkRHm3fcJW7ShMF1e7snXoYwjeIdtEjxj+fjB+RhcOxy8fA&#13;&#10;Y6yxcfiicZf2s97ysiC+c57fZwKaLomknON66gKh5MKXzlv1gCwfv4rw1RLMXNqIVvaouuZS8WN6&#13;&#10;jC3L0P5PfsBf8tNm3/DKd4bOlPiqnvutCd9zFz8g09l09mAtSfUpfhiLkJgH2gU1E+eTtWT8YNM4&#13;&#10;yJoUfWxTS15lEq/iByhlc8z2DP4TSY6Lw5/jYPl7m+ZZ86uWBWHzrumGXyt7XPGjvrc4+8LU2iWu&#13;&#10;ASQ+7InvyH72OOLE3lCY7QgWjM80nR/PfZo3ZyP4KWtJY/6JY2bNA+1J9TRuKfjIu83O+azzOva2&#13;&#10;dp1q0lEMLm/GD5jSmlW7073B8duraAw+D8JVuxl+jRh4fsPPm/GTcPdtVqrthHtzOOuzMQr01i9c&#13;&#10;Z//lD/r1YfawMiCiFJz4pXepcAob0kZ6i2IgEvHxM850Pv6gRG69S3cJwnQadBS4IHzjAGnpvRe6&#13;&#10;zqFJs/zQgy6TuU1+ABHBcF8hPmnkUy9IOlBVeAU/EIKfeK+trhucanhFFKRSzvK/EPxM2NLV2kX2&#13;&#10;0DuDG+0BpZ/ww0CPXhN+ZEz6gsKUSzCv4CfXbjiLf1ae3KwjXLXCGvddr8D9vnci70gehFhaB3tn&#13;&#10;FEpM/Gb8uIsRB+7iiDDrlXKydllt7kl8xAb/a9o7xdWEHxrCKifQbLL4AYVuqj0ypiCa0q8C38gQ&#13;&#10;P6w88WMd56la8SS9+t4qcOd7m3B4fesAHy+9xfAn41DFoDhg3FjgBU869y16OekmaVp1Efe2MyB0&#13;&#10;Rx9GNnbSAOATpmw3ws8B8QIeCHxevwWhKRTupohoMfpIzjQa/9LxyQhOQU1HSqMGH86Pc4S+hxRn&#13;&#10;BAkc8c8uTqFfMj5z62oImp4f1b7qS/xk7VtES5VjQicctfKrPr1ibcl/v+KLhMn4TSF+1DrL4uGu&#13;&#10;23va63OeTKH51SDpY6ecX8o+q7TFBNfec/zHj1oofFZJXjUEa3xgB3vn5vyAL64tzSMmsZ3IRpZY&#13;&#10;/HuNou821ayjCmfJ+OIEGetgvuwUH3P8aG3Jnz52yrVlGEvH73IXgWgtcfEjEib8kCsPanmqveH4&#13;&#10;7z242l7FJ0/kJNiY4Qd81/hBs2pULTL0wKPZOxGdDBHmEId1Et/hx8dUpu+MbKLi0b+HC6QG1S6K&#13;&#10;XBZlRgCP9oHhxAyFvVw/JiJIcxQH49BDlIZu7jvBh0/iJw2mxOjbGF1LbYDDk6rWt2yU9hF+N3KR&#13;&#10;xdY7VYgz/NBlyo9jzugXji8ulaYXcc9D1X4ta8VF0Wftp55C4awDX3tAwwISt5fnv429IYkqjOJf&#13;&#10;OGUj8CLxZ9Yu066aEgtL2ttmpr+pH4jy2D4/ztOUt4QipONuik+XGZwN5mUp+GJG9Tbm0+2mneGn&#13;&#10;1u5698677L4qJ6Jmqvhf4N6JNC1npb3p2iUl07V7dHsnwAwLF+bFXfZ78ZPiDzjtxhv/5SXtSnqg&#13;&#10;zfAI1A2s0qA6HIXtF0GUaaiE7IfwXW1nKOzFwZiwJT5gWsyQReYEH/6BD9fCh8Gh+phQ0lryUvC7&#13;&#10;tJQ4W9/wnJ+GYP7WIaLkT3MST6P4WRO+09AwJn6CEXGBtltbsoe/ar9Yd2lN+KBE9GX2UNhL/NTa&#13;&#10;TQ8j1qOogegmF1K2rh3uKRczQmGv5eEzXVLR52z6lpOQtXZ73zAGP+gV/0vHT2KYqPjxrINCkcX2&#13;&#10;YO8UN2jJXvCjtRWMyuo+8bOl9Xec8na85r6EDmZfCb7nb2fkm7SYkDIJER2hDn4sRvzX2vVAnte8&#13;&#10;d4K24AdcFD/Op+tKpuTUdUrtDVGOxT+8NsHPCTM3TAMfhh/SVxsysN6B8qk4JysuE42PxK+UA6at&#13;&#10;WTBeATEaRbSZcJxuhzqB5ItWGxxFOzk+UQLfZfiadxSW9xp8KAI/hxVO/WVXiE8Cgx9rih+f7JZf&#13;&#10;JzHOdIxa0dzP8b9wfKbuVOXaUsqqXy81q60RP6xQOQtD/UBbE34sSTZOh53BB17BT/nM7w0eLBIt&#13;&#10;KOOkcwRX23mx+GPaVri3afKjfmpv8xoIdZTUmJ+DvY0rZrR+XOfMlX26tzGMDkZvYBT/ruBZtpyF&#13;&#10;ECxI4ajkde+dXptkJkk04oI7X+niTWozgkC80k8+B3tnkhL8JK1BUU/beG8IxoPXcW26Oowb4Gsm&#13;&#10;0OZDOnwK5Yi+2rAbgRYDlHj50UqdO83trLeyol1XGKGHOtgom7/f6FG8150rQA/IsgZ1VbqI7QT0&#13;&#10;QHXb3tLxwUvSZsmKH2+dNdm3z4/Vi5xXhO9sNXyaoqFBZU0t+BGvauEsmS2D9V5b6OUDzVLxkZu4&#13;&#10;gMwDye5gb6ggl+rsrK0FH3mrTjxn73XnhgytXagatcur3zvXubdtv3624Ec1RcB17m3HsvfXSm5X&#13;&#10;NWQdPlPtuqUF6oO9EySQjr20t/n8YER4Hu/jw9ca4r/4R39cGTb6dzuza+IcvuxFGaga1JpNIm76&#13;&#10;JWckFHoFajXpVSgCSCQzhRvfVEQwVFTPYMPPjx4//WlMp0XiI8XMt0kV+uIHvTp6fw/iOWiEHCKD&#13;&#10;ev/CWR6+c5G5s+s6ns2AnCHDR35soaTTmB95Qe8OqWHXdTybYSn4yLbLEwl6qjA1R3qZLhzkp7Ys&#13;&#10;yQ8AMhJ+esHQHell2gAUrtqy7Hl8ZpPjTiHJQP0oY7Tp37iCnlq78qa2/NEVXxDDbT/iM3WNv1JB&#13;&#10;VpXvhvzQLU89nx60Xvy+dpJPCCSl52cpexuyVuZ9PSBxP3x9yQs650JNtmXZ83sPM4s09sL4N+ce&#13;&#10;o+35T/8ukXI7pr1N9Y7WXnibCjFuxmnNRcE79n5s3VDLFJIUajHmgMR3mEsNFS8LhV6uTB+zNHJE&#13;&#10;CqCxBLz9gaWkGL4AFCP81i9DzKlldfH4kTi4afhhN/iB7JsDiLRD/NDfg+AqCl0TrtJCKYM5srs4&#13;&#10;/EhQZLHrOvEzW/ugioQ4Z6CM3Qk/jpWTwa7rFo1PMoIjFFnwE2xlWWWBBU2NYXf2Hl0HQ8O40Jog&#13;&#10;tQ81BqscXJk+jGFkIwlALXCPAV/lSH60dnnNukDAH+ydM/xobTUzRPbyua7mFlpNd0wYTMV/dNLf&#13;&#10;+T/AB3HORZLFbs/P7NpSaIRvzP9C8JWnWjB3DHtDwYQkhdoF46N0WHbKFTxi/YpQdINbOs7sDYCQ&#13;&#10;SxcHAw5gb4JPH57CKfw1hPhqQyHAs//VUxtbg6V29sTB4pSQKfhY7fc26QME/FlquGyFjzjF9qgA&#13;&#10;SpjeJ/Htugz2S3pEE2Ti4vHjd9JBg9MOfnjsgJ+asogNhAN8L6LkR9x6beZnzFSHoC1dUuCSSGJL&#13;&#10;nXWNGFeXEdIS8ElNFmgmmms3eZkRMjZpSYF8gZ/0QXzuDTZtuuYMrlQZm7Ap7Bn8XM7MTyNfwd4W&#13;&#10;qWqOODM5vwd7m/YGlXnyQ952ix/VX7NOStQmRifN25L3tko0Uk8uUuj3ftFnbcuPq5sYU6xhb2vo&#13;&#10;mIhb8YMA+ZC5o9kbDKBn3Ych3Vb4k0GHAnG4deLNON/1EwlW++5DyroEkvDnAu1Gn08KAhANfqDh&#13;&#10;x13ckzWWEvGdikTGKa65XXyMK/EjlsitbIrEj8tqrPPjrzyXju/fZxn8NJxJ3Iwfzq05gv8J51J5&#13;&#10;4Tj/AjVniUvCj9KyxutH/GTtK2k4jvhhiHRmbF0LV9IK8CPVY9kbdnvv2Z/469nbutVSaefq2mzv&#13;&#10;Qaz2fuK0C1LrdEV7W+1I/d6z071fP9c1N9O2xz/YO6cMQbM/957KZS+MH6NhtR3D3sD6nNkblOl2&#13;&#10;8DtfAxQcthd/Mm47lS8EgzvpsMlmaZD58XJE2QuNH5FV6uwmO2IQnn4jwd+h13IH1nbxNSbuizxZ&#13;&#10;MK7F68aF2AjfdfzYDS4EX7Q8Yvwmu87OzfjjHYnHLASf3DNZseCtqGzIMVYs6XBDw7kNfqjOIHML&#13;&#10;ftaFn4VDQfyAluSHgvgxDkGU7BaFTtY+e1TWKeLpB47ttUR8koL0WEhau05D8tPxxoJruNz9vWe3&#13;&#10;97ZdwTcKvYTsTMqMTSi0dsEp9e7lzuLfdWvbO5m1+AF/wY/WrhhVm65Boao2iGejvQGTsCb8XLtZ&#13;&#10;h84Oz8lXrF3jGVwmP2F3/mEzB9kDYOn4TsHB3tbPOxdkUwvb48cL68TvbZjTfFnBc0fwzV9Pxn0h&#13;&#10;0HDYS8B/bxsyAIID+OC/6DLQNyRfLFwnJsLO6NytQoPGrGzo7Kdt4cs/MISf18cVG/waPQK9F9th&#13;&#10;d/2KjwssFR95RW7FiObW+VG5ultwhsZFEkSbAUmV/K0I34lIBoof40D86KbH+THf4MftFeK17wtT&#13;&#10;/K8J34kJfowk8UMO7LStvaGZCsSz68RbLzQEXjY+OGv5y7UJA47gQPyUvedfdHqQ97Til4zvuSlT&#13;&#10;o8uJct6CO3AifrR2XSeerBe1x0bOUMPRzlKtBR8Zr3Fv8/m12cbE28vnf1o/c/xkbWSxeDy7bnRQ&#13;&#10;VBOBl723oX7EH9bX0fIjOrESNRNakYlvlsSnHxQQwrO9/oj/rfADxvGxgeBXB3b4k3H/PQIgfWwm&#13;&#10;IIBB0NkhAPxk7KfcLPY/YyPAoUVcKA1DGr+OXyTGsT18jiSupTEhMq8LIZY8gY04H4x70yzaAwyN&#13;&#10;6dPNupId1s4uxPj3L75nHONnTs5PmyfmVvln4nAIDoSBNlUpQLs+fPIVHDh3YjCU1qj2WV2x3sSg&#13;&#10;e8HJ15aiZV88PqvGWWCuwY/WLi04nci9x4cXa0OzGco9NP6qHRsUDhtiq5PsI7dzpOAZ7d+97XiN&#13;&#10;X2wFLcmPk7m+vY31kWSABa+gVKXgNlqpc0Oe17q3GQHaLcjdTvZ+xhqvTuKe33tO2H3htvg58Xsb&#13;&#10;VkgeWCiYX3vF8OPJuHpupz/+VSD+y0AZHULj646ud7Vdwf53uRy5QM1NGrTCjif0DoKznKSJ4FQn&#13;&#10;vhyqdR8vCeCjX/gF1N5uKnoN+J5rLZlZfsBZLHs1Hhf8sUm2ehc6rg/f2XB+XJ7yU5paV6UDcRYf&#13;&#10;ijH/rl4HPnI9ur3B+EkKi1lnLaklxUvGz9rhWvRTspH8NMYQ3edg76xKYTmNiFrf3uYExCpik9W0&#13;&#10;5d5f5FXhZX0GpKN5RzWouHDRtmjqFe+dSeGUf2nQLnlvU12wHdfPlvyc+L2tG390sB54r2rj55Nx&#13;&#10;rqpIjg3uYCHo0RTEOSToWAmNVZXRqawTfanlJljp1c+2wafPOFCOIwC49ao2sJUB4J5Lx+/5UNZq&#13;&#10;W05CTtWInwao3VwbNWdFfW8TzGxLw2e6VW9KnJlWR5KYUN9baYE15mfh+EGE+GiZQObSOwvNmY6N&#13;&#10;VYGdyjrRl1puQpJe/Wz3Jf58dsxxbFKiIwLg1qvawFYGgHsuBr9J/GBvm5nf484PrqEqagXeetPW&#13;&#10;2lV9Goa30sIz5FZlWvmXsB/wc9SZ1mT84SLPUdqtO8ipg46KMrUCO5V1oi+13AQkvfrZ7jF8jQvD&#13;&#10;6sfcZtTKiHBPnscmAfZgpLFXbRBoav9CDQi4IdfNuPzV8ibc79N1TZrsKvGwX2pvgcRDrXVSxNCy&#13;&#10;0wy2R6LHFviF4lfzc586dK6pXw6l9xw+nGP8S8dXfkzZ0lZf7ahKnbbkp54KZSA9MjrVq8MPHpKJ&#13;&#10;FMBEdhrJa18Wtf2KcPprTub4Xx4+MhrvMuTHDPP8iD21Fp7ilJ9V4SPZlextqBocmt8sAVfTMKmf&#13;&#10;OX66wOpIYohhqq+21qkuGIMh/3NrF34ZndJS8SfcI32fLPKQTKQAY3YayZFkUbtMfGWntqVkyo/T&#13;&#10;2TPBSDP0WsPBcRfdt7XzWBN5146f6XrSNQT2wcMMPxjeLu6d+Dz6kUOaV2/ryTj63eQcNoWcfcDo&#13;&#10;UoOBtkfjJnU9VDcj/KOB3d2bDQrK8KFtG/gI8cPR5vDlgZaQ5hreZYJioixzGs1Hw3L3Pmg/4Csr&#13;&#10;jLwbvQ1e488kN3Q2XxEBH8kN4OrwxVW0xY8xEfyIJneZ1j7spLB3HE2URy8Ov2iKupzyA8NR87Mm&#13;&#10;/KhBNiCMpLXKVg7jDD+tF0vSfCZQUEyUbWQYrVFZu6YP2kv4tbYsj37QTAwj70ZvPhp/+ouCibP5&#13;&#10;ChM+khvASchC8Jmi8m35kRxt8WMR4d+HTfcG2FeLXzRFXU75geGo+VkgfltyrC3x0xpAGElrla0c&#13;&#10;RmtUn67pg+bx43du6eoI8fgbWijmXjGADDSB7v5ey2Hcp2R7Kh0+sEjvf52qawSumm3gJ5DGmSvX&#13;&#10;r+D47RUFjiHnKFxpsdRI3YVBaa+F4ddMtElbqpzS0GkeRvzQKhf6WEc+yW04ZN+pXiI+MmW2kXLJ&#13;&#10;UfvBgZtNVw5BStMk/xRogHsbUvIS8a0EM0EKDTkmqia9kLLuWs+Sd2fv2Tf4YE7rsgYdxUQjHOiD&#13;&#10;ngwHe6ez4X9j5Pw4fSJx3Lr/Eve2cf0w80j/6PlZ6952DHt/lJgqD2t1N+6r1oEPMivToNaWr3Tx&#13;&#10;Q2bX905svX5NXBGS3j7Fzbip7Km4DwdPxP3nXwyPfYZp3Kbhh87DonzK36XujwkwAKrDi1jtL08w&#13;&#10;BgHO48cAzQkYRqPvDN5P/ADpGwAWPi5lsTkcXTeGtlh8Zqxkvc3zDD+cDXBiTskVlTg5/z4FZmWB&#13;&#10;hTN9Etl6Ji8Mn3w4Dcy2+JHF2+QnHcAFQpwfBosf79AkFCe+5V+WBeHn2o3cgp9iyKTq1NptaBQr&#13;&#10;wRR9YCb/a8IHVWvc21gAUSR9A0Kqfrbkh1XjHBITsQBEJ4Cj9R4BO1P+XIoQwQDZj3XsnZ5r8KPU&#13;&#10;rUs+0A+h+JHF29XvnV5goikJU32tbm8zBnJvQ/3siJ9w7hsAJg7wEh8lGL41AVAew30nxmwQXtcG&#13;&#10;b/h+Gb9QfjC8xuQe9h4sxwIMR3EJo9STFIARUd4W7tDlAxcVEGQE4Hpo2UCElJ2KDTezOyoaSnbS&#13;&#10;GBBd+IgQfkEyRvjWtrF+XXoQfA34YsYpiblmB8Q6P24jnaDYD5EDN8qhVoWRTER6tM50ZQeB+x8f&#13;&#10;WXtukIoIl+xcKjg0h2qzooFU7iaFqTw6q2FZv1QNNsT9h19rtx9/5W9SdraxNxg587W5AnxQ1dYG&#13;&#10;eQuFysba1qf4h7PqpyhntPhfOL7W1mb8iBmnJNYuOyDW/vcGxSZXl0mknWCnHOqF7p2e3br3NudA&#13;&#10;Z60tr5wt+VFNwdHLhsJ87cCp8OsKKEjYcNS+SBVPUYiLx0ey4qcoYfbix9qWW+dtxI91W58d7Z2c&#13;&#10;g+aU/JtguHkzDr1sfrEYRMT2PfOkcwOMRNFNfSUOQ6oDyPvWiX40AWjWDNA1QiG9tX5D73apR96J&#13;&#10;n/sdHHCxcYAU0i8RvyO5iCcdyhs8zPCTofSzE9wgh4HqdBLJbiccHaBHoDfo6chQ+tkJbpDDQHU6&#13;&#10;ISo61kCq+UUgFPCpI7xDb0a4wScMdE8nxEXHGkgTfLjkEbXf9PP6LWbIvJbwLWbt+M5HEGFN8hN8&#13;&#10;tRTSmgEifPf3Ho4hr3v897bjhg+gHGfxQ0l6aw/2TnGDNohhYyfxE4VHdcgeFR1rIE32Bga4J84Z&#13;&#10;Sr2d7P9j2nv2C37kPuGnqDHpYO/cFj8553t470Fh5zg1yXtkb47h5PBiURb35sDFrHGrjQgFWnvU&#13;&#10;e6cgm9beHvkKsIHkzTjsvAguNmV0RsOIBjZEe/bu9Ne7sC5YSdHdOtHv1Ima21hq8Gxfy7d9h5IO&#13;&#10;45A54NSNnQ1lyfjIO1MOEqxJOkTiRCGD8yMQ8t/6Ql4NfibakKMfLY1tK34sunUhGBUNRnMFra1U&#13;&#10;tcGQM6wMJUUUFemYUBBOOH6OxgYZA5+Mnz4z48+1u9t7zx7GT7I248eonTFX7cQkJFZOSs5JU2hl&#13;&#10;TP73L77yWvfeVlPaSTa/O+LHvCclRMVc8cG38HndNhhyhpWhJEbEBdMxlN7sa/xcW3t470m2Z/g/&#13;&#10;0eMfD2lSODb41I2dzZbjN7cZc9VmkJBYSUojGEBj59P1kw7pZjwscREULe7X/dPjGIjj1Bj0We8G&#13;&#10;kTHmZ3f4iObVWrNDxHkEOOrigq5qAUKX+ObRmoVPXQAGyqih5+rxSYB4cvK8155FqlNNC99KgmTr&#13;&#10;bcY/nR1LKN5rz7LsP/w+ea94ZJa1r6KrFF0SZ6TBTk5H4yWFHGFaEb4IEQ3RqgsuXJ7ys5t7D6+W&#13;&#10;e4/12ss3s5cTqgHf5ePXCNoBHuydmg5fTTjP85M7UWvW/FJnSARrEcW563pLIpoAALzMYw34YyJi&#13;&#10;5fbJr2hv05yTFzvtgJ+DvQ2L8Bj2fnIvwqPtG1wgpkQT5Rq65d5vvdbMKDvtEF839HyDCEjD55Px&#13;&#10;I7IEsD+GV+J1oRpD+1nvyAij4Tvn+bFqzHDx5Sdctamloq5V+NJ5qx6Q5QO58BMRrubSRrQyg8wq&#13;&#10;nbfqOaL7+Fm4ahm4D/Bjepx/Sy/HD3Jy/G32ptTBd4bqoJ3ysyZ8Z0L8gExns1gpieRagPhhLELA&#13;&#10;Id2cf8ecxtFp0fjBJmmI/EVD8KMuuCi55x8oZXPM9gz+s+blyDa1RJBJ8yb+gVW2FtnlvYE/N8bi&#13;&#10;zMffZiEOI4fIMBmBq7m0Ea3sUcvBVz7e4uz8aO1qzSY/sCc/zoyfPY44sXYLs2VwwfhM0/nx3Kd5&#13;&#10;a23BUtaSxvwTx8yaB9qT6mncUvCRd5sdeWhOe2PvqX1A8yb+T/T4cX2tWbUk1Gqn5bWVnd7KyW2t&#13;&#10;RxYeXYWrdjN8jwQWXn6vzZvxk3D3HYOCiHtzOPtNucsIcgBetzmVvj7MHmYGRJSCE7/0LhVOA27i&#13;&#10;RnqLYiAS8fEzznQ+/qBEbr1LdwnCdBp0FLggfOMAaem9F7rOoUmz/NCDLpO5TX4AEcFwXyE+aeRT&#13;&#10;L0g6UFV4BT8Qgh+9zY2uG9CJw6PQKeUs/wvBjzSYrtYuqTAinIuN9oDST/hhYDAZDehcOr5SjVJK&#13;&#10;atX31rzouKC9DYlZTppfrhylaR2m6y5OQZyl75TwDsPa9zbQMFlb2+THKcSiK3aDVlOUchY/JiB+&#13;&#10;iru7Ba9p7xRXE35oCKucQLPJ4qemqPbImgVIpV8FvnEjflh55MrLUBSqFU/jvusVuPO9U7iqfODj&#13;&#10;pdt9fzIOlXnQYCdODm4uoKBz36KXk26SplUXcW87A0J39GFkYycNAD5hynYj/BwQL+CBwOf1WxCa&#13;&#10;QuFuiogWo4/kTKPxLx2fjOAU1HSkNGrw4fw4R+h7SHFGkMAR/+ziFPol4zO3roag6flR7au+xE/W&#13;&#10;vkW0VDkmdMJRK7/q0yvWlvz3K75ImIzfFOJHrbMsHu66vae9PufJFJpfDZI+dsr5peyzSltMcO09&#13;&#10;x3/8qIXCZ5XkVUOwxgd2sHduzg/44trSPGIS24lsZInFv9co+m5TzTqqcJaML06QsQ7my07xMceP&#13;&#10;1pb86WOnXFuGsXT8LncRiNYSFz8iYcIPufKglqfaG47/3oOr7VV88kROgo0ZfsB3jR80q0bVIkMP&#13;&#10;PJq9E9HJEGEOcVgn4V2CSf5kfPxUD79W0+/lGC6QGlS7KDhAd8G5O1roig4XKOzl+jERQRpdJaut&#13;&#10;Szi+6yf4cEv8pMGUGH0bI1y1y8SvrJwX9klazYD7zPBDlyk/8ve2OTtkTO7y8JWp0vQi7vmp2q9l&#13;&#10;rbgo+qz91FMonHXgaw9oWEDi9vL8t7E3JFGFUfwLp2wEXiT+zNpl2lVTYuFg7wQT4kWt2FE7o1et&#13;&#10;sfVO/RCf4Z8uMzi8xIx+IfhiRkx6W/kqTV/kpYdfrd317p1Zm0lUMVn8zOxt4XbGKScPdz/njOHi&#13;&#10;888a7nb26cPJh3Dz1/Ic8k7x4W8vD9uHezP4yfFD9Ex2/74QFzbOcTle0mW/Fz9pOAVmfJgV/+U0&#13;&#10;2UzrgTbM7txOI5B8kRyBY+CzQNwEUPvfbcDAIfyMjoraNj5AEr9kH3uNL/FxRfyfQ9EIADQLNatc&#13;&#10;Cr5nHSmKCrYxl5yhhmCbv1z08qc5fLJB7chhHfhOg/NDudIfVRb46PkhQ6PaDyozdk34qEvR5zzY&#13;&#10;ecSP7FFdvg3clXsPBpCTZMLx3tuOGz7YbIbayjn+Uqo2xa+7hKMp17d3Ru7Z9GuXapHF9mDv3Gjv&#13;&#10;18/1oDKLjv342dLxaR595aLX80/7aG9YKj42xeQnkzRhg70H7J186KTh0Q+4x/DoB140XHK3M4cz&#13;&#10;TztlOMVuwm+74/Bw4613DP/42c8P7/zI1cOHPv0FuO8I34dg5xH/Wg6B5ph7eW8Gsfg/qawMkhOy&#13;&#10;o4xEVK9UbSo6+dkCH2YdoImfRDl0JG7GTYGbageDHKNUVBPsIOXrLs2C8RVobgDNS3o/uq62My6I&#13;&#10;I/28C4XG4jbHpy7wXXZ/vSGoaEgBGkA5rHBKfPZXiC8CJvw4b1TnvLiT61oZ5Bl3c5uDu2U1F//L&#13;&#10;wGcWwY9oUspd/c7ww9qUszDUj7pdE36uVasmp8PO4ANH8OMdV/RU3TV7D6+fRWyDynHlaNxF5xM2&#13;&#10;/lxyHAnXpw2WozzYO8lJP2Ob7f3r3Nu8VqJ8vHI2qJ8t+Ik1ksumVneuHy2jmpPmZ79ddfyzhYFy&#13;&#10;Xjy+16ZvKU3SIi3mRjP18EvvPnznY+43fMnF5w1nnX6K3eQh3hizm2f8E+x2nz48/L7nD0982L2H&#13;&#10;d/7j1cOfvONjw+duuMXDc5IsYgN8V9sZQ8GRft6FQqN0287Gf5fhY7gx0Ew7Usjxs+/jpy4cXXbn&#13;&#10;cW3m+GHeAN8j/ew38/A15yP6asMIdBcn1NFg8KOVOnea21lpZUW7rjBCDzWT9Ku5FkMcz7PHd+cG&#13;&#10;DPeCOKBq1C4HfhWOe0RI+HfIxFIYcReCz1yYnZ0sJzJhiXrrBvG3fX6sXuRsEIpfOr5ozHydUqlV&#13;&#10;1tSCH/mpTX7MgzpyGHORKBUHVUPzovCRW/KCDg4ku4O9gTEdQ64Ra2vBR9aqE8/Ze925IUNrF6pG&#13;&#10;HTUZGgGGh7pu7ZBJ+nL2znXubduf3y34UU0RcJ1727Hs/bWSsaw0K1xicQqd3cx90+X3Gv63b718&#13;&#10;eMSl9xhOs4+n3H7HMNx25+HhjjvvHO44fHi4/c4jfDpuquFse1r+TZffe/iJb3vE8OB7nd9jtfBx&#13;&#10;zXZfoBmX3Wd7c5sDZW1SSWu7m2kvdGN3boCOZu90/gCC3ycFsr1Zwn/8zHhOdA7MfJuLEiBPM07y&#13;&#10;VduE8yF7xGYk/PRKXAnpFU7VdIMKN76piFCoqJ7Bhp8fPX7605hOScmS8JFi5tukCn3xg14dvb8H&#13;&#10;8Rw0Qg6RQb1/4SwP37nI3Nl1Hc9mQM6Q4SM/tlDSacyPvKB3h9Sw6zqezbAUfGTb5YkEPVWYmiO9&#13;&#10;TBcO8lNbluQHABkJP71g6I70Mm0ACldtWfY8PrPJcaeQZKB+lDHa9G9cQU+tXXlTW/7oii+I4bYf&#13;&#10;8Zm6xl+pIKvKd0N+6Jannk8PWi9+XzvJJwSS0vOzlL0NWSvzvh6QuB++vuQFnXOhJtuydHvPtz3y&#13;&#10;0uGZ3/Blw9lnnjocPnKYNvtkih3CBJ7J1hyyi+EpOW7Kv+SS84YX2A38Q+5zNzjziCt3+ELhOOAg&#13;&#10;p4jxJr3KQX5qy3KX43N0M2N37pFBP/70h6lNONwQpwi06d/kysjsy1twZoCNjb9RjZvxiGATv1po&#13;&#10;YhHQdksOSQq1GFxA4jvMpYaKl4VCL1emj1kaOSIF0FgC3n4FI6mhTNgAE37rlyHm2LK6ePxIfMQP&#13;&#10;u8EP5CrQ6KQ/BJ9bUegaqn1u6QAn16l2NE9QLwM/ElQy7LoOVIKf2doHLXCL8I35CYe14YsbtCDR&#13;&#10;XqLKeo0cWhnVwgdxaE2Q2qECDEq8XJk+jMGJR0QKQK3Z9jK+yoUJopPjToFpI0WtScigggfc5Cp+&#13;&#10;lLCZlo6PVMWFaAAv+Vx3xA+7wQ/k4ic66Q/BqD3ABwvkIslit+dndu2SwArPbsChcf5Doclg13Xi&#13;&#10;f1v4NleI0jqBfJfi+5CTLuYbxanxP/ZBFw1Pf+z9h9NOPXm48ebbh3d99HPDGz/wqeGfrrtpOGSf&#13;&#10;S8nPOVgcnpC/9xPXDH/5/n+yz4x/3p6eHx7uef4ZwzOe8CXD3c46DfB7em8THUmIFGo3Gb8nBwdK&#13;&#10;WNB8aW6hVbnQCR35llB7Q6x5xuGEA/6KmcGnD0/hFP6C4h9w6nG5O/e/empjOT5drJA7CWMgePql&#13;&#10;4OO0Z/t4vJ8+8ccAANkKH9g4EFthI3yzawz0SUe7bsSlimA4+bF4fBIf/FjKZC7J2AE/mD+R1rT6&#13;&#10;DBX5Xym+6tr5KZYoBf9eoOJfBDa+JXZEq65BvruUI6UF4B/t3gAWW36c1Sk/S8fP5QwCKv36IWIk&#13;&#10;lU85SBKH9EnHHewN+x3fiBAXXkNRSbG2yI+oPRp+VoUvBovRpAympqO622xvu+dF9xwue+Blw5Xv&#13;&#10;fs9w8y23DKeeeupw+eWXDzfeeOPwD//wD7xYA9lN5HbwOfExwRxxDjuFdsi7jy/6rG3H7+ojw+l2&#13;&#10;A/6tX35f+8aU04drv3jr8Jtv+ODwNx+9muYL7NtT/s2/eKh9bOUCS8v+sxT+9B1XDX/2zo8xzdNP&#13;&#10;OTQ8y56mf91D7jV8mX1U5fEPvnh49bs/aU/WlavaSNPqf1/vnQ2HTLHJ8666L/R5m54xt+CWN+N8&#13;&#10;1w8ND/v6G8o1Gf5UwCdUXtD1N/EGaHF4p4G/Dq1oRXjrf1RgVjjgOtZuF99vdAI/Yonayg4ZFUQr&#13;&#10;8TGi5N/UNf4a6dLxxT0zbjiTuBk/nFvQ6STl3JHhAFgTPvPmyetH/MTP7E35ma39AhxJK8CPjFU/&#13;&#10;s/zUMm3WblG123vP/sQv0pa+t6kSmHGlnbWy2d6GWPETP5Dq58cK97bxz0btbTvd+4Vz8sknD097&#13;&#10;6tOGx3/d44fLLrtsuO22W4ePfeyq4SMf+cjwyle+cvjUpz5F6M32TuwJT3va04YXvehFw1d/9VcP&#13;&#10;H/rQh4Z73OMewx/+4R8Ob3/724dnPOMZKoGm9ULQ+DfD7/aeQMD4UQhNOTXYEI8eHzz8wA/8wPDg&#13;&#10;Bz94uNvd7jZcZXz859/6z8P73ve+0TXsR4kNY+6+6mH3uWB42H3vZp8HPzxcedV1eSOOYV9nN+d/&#13;&#10;9PaPDpff53x7Qn7y8LFrvjBc8a6rbMSe0632VPyP/+dHLf6C4WL71pVvsY+6vO3Dnx2uvfHWyfWh&#13;&#10;6PhxCENyYX5tFcxG4y+P3cfHtThbzWSqPufHX47aG3hfG7lz7K28TXzGydcKEhA4cA3/ZJGNBoXK&#13;&#10;4Z5knzmCRX1qrSARZS80fsRgU2c35xED3/QbCXx6atZUGxhvlKGwV+mn+BoTx8JTxNA1ItkI33W5&#13;&#10;nKwbXryqnXi4zs7N+D1hMyNmIfjknsl6xmJDVDbkWOKWdLih4dwGP1RnUPGzLnyvDTtTED+gJfmh&#13;&#10;IH6MQxSS7IpD9cuPuuYUegQtGT8Yc34s10zbqNju3rDbe8++xDf+nEs7x9plrTUFt5S9jauGyap+&#13;&#10;PPOd7v2MEj/gj7zZ+ou1K0bVpqtfjsMg2dFHo7UL/Zrwwf09LrzH8Nu//dvD77/094fv+77vG+51&#13;&#10;r3sNl132QN6I/vIv//Lw2Mc+xjkznsFl8kNB/LvLWWfZ92Xbjespp/o3MuMm88ILLxrudkF95jkm&#13;&#10;QNNj3c33Tl8XuLbvzfgu7vteet/hnve82Ez2n8aRwGNhZ/gBN3zFV3zl8OznPGe4+90vGM47//zh&#13;&#10;Wc9+1vDnf/7nwzd/8zf7BczRfQM/xqJ4fDPKl19qXNh48TT78zf7TbTsALn6CzcPd0Kwr8273m7O&#13;&#10;7ziM+mNBQztcd+Ptw613HBkOm9PF551h38KiP+Y0YwK5QH5MmWpzSX5MWfrAT938+CvAI3cb36+n&#13;&#10;8cc1xUWOFawUP+5lZ6qiFpqC0N6AqO3iAzNfhsUdwX+4+M04jLgGDYfRswNvZ4qx2JTcBynlkAHI&#13;&#10;ENNEKIywu7pRQsNATGN/eGJb4CskMISf1x/h68oe5r3YDrvrV3xcYKn4yCtyQ6bipy0qlau7BWdo&#13;&#10;5CwIA5Iq+VsRPvjLnRqkJhlBMXROTDTmEPygwaEQ8Q9GxT8dIp6BcgasGxeD7xkFP5ad+GGa4CkU&#13;&#10;4iftxk/W3ogfdlv+wDYDl40PzpIfyE4E1H4EB+Kn7D0/tCsmKlUrfsn4npsybfiDIbgDLeJHa9d1&#13;&#10;rnW3kNHI2cQ14Z9kN4r//ud+bnjmM585/P7v/8HwmEc/Znjc4x43fM3XfM3wyEc+cnjWs541fODv&#13;&#10;/g7U+WHkiB8VcS5h8ziMvzq0A1/V58eR4c477hjuDH2/d4aLgNCdwZcX3cx+in305U1vetPwov/w&#13;&#10;H9zES8VNUzq3gjlofjfENwfgpH0Y3vKWNw+Pfcxjhqc+9duHb/yGbxh+7AUvGC677LLhX37Lt8R1&#13;&#10;N97b4HCq/bbhwfe+gJ8DP3TSoeGyi861b1Hxf9GR1zKfL7/f3YdT7D7O/qZzuPTCc4cLzz1dJl7j&#13;&#10;y+5z3nCe/dEndkRw+uB7+80400niMfAYPz0Zmqf9uDdrujwJ72nFI1sdtTeGhsbwNGPZe362wg8Y&#13;&#10;jweBvNeOj6nwe8Whs2vyAoHNoH4c5oSJ03DRWkexoSeOofmPvXKWxq+Di1hi3gCCOJviw8cOx3d3&#13;&#10;nvO6uCKWpLUBLPz0s/Ej/xqVAVpHmEvGR27IlPyQgOJf/DiD4idY6shyDHikOoV14rN2ggOvI1VT&#13;&#10;KK1R7bPSMsDteTY91paiNQvpztmDVh4e6fWr+TBbBiSyRTrwnsRnXj5+Dn20dpkFTidy73Eqg3nN&#13;&#10;Zij30PjXurf5jBz73q/VlzObgk2yzf7B3ul7T9KSQs8PVvM3PelJww8+438Z3vWudw0veMGPDbfe&#13;&#10;emusn2G4/vrr+SQYUToe/GUPHn7Ibtwvf/jDhhtvuGH4679+4/C7v/u7wx12w80Dl8bhd0Eusu+D&#13;&#10;0A74GLvJffaznz3c//73Hz7w/vcP//d//I/Dpz/96Vy72Asf8hC71g8909qH8A8d3//+Dwy/95Lf&#13;&#10;s/H+4HDZAy7jt478p//0m8OVV753ePGLX8xrnXbaacO//oF/PTz52548nHnmmcMHPvCB4cW/8RvD&#13;&#10;VR//OO33vOii4ad+6qeHt/z3tww33XQT32y85rWvHX77t36LdtYW6TsyXH21f7Y7DMPfGkc4Tj3F&#13;&#10;n/pzv7a0wp02ypEF/jjzInuabX+TaU53Dl96yfnDc77xIcOrr/yEPQW/bfjqL7lweNqjH2DeVrG2&#13;&#10;6V9onyv/0W9+2PCy//FR/nEnPif+fV/7QN6M32l2e3g+XHzuGQAzdsCnc4oLS8Pr79u9+dj3Budf&#13;&#10;zBg/QZHzszW+/MGpkcr4dr/2z4wX7+mPz8fwXwZiZHNqfKkNUFdbJ39glmOfhOegz5Xj5qA7xv0O&#13;&#10;3zytP4kJAA+NH+rmxH7iFVDdzNSVW7el4nu22rKiltrEY/aTH00cA6PDJoNUU0WkYcjKVp3Gc2n4&#13;&#10;nqLz43ImnVmXBuvKuS8d6LP4KLwxP+63DnzkenR7g/Gzq3vP/sDP2ulWZHSqxBqri15jB3un1iBY&#13;&#10;8RXXUrW+vc2zDybY1K61GT+Ie+xjv2o455xzhle84s94Iw5d1uco+GEPe9jwij97xXC+fWTjbW99&#13;&#10;23Dp/e43/Mqv/OrwuK993PDc5z13uP322xHOAzc/OHgGDmcK7TDgRvwVr3iF2Y4MH/3Hjw7/5kd+&#13;&#10;ZHi06b7NbqBvvhn/wM0RG9dj+VnzSy65ZHjH299hn7m+fXjCE54wvOqVrxrud+mlxMG4H/KQhw7X&#13;&#10;XXc9+6fYTfJv2U3105/+dL65uP7z1w8/+IM/OHznd36nfZb9O4a///sPDhfc/e7D857/vOFp3/E0&#13;&#10;Xuu8887l59kJwFPt/ejihv7ss88ezj33vOEnf/In+Xnxl770v7p78OOZWme0t8F8Gj6rYsdhe3OC&#13;&#10;e+QnPOTi4SsfcHf7bvEjwzlnnDqccrJ/hIX82E37Q+0z5v/7U8+17xu/czjjtJOHM+3jPrgRB5H2&#13;&#10;b84MZ5x+sqH5FYELdPSkQbt/9+YTv7cZfZMD64GcGtn+Ngys46UGE0RdKEOvSaGjTlTCL6xy6lTW&#13;&#10;iTsQqeUmGOnVz7bBp884UI4jALj1qjawlQHgnkvH103gmDLPvuUk5FTBI1iCzgOoazfX9eKTiqJl&#13;&#10;jp+GNtEqN2+lBVbIraqJrwvBUyg1LQqTZc/jM8StQAAAQABJREFUH4e9AayJtoYS52dV+Jp9MmIn&#13;&#10;n32ex6beRT3SqNpxZRvYyrAuDL9JPNeW6da7t4GQmGVM/Tb5Qcx973NfNMOHPvwhtn6K+mnKCH/g&#13;&#10;+W/tYxqXXHzJ8F3f9V3DX/7lX9p1TrKnzi+2j7j80PDS//rS4fWvf32ub4X6yIDqGjy5/vEf//EB&#13;&#10;LW64r7rqquGnXvhTw0//zE8PT33KU4eX/fEfD2ececbwEz/xE8MDHnD/4XnPez4/z94MbrjyvVcO&#13;&#10;32E32G984xuH7/3ef5Wmb//2b+fNN57UP8c+643jid/4xOEvrviL4d/9u/+Tn4HHE+jb77h9uOCC&#13;&#10;C4af/dl/O/ze7/0en0rDV7Rp7NA997nPHX7YsC574AMtgyPDv7LrveMdb4cpUlKU+taG6rD532x/&#13;&#10;hHmefaMK3kDiuewpJ580nHPmaX5Nu5B/MwqQ/aktPs1zpvmfZf/oj92n87vGzcgDfyd44y38hLkr&#13;&#10;7Mz6X8jeqaSQbsMqs5RNdVR99+S5nbhyGIORzo3xm0DD499mIsJqHTTblNihC6nF26ww0S4XU2Na&#13;&#10;JweQeKi1TorToTlCj0T3LfATMq7mzXQ8wp/4z+HDOcY/8ecFloOv/Jiy5aa+2rmppY78+DtLUpIB&#13;&#10;6FVH0urwgxTlX5SAidQ2kte+LGr7FUFQLLg45vhfHr6n2zNBfszQa8WP2FNr+hSn/KwKH8muZG+L&#13;&#10;aojlomen0oKHmfqZ4ydrB7HVkcSQxiJ9rVPExZH4c2sXPhmd0lLwkd2p8YeW+Fz37IFk7cAfZn6X&#13;&#10;PXHGDffb3vY2V9oN5m/8xq8PZ5xxBj9rDqXY6vYBPTg0O/6488lPfrI9zb7O/iDy2cMLf+qFw8Mf&#13;&#10;8fDh9NNPHx716EcT9+4X3H34tqc8xT6z/dbhD/7gD6hrTyfHx0ROss9htwdu5m++6WaL+f1Uv+nN&#13;&#10;bxre/Z53D0984jfa0+1z7SMjh4czTz9zuOKKK4aXvOQleSOOAI29rULc8P/CL/3i8Ev2+synPzP8&#13;&#10;/M///PCt3/qtia+120YL6E77Y8xPX3+Tl52N9eobbh1e8c6P89tQ8BlyXQ+tr4a61cP3jf/Pj109&#13;&#10;/PMX7LvIOQd22233fJ/+/E11bSILxUfg09Wx79cxQ68NmLvovnCOH4yo05MHjOsY9gaE5+FsZNcE&#13;&#10;8VOshXWGH3zS6gg+G8TD23oyjj7Iox4nfBiJHborN2pw1cbUye7NX5tgndAx/BXmoc0GBbcwbhcf&#13;&#10;IX7EQKwZ48sDLW3mE95lmijK5FI4WLPf8ZXZJGVLjFMPg5Lc0NlczMfntvFvQBvRUVaLb0wEnz2t&#13;&#10;09rPpdc7zhRsy//y8L12pvxg4dJ2jPwsHl/rFq0n22pGcjhYI1rFT+tImxnCu0wTRZlcCgdr9gv+&#13;&#10;wd7WzOHM/O6EH3xlIY4v/dIvdVAVgfeyoPB94RdedOHwz+Z/2+23yTp85jOfoXzxJfcMHe5JENbW&#13;&#10;ld0GRhdPxPFU+s477xi+93u+J2IG+wjJ3w9fvOmL7OPG/Dy7cf6wPa2/0z6ugaMdFmQObJT7RRdf&#13;&#10;bB//uGP47Gc/Sw+c8AelN95wI5/EX2z2O/EBbgP4whe+4D4B3OI3ox/e85738AXn173u9fZU/B3D&#13;&#10;85///OENb3iDf05+NAb4iX/8gz3v/6frhsvvi4+l3Dlc+fFrh5e+9SPDB//5+uG5T3rIgO8Zv9M+&#13;&#10;rnKY5NgIDAtPw3Gj/jd2I/7rr/k7+wd/zhz+j6d+uX1P+Wk27CPD+z5xLS4RhwWMxu/DSfbdL3xo&#13;&#10;6xPlNYWmVuOn8QThayxoOQQbvOfWWCaKxkYxHKxR2q7pA+fx/XcVdVF45eNvAEAx94KbHXkNE+ju&#13;&#10;74Ucxl1KtqkNH1ik97+70DU8Js/bwE8gjRMzy8Nbx4dCerfizF+5sBsXslh6ta4pQ7DXwvCLl0yU&#13;&#10;jGA+kx/Nw4gfRkSY34g7P64KQ/KuvsMvER8ZMstIteSo/eDCzaYrhyClaZJ/CjTAvQ0peYn4Vn+Z&#13;&#10;IIWGHBNVk15IXJfwaj1L3p29Z9/gg7nR2oWqyArmFra3Ha+9/2Bvm9YPaz8WwE74eb/98eRtt902&#13;&#10;PMWeKp9xuv1xYKzjWkusTN4UX3vttQP+APK0U093pZ0vuudFlD+bf+w4ikTXXvrZhT8Qvf76zw+v&#13;&#10;fe3rhsvtM+j4HDpeD33oQ4df+Pe/QKxb7B8Lut4+B443CPqKxKodLB0HbXUIvOZzVw8n293sPeyr&#13;&#10;FHXg4zX4bPltt93Om3R8LSIGdMj0OHy0W+z99ByGd77zncPff+jvhwc96EH8/vRQs3EciP3e9l67&#13;&#10;Ab/19jv5x6ZfZf8S54PtjzL/xv4Fzhe/4QPDxz53w3CbfWfh6fak/wz7lpVTTjlpuOm2O4a32neJ&#13;&#10;/39v/NBws8lf+yUXDRfYv7x5suX8j1ffMHz8c/6GRfc9uu4y9mbnj4Q2J9VOFedu3xeqxvyK4Fhv&#13;&#10;b+J3Maayd1C+VvTuM4cXQ4dPZaEP8lMT+vyZGUjwwcEGRc5ueDEmEhfIFvgBC0S+hM9+4gdI3zC/&#13;&#10;HL/ZcvyA0nVjaIvFJ29K1ts84x10Y0pugx9Sk/xgwqyMbWJ9ihGL4HCGOcCWip9UhMCmTsGFMSKd&#13;&#10;WvBCUpwZUkUdHbKbvRAynBzDzQ2LwM+1G8kGP8WQSdWptQsaQh+RyYvql/ysCR9UWdJZL+ItCYLg&#13;&#10;axf0sY6Sn3DuGwAmz16qS8Z3Tta8t2ntsIisFrKWWC/b5wf/oM+rX/3q4fGPf9zwi/ZRjHPPO48I&#13;&#10;wDtkN65Psm9bwbeZ3PjFG4cr/uIKfkTjEY+4PK/yw8/5YT4h/tt3/S11fqNsIn/WWIs6xwLn01/7&#13;&#10;3uzrr7PPhf8R/8jyKfZRFB14Goyn7ziuueaa4U9f/qf8g83v//7vdxeDwB9SnnHGmcNNN99kT7jv&#13;&#10;HO5lT7rPto/P6Hjt615rH6c5Z/ju7366VPzHhx75yC8f3vrWt/JpOK7Tri3uPWAPCYvMWFunnHIy&#13;&#10;ORDYox71KPv2lwdwfPgmGR7hy3AqXNL8fOQzNwx/e9Xn+Cbh/LNOGf7Xf3n58OjLLhzec9W1wy++&#13;&#10;/G+HX7DX//UXVw6//roPDL/4incPP//ydw//72veZ98/fsvwLy6/z/Dkr7jUxmBP+O2W71Xv/sTw&#13;&#10;hZv9txLC5/hzb4hRcEw7u2/baPx3LX6Q2Td37d6GOTQyvC68jMGN2PSPqUBhWoyT7xQo13sGU9Pi&#13;&#10;RQUZ7/aAyv/j5NG+WTuOfBhhIzD3OPDDAD69rhy2gW+XI16AcvMkuitieAnJ0YUvlHy31/SVfY5/&#13;&#10;4fg1E5B8rr1IkLjNCwkLL/GELvV2MoKpDtuY/4gM/peHj/yKliLLJeencRAdjFLtlzL4ocJiY7Wu&#13;&#10;Bb9qBwQch72h2Z+AuCp8K5rp2o36VFmixJxqnBt+vOLWvHeSvJXvbdP6YZnseO/H1/u98IUvtH9A&#13;&#10;5yL+0eR3Pf27h3f8j7fZd2PfOXzlVzxquPe978V/OfODH/ygfXPKrwzf9KQn2tcdXjG88lVXDPe/&#13;&#10;3/2HJ3zdE4aXvexl9gedb+AATj31NLZ4ksvD7iTPsY+cnGXfSoLjjtvvGP6fX/3V4fH2XeZ/8id/&#13;&#10;Orz6Na8ebvriTcMjv+KRwx/90R8NP2ffeY4n9b/2a782fP3Xfz3/ePMZ9lWGuMm/2P549FnPfBa/&#13;&#10;lvDNb36L/cHnU+ym/eW8/u/8zu8Mf/zHf2LfnPKy4XnPfd7wQPuDy+uuvY7/QM8111xrf6z5s7w+&#13;&#10;npzjafnpZ+ErAucOLE7X/8iP/uiAr1Z8pX2+HG8Unv3s53Bs+Kz5F403HvQdrd1mb8O/vPkX9q9q&#13;&#10;3u/Cc4ZLzjvLvkf8jOH53/TQ4dXv+eTwLntC/s/X3TR8+NPxkRkDPNe+U/xBl5w3PPaBFw3f8oj7&#13;&#10;8nvJ8TT/b/7x6uEdH9FXLda9F8awnL1zD+xtnNTmNJrfk62QfhafzcLrofYrHVTLLfbrHryD/PCH&#13;&#10;P8x3fQiP8m+QpqJ8xm0XLCPDrRP9Tj2F7jTyVdsZx505J+hiUYzd0VeI2jmf1M057VX8bqzRsWYy&#13;&#10;3ImiOMm8xVPAUN/KYtF0E7iJYh/it0SIi6ZNc8tJK4ufiOnKsfNzJKnUrgI/kp3knMmXIJ9x29A8&#13;&#10;KjLzDGfFFNpUks+4FQYjZFQn+p16Ci3v2XbH+LhYV0z9BTUWtb111JtzWji+GGDqbf6trEkxHdQd&#13;&#10;3RNFlpmg2RKOp1C38lLwLTV8n/bLX/4K+yz47faPzxzmv8CJP3b8xCc+we8Qf9WrXmVfA3gz7z/e&#13;&#10;YjfBZ519Jr+F5cYbb+S3kfzMT//McMst/q9Lnn3O2STriiteOdxgT49x43vB3S7g1we+/e3+LSRX&#13;&#10;X/254fWve4PNyZHhIvvYy6mnncrPZb/6Na8ZPvaxjzEe3zn+lje/mfN2lj0Rv/66zw9/9dd/NfzV&#13;&#10;X/0Vn3DjO7/PPgtfOXju8KlPfdrugf47/zgTT/lvuPEG+/rD+5vtnOHt9hnvF/zYjw34OA6OU2w8&#13;&#10;F9ln39/41/aHne9+dz/x3fwOw/n2x6YPspv6yx92+XDZAy4b3vf+9w4/Zzf1/+0P/xux2pNCxy3K&#13;&#10;5Br7w81r7V/XfLj9s/annWq/AbA3BA+3f+znSZffa3iUPSW/9IKzh/vbzfqTHn7v4Xu+6oHD0x51&#13;&#10;P36c5SR7w4mvPvyI3az/1l9/kN9NPoef45CRCutEv1Oncy/IZ9wKQ5AVZZ7hrJiyTSX5jFthTCNM&#13;&#10;I+fWCF23mFtjhcyF9p7W28AJv4HB12HiwPfnX/3Zzwyft1o+1z7uZG98jhy58sor7cvtrxy+57u/&#13;&#10;x74O57AV5Oftjx4+NODXTC960YsYOH/qR89e/lrDIvSIZT54G9oenwGJb6zNmGd1G15pBuAAf5at&#13;&#10;ZOq48lOX2n/4OWIvSzv7OoYexwarug9z19lz71i9hePPcjGnLEZgZS9rEwrjf4MpmEOb6paFz/yS&#13;&#10;HyOmT8/Tn9NNiQnNjPMB/ixbydRx5acutZ/wcTOCfzHzlltuzgRy/KnZLQFXwrG9jQFPzPkxGA/a&#13;&#10;8Lzt8c844rvGTz50Mj+qUxfoHdnL2jGvmb3t4ZdeMPyw/eHmvc4/y7473L740FI8ZDGn2JNvfHrm&#13;&#10;sH37yh32OmK2k06yj8gYB2+zz4/jjz4/+wWbiy3wa2zbkXY+/u2gls9R4PchBTUrzTgnP8e2d+IN&#13;&#10;4n/5Ly+xEsRD71uG9733vcMnP/nJ4V73uY++vzCKE2OwA780xztL//S4KUIfDRUut0WNGAR7NAu+&#13;&#10;NcOWxwhw1MUF5/CpS3zrzeFTF4CjgUuLYbjcAsQ114JPAlpGxInreotTTZ3xk72WPs2t+Kdzj+K9&#13;&#10;9qygRDRhf+D7iDV+r31k5hJy6HOXZ9YszXaauEnRkrsifBEiGqJVF4S5POVnN/ceXi33Buu1l8/J&#13;&#10;hTAa8Ki7++PXCNoBrmxv43z0xEevsczzkztRa2aUnagzJIK1iOLcdb0lEU0AAF7msQb8MRGW+Re/&#13;&#10;+MXuRhxcBCNaOea1xUFcO03wJ4oEgmXLvVneATO9EZ/Dnxv/nJ+Ba85pdh/8VgCfmfdDcXKE1vG3&#13;&#10;2tve94nrhl+yz4W/+j2fGK6xJ+WIO9X+aBPHEftWFbyxONVuzPEtLJ+69sbhJW/5h+E33/B3fiNO&#13;&#10;p927b2M2J3rv5CDEb7R9Q66CMcp+2p29kx8FswuAdfyPWuNnxo/IEkPAGy94xFijiFAUKpKSiES9&#13;&#10;2fjuobUFYNPABYVFpILj9SqypBa/c8+xAJygEHhopGrpyoTlESlV16S6pl9HV4PTMvBjeiwby9XS&#13;&#10;S36Qn006dGLGs2/ytuB+c5rysyZ8MFV1ATK3zw9DERLzQJx82jHllXOyaHwywu3jaPeG3d579g++&#13;&#10;VrBz6ufl723KVnua2p3u/eJLeFrja9rbfAc6Dns/gfxnC+ehSDVJ+NgIx3tn6+h+4p8WhGx778Sl&#13;&#10;xvieoV9lI3yto3b807hj2ps5gO3h577og56eDeYzn795+N03fWh4/fv+yT4XfuFwv3vY5+ntH/jB&#13;&#10;PwZ0q32N4xduvn344CevH97z8WuG626qr5DcP3tb7WPj+tmSH2NMe4Lane4NPvtzNeDTIVy1m+Gj&#13;&#10;6rzCgOf32rwZx+eHsDaothPuzeHsN+Uugwbo4NMfpe8/7G9eDIgoBQvfLkJqTe/3IYWzEX6vVyAS&#13;&#10;MSThW+t5jPBN2bh0eUi/JnwQAJ6cFO+IB7WabfSnxW7auIGc439N+KRRbzDR4UHWTEJdxyYCwkmb&#13;&#10;a6LrVk5GRXq3lJO1xYmD//7H9xpkKvH3c6O1yxxVjc6Rn2vPmPAD+rUpUF4HvlIVS+O+603LtXuw&#13;&#10;d27OD5br9GeLqfA/1zL2RXSEo1bViv5a907nQmSBiOJJ/FB3sHeSmzE/qqXt7G2xnG1ZnzR88pov&#13;&#10;8gU8fC78FPuXfW61J+L9w7Sai+3gs+ZtQMDf6X3bnsC3sWPNTsY/u3bBXPHjPZ1JgoHtfO8UAscR&#13;&#10;+D7H0MT3jPNHmgbFa1kHmww87XDXaqHze3mX/Edib4cFgbzRDzkbwAuVMix9/Bx+Dkjega/xSw3o&#13;&#10;zfDhX/jwjUSzjdEsDN/ScZIpkK2OdKmLH+cFfbeJp+LHJdObA31wcme/QCNLXAK+J1d8eG7VBwmq&#13;&#10;feSLgz52ytqUjtY6yb+t9yXjq14m/JAr58Xzd7nWLuqy4bYoJNnif0344KP4YRUGK31tghPwQ/5E&#13;&#10;Llp7ZX1S9vByWQ8+Mhc/zB8nEeFGnHlIXfyrLte7d4oTcYSWfFJR9eh+1acX7i4bf/bslLVJG126&#13;&#10;05LwlYsz0aRpii33tnC/A5/Pt+8i14147Q3r2ju5btv6oewkid9au9KrJtVC74FHs3c6aswAYfxf&#13;&#10;SsUbBODye8bxzqU78Gsd/F4oDpfGm3AbE3KFKJT39OpMzFDYy/XbwCejQvPWh+7Xn+DDJfEhygNL&#13;&#10;uo1RLmrrGkvCr6ycF/ZJifOyKT90mfLjmDN6Ub1QfHGpNL20eh5qWWlbVZS1EehNooRD4aSFQunh&#13;&#10;uBz8pCPytwb52svz38be4I4Vb1LxI5zGvFj8de5tM9Pf1A9EeWyfH6+Wfs1RJyi23tkUny4zOASb&#13;&#10;0S8EX8w0q87Eyldp+tSUHv61dte7dyZXSVQxWfysaW8DI22dhLxTfkCjxShs07VLyttr+hw4/64X&#13;&#10;jlviPIsPm8UggEEu+724/WNRDLUbb/yXl7QrxRtTmulMGuThl+c5HIXtF0GYadyNGDhNoqGw17bx&#13;&#10;AdJihiwyJ/jwD3y49hPpUH3MsvFBBw7SpsTZ+obn/DQE88mZx/STl8QHXhOzEnxmHPxQFp/BSLCW&#13;&#10;/HRmzEAoVPvFoEs8rwQfJImfzB4Ke4mfWrvpYYXsUdRAdJMLKVvXDveUixmhsNfy8JkuqehzNn3L&#13;&#10;ScgHe2dDCzlJYkik+HFWw1fEsj3YO8UNWrIX/GhtBaOyus9K9rbuvopEGRvb5KfjM0k0IWUCCi7U&#13;&#10;gW/XEP8He6fz5LQFecEPesVP+cUUFdURRo+QtTf0vlvj54QZGH6E8WH4oXgyDiP+gR5dj0/F+YMu&#13;&#10;LqOr+VjtrA2IIiAL3yvADRknZFO7xc9Q45V+JvOYxydK4Lsc3hxrhFrjcAEa+DmscOsv6+NfFT6T&#13;&#10;NTKiLX6cN+dCnLqT63COWqErfosSXId7qL3nobExQLUMfGYRaUcjKpljpG3ylB9yIAdhqN9Wr2yg&#13;&#10;zY50Ef+hHfO/3/CZRpw8ZTsjWbyCg/KZ3xtozyK2oIwr1uDjajsvFn9M2wr3Nk1+1E+WRRRRX1Zj&#13;&#10;fg72Nq6Y0fpxnTNX9unexjA65GKb7P30CXxdRiFYoSVP8bmC5SAM9Wt1a6GrEhrM/YTvtcmyzSK2&#13;&#10;pEVakxV8XG1n8IFX+sGK42DvTFKCn6TVCRrRNt4bnFbxOv65m/wDawP8uAybfKOGT6EcOaQn42bL&#13;&#10;iVOx4qE5EP1opbiOTNZm8EiWi9sLI/RQBxtl8/cbLaLwXRfnCtADMo62UfvoxXYCuoe6bW/p+GA9&#13;&#10;+bFkKRs/3vqcyL59fqxe5LwifGer4dMUDQ0qa2rBj3hVC2fJbBms99pCLx9oloqP3MQFZB5Idgd7&#13;&#10;QwW5VGdnbS34yFt14jl7rzs3ZGjtQtWoXV793rnOvW379bMFP6opAq5zbzuWvb9WcruqIevwmWrX&#13;&#10;LS1QH+ydIIF07KW9zecHI8LzeB8fPs+P//xjKqFU4xm4I+Xu1OqjDFQNas1fIm76JWckFHp12Oik&#13;&#10;VzhVU0jlxjcV1sWBSEbPYMPPjx4//WlMpxzGkvCRYubbpAp98YNeHb2/B/EcNEIOkUG9f+EsD9+5&#13;&#10;yNzZdR3PZkDOkOEjP7ZQ0mnMj7ygd4fUsOs6ns2wFHxk2+WJBD1VmJojvUwXDvJTW5bkBwAZCT+9&#13;&#10;YOiO9DJtAApXbVn2PD6zyXGnkGSgfpQx2vRvXEFPrV15U1v+6IoviOG2H/GZusZfqSCryndDfuiW&#13;&#10;p55PD1ovfl87yScEktLzs5S9DVkr874ekLgfvr7kBZ1zoSbbsuz5vYeZRRp7Yfybc4/R9vynf5dI&#13;&#10;uR3T3qZ6R2svvE2FGDfjtOai4B17P7ZuqGUKSQq1GHNA4jvMpYaKl4VCL1emj1kaOSIF0FgC3v7Q&#13;&#10;Q1IMXwCKEX7rlyHm1LK6ePxIHNw0/LAb/ED2zQFE2iF+6O9BcBWFrglXaaGUwRzZXRx+JCiy2HWd&#13;&#10;+JmtfVBFQpwzUMbuhB/Hyslg13WLxicZwRGKLPgJtrKsssCCpsawO3uProOhYVxoTZDahxqDVQ6u&#13;&#10;TB/GMLKRBKAWuMeAr3IkP1q7vGZdIOAP9s4ZfrS2mhkie/lcV3MLraY7Jgym4j866e/8H+CDOOci&#13;&#10;yWK352d2bSk0wjfmfyH4ylMtmDuGvaFgQpJC7YLxUTosO+UKHrF+RSi6wS0dZ/YGQMili4MBB7A3&#13;&#10;wacPT+EU/hoCb8b1uNyd+189tbE12IIdSxwsThpUCT5W+71N+iAYf5YavlvhI06xCa/g5pKdT+Lb&#13;&#10;dWnwS+LSPAqI2F3syEGunc9+wo/fSQcNzhzGH3lumx8LUVQEO8IBvhdo8lMsQcrPmKkOwVq6pMAl&#13;&#10;QUI7e9U+Yty7iQFU8K8dg9Z0SWFP42ttMf9cW5a7ijaJmQoZm6mmQL7AT/ogfIH4uZyZX3GEvJV7&#13;&#10;z4r7SNf5JD8r2juNCHFR7NXaIj9moE+SvQN+VoUvBovRpAymUmdtQufqMkJawt5GNqKAmF2mmEK/&#13;&#10;NzPAT1qXxVkTE/ykD0Jy7R7snWJK/LCf/Oxg7RqAsOakrfB9JqdnxOFHN2/G+a6fSHC07z6kXJeF&#13;&#10;Hap2IeWTAoTEgR+Y+HGnewLp29a/dN00gI9rbhcf40r8iCV2Kwd0w1qMfqPxV55Lx/fvs3TqxT34&#13;&#10;E33z8+v8cG6D/wnnAbAmfHLAU89P1r5Ihc+In7naL7yxtAL8SPlY9obd3nv2J/569jatGmZcae94&#13;&#10;7yfOJmuX0I1d4sHe6Uy0/OjnuuZm2vpE6WfLwd45ZQia/bn3VC57YfwYDavNS46D0z3sZmuXcVba&#13;&#10;x+u+kxfWWKzgc/8wwZ+M22h8IWCkh03m1RViA7H/EGUvNH5EVqmzX9lGtvBNv5Hg73BFg5C2hy82&#13;&#10;ORaeLB7X4nXjQmyE77p88g/fGH1MDXuus3Mz/nhHsih8cs9kxYK3orIhx3gxMsINDec2+KE6g4r/&#13;&#10;deEbKcEPBPEDWpKfsOuHjPjJMMThP/mxGptTOi4bX0Qey96w23vPvsTPErVCWvjexlXD9XJsez8h&#13;&#10;tCDBH3mz9Qch8H2FspNr121uOdg7wcPB3kYWWD9WEVE/XjXb48d9Y++PnxMZPxIO9k7/OTqihXUI&#13;&#10;trV2xSlUJ+K+ENfPl+0zvB33Hy56Mo5iweBwgisiFBJdFZX54L/o0t9DtFmZv4mwE0l40jAwaXBw&#13;&#10;+FKPuE3w5R0Yws/r44oNPu2K8dEQH6q4HK0VH85LxUdekRsyFT/6geM617pbyGjkbCJtyaT1aTMt&#13;&#10;DB4IqAxZIj4TbGtb/AQNJCLs3phD8EOKZvhR7RMbp5XgOzHBj5EkfsTDtvaGEf/stvyhGgm8bHyW&#13;&#10;jYjLEmoYDQ7Ej1MEZc8P7YnjPf58AGbqVaKNZp/jeybKtMkPhsgN6YufJe5tnmbMORolKwqMCKmy&#13;&#10;frbgZ617m/NjbAU/5LahVPUzx09ym2Q7DLtujBkJfLuI8M3A42DvBCM9P6IzGGKjim75S/7dMde/&#13;&#10;+C/7zvB5DTsxHhPEe209GfffI/gCw5UCuxsYBgSFBfdTDlSGxGBDNhCP9zPCpWEyuiY7EQrXzfAB&#13;&#10;YkeEFH5cwvHjyQgTNIrlDO/AT5XD1fijL7vDRhyvSwC//j7E9/SCHybn/LR5Ym6Vf04oHNypYyhV&#13;&#10;KcC8PnzyFRw4d2IwlNao9lm9Ufsi1b3g5GtL0bIvHp9V4yww1+BHa5cWnDbbGzw8aldsh3JF+FU7&#13;&#10;ljQOo6DVSXZm7BwUHeydTpfYClqSH7eub29jfSQZYMErKFUpuI1W6tyQ57XubUaAdiNyt5O9n7HG&#13;&#10;q5O4+r3t2O47T/x9IVZIHlgomF97xfTGk3H13E5//KtA/JeBMjqExtcdXe9qu4L973I5coGamzRo&#13;&#10;hR1P6B0EZzlJE8GpTnw5VOs+PmXAR7/wC6i93VT0GvA91yrpWX7AWSx7NR4X/LFJtnoXOq4P39lw&#13;&#10;flye8lOaWlelA3EWH4ox/65eBz5yPbq9wfhJCotZZy2pJcVLxs/a4Vr0U7KR/DTGEN3nYO+sSmE5&#13;&#10;jYha397mBMQqYpPVtOXeX+RV4WV9BqSjeUc1qLhw0bZo6hXvnUnhlH9p0C55b1NdsB3Xz5b8nPi9&#13;&#10;rRt/dLAeeK9q4/evNkRikRwb3MFSF8oyT/FYCeWXK6dTWSf6UquABCi9+tk2+PQZB8pxBAC3XtUG&#13;&#10;tjIA3HPp+D0fylpty0nIqRrx0wC1m2uj5qyo722CmW1p+Ey36k2JM9PqSBIT6nsrLbDG/CwcP4gQ&#13;&#10;Hy0TyFx6Z6E507GxKrBTWSf6UstNSNKrn+2+xJ/PjjmOTUp0RADcelUb2MoAcM/F4DeJH+xtM/N7&#13;&#10;3PnBNVRFrcBbb9pau6pPw/BWWniG3KpMK/8S9gN+jjrTmow/XOQ5Srt1Bzl10FFRplZgp7JO9KWW&#13;&#10;m4CkVz/bPYavcWFY/ZjbjFoZEe7J89gkwB6MNPaqDQJN7V94AQE35LoZl79a/n7Y79N1TZrsKvGw&#13;&#10;X2pvgcRDrXVSxNCy0wy2R6LHFviF4lfzc586dK6pXw6l9xw+nGP8S8dXfkzZ0lZf7ahKnbbkp54K&#13;&#10;ZSA9MjrVq8MPHpKJFMBEdhrJa18Wtf2KcPprTub4Xx4+MhrvMuTHDPP8iD21Fp7ilJ9V4SPZlext&#13;&#10;qBocmt8sAVfTMKmfOX66wOpIYohhqq+21qkuGIMh/3NrF34ZndJS8SfcI32fLPKQTKQAY3YayZFk&#13;&#10;UbtMfGWntqVkyo/T2TPBSDP0WsPBcRfdt7XzWBN5146f6XrSNQT2wcMMPxjeLu6d+Lz4kUOaV2/r&#13;&#10;yTj63eQcNoWcfcDoUoOBtkfjJrU+78kI+JuPwty92aAQFD7bxdd1cowz+OUT1zYfv3ZjgWKibOwy&#13;&#10;ms94/K0XbeYzgYJiomwjw2jNbuPrqpMh2YU1/hzEhs7mq4HCR3KT4+rwxVW0xU9Nqmhyl2ntw04K&#13;&#10;e8fZ2lkcftEUS2XKDwxHzc+a8NtaBGEkrVW2chhn+Gm9WJLmM4GCYqJsI8NojcraNX3QXsKvtWV5&#13;&#10;9INmYhh5N3rz0fjTXxRMnM1XmPCR3ABOQhaCzxSVb8uP5GiLH4sI/z5sujfAvlr8oinqcsoPDEfN&#13;&#10;zwLx25JjbYmf1gDCSFqrbOUwWqP6dE0fNI8fv3NLV0eIx9/QQjH3igFkoAl09/daDuM+JdtT6fCB&#13;&#10;RXr/61NdI3DVbAM/gTTOXLl+BcdvryhwDDlH4UqLpUbqLgxKey0Mv2aiTdpS5ZSGTvMw4odWudDH&#13;&#10;OvJJbsMh+071EvGRKbONlEuO2g8O3Gy6cghSmib5p0AD3NuQkpeIbyWYCVJoyDFRNemFlHXXepa8&#13;&#10;O3vPvsEHc1qXNegoJhrhQB/0ZDjYO50N/xsj58fpE4nj1v2XuLeN64eZR/pHz89a97Zj2PujxFR5&#13;&#10;WKu7cV+1DnyQWZkGtbZ8pYsfMru+d2Lr9WviipD09un/Z+87wC0rqqyrc6KBJkjOKKIoWYyAgghG&#13;&#10;gqOoyIiYx/Q76sz3zyjm3zSjgnHMioqOCuOMWUcdRtFRFGUEEQNRJWfoptO/1tqh6tx7+/V7Hej3&#13;&#10;7u3TfU9V7dp71a5Vu+rWPffc83wzDhGuips7vCJu73/unsoyC78h0U3nXhP9qfqW6/yYgA5I7FrC&#13;&#10;ar88oQ8BOBjfHYQSMUCjrQxWTnwH6SYErPhsCrbpTrTrrg0tvnocnbU0zwP40WiQEyglVxLyZPzb&#13;&#10;EKBWAebK0klklJAfMnzxYTSot5WfqLE0+UkFckET40fGwY8VVBUoRnzLf9QMEX7OXe+b81MZQq4W&#13;&#10;6txtaAxWnCnpsFr8jxI+qRrFtU0B4EHSTUhIjZ/V8qOoMQ6FSVsCsuDAnlpJgJ2qfF9yk4Ahsh2j&#13;&#10;sXZaX52f6DqK4oNlz1R+osbSkV87LcCCpiQs4mvk1jYwkGsb42dC/LhyNyFg4hAv8RmCrlsHgMK1&#13;&#10;2HfSZ0BYXAMe+NaMNZQ3hlefTAOfwdIXYhiK5ehlXEkhmBBDG+YGXXWoEgHEPA3YHlMlzDKXhWrr&#13;&#10;aqg3VCbK4RQ+0Lri0yLwK6RsAh9pa2vtSkPgo4AfzBglPtYqkFjjx+pEJym2I8ihmvIujggTmbQ0&#13;&#10;6zhLVQUaTn189tr6xlwlwnI4VxEVmiNis1oTqaoj51VVo1MLLJSrqMFmdurh17nb9b/2H7ksjGNt&#13;&#10;ADmDY3ME8ElVGxvizQURNkhbnco/lSN+KuWyDv6HHD/m1lj8BDNGic9dFUgs/lvCYAtVy4tInFiv&#13;&#10;vIuHdO203o322mYcxDnmlkXOavmJmKKihY0yg2OHShW/tsCAZB2Pui5KpJMH4tDjs7PBT6VEvQ9+&#13;&#10;kLbcGm89/KDY6kxo7dQYNKfkHxng5mac8qizxtwJt+2WoCnlBpgdZTHlteOsSLEDWRkFL3vigKhN&#13;&#10;g2jDBSFHaht6qw9xj3bi53pHBTbWaxCCkA8jfofkSrzoiH6ThwH8pKn0cKIa814hcSoFyVYvOClQ&#13;&#10;TkNLWIojTaWHE9WY9wqJU4lWXkDCXB1fGlJAnXq4tstRSTXqeIXUU4l2XkDCXB8+VfLw2G/K2X6L&#13;&#10;6Xm1FfiwGXV848OJQJL8OF8thapNgyB8/a898iHbXfdr2zrDJ1D6WflRLuRIN66dwQ1TJ0YJTsGP&#13;&#10;B57EnjcrLyBhrm9tkIFp8pymkuOE/2u19kwVfO97Hz+VGuQ2rp3j4ifHfBKvPQzs9DMGeZKsze5O&#13;&#10;uueTsnIPBU3m8DtStwhDpGu8dgZkk+Ljkc0AOJKbcdarETbWz+gAiSwaWM/i2rvRXz+FdYyjU1JH&#13;&#10;wcsdcaLmMpYSXtuP6dt+QkmFXpNBwCnrVQbKMOOz39llJwFJ0hEk9gmiwvgJEPHf6jI/MvjZ0Yac&#13;&#10;eGtp6lbHD6xbFYFJ0GA0LcTcSlFrzHya1YqacysJUjGhmNng+OkNnHTH+/yXzgD/c+6u77VnEuMn&#13;&#10;WWPxA2oHVNfY8UFIrByUHJMm0Gpl8j918aNfo7221SHt5DC+E+IH2n0hJMGg4KNuxVe7rTHzaVYr&#13;&#10;ak4W3mAqutCSKY2fc2sSrz3J9gD+N7T/vS71BQ6cT1mvMurSf6gNqK6x6SQkVpLSZADQ1Ovq+rTp&#13;&#10;sRn3Gm+EQcv9ut09TkcMp/oQ93o3iLKBHnb4tFZrbbVB+LkHsKfIBk3UArgs8aHRVge+ZA7oKD2J&#13;&#10;NEceXwQET0aeldpzkGpUq0YfJUkySmPxL2XDChQrteeomXr43c5bxLNnGfsRdLWLlgvORANORkej&#13;&#10;FYJQZNUI4QchQYOnUSQXlu/nZ32uPWot1x6U2uab0csBDYfvcf/Dg9bBjWtnDIfNJp4H85MrUVsd&#13;&#10;4ysZkATWIgbnJuvWJCIyBOALGqOA30uEz9xu50dobYsxFy84TYCfjWsbJ+FarP3iPgj3tJuwAR+S&#13;&#10;GCiTSC3XfpTaalnhNEH82NDrAyIhga8r4yujxoHtMnx0vDZUfWjv9fYe0Rt9ch7sa/hMFZt+gRtp&#13;&#10;SiWobVX8kFkaJSKHDvMVPxGpCpXWos3LCLUhszRKhmg6dg7cSGU4BfB9eIx/dC/9Jznpf9t7COPQ&#13;&#10;J8MoMO3nZ5TwjYngh2Qam5WVmhO5MAh+ZEsTcig1498w++2ktL7x0Thbrq3X3Pr333pOfjImo3ml&#13;&#10;KZWHURV+BT9EqXWG2Z5HA38QB8O/tsU4R6REqoBAXLVx0ebNrvIT5cCLGIu5K1wAJD4XzsQ3ZDtD&#13;&#10;GIfP3Sh2vTG9ocQXEcaP9d2YsXzwA5nzU2trrpd/2dKEIyq10cBnv1tWjMN6ZvxkTIai8xNFItR8&#13;&#10;l/9hx2f/gp9IRQZoqJx088Zu5cz0Wu3g0DQDN9Kx8M2SWHzZXlub8WncfbtTzHJvTmXblFueRgZg&#13;&#10;Dddzldeb2b1WBm4Vxolf5ZarOBWbuVXJYSVDdsT8lx1k5r9TEmpdlU4TgulIWAjDIcIHB+xWfPZi&#13;&#10;0ThEbiA/0pBK39gmP4RwY6qPIL5o1FUv5uJgVPHl/DDj/MTHXC9aBQt+mBULVTiQ/3WIP3f72WWH&#13;&#10;l29VNtl3friB9J7x35tRd2Puygk0bx6sag2o8j5+ZGjWo4TvPc4x7C1bBaSqGKK1jR1DnyJ+NHOi&#13;&#10;myiou6ZiFPg55B0htb1i1Nc20tA3t8bJj1EI8usyFrQCtQoH4rumv4ubuoYlUV1jePGtpwP4V4XX&#13;&#10;hhJpQD7eW0iOVdU1shvjVd7HvwzN2kHE/5TGR3fCf0UeyuohCt7TTIOnkEfZ0jCc+NoZOGofBeLz&#13;&#10;Fdt9uzJOkTslh7mx4IuaUu6mLOWgIxfDGo2YNs6EiB29VyrBKRygjldluir8dEgNmCHx1X4LoioX&#13;&#10;mFpYeErvvXOQhP/Dji9GeHJqOqQ0YvJh/BhHLJtJ5UwgjhP8q8iTy4cZX33rxBAlXX4i9iO+gp+M&#13;&#10;fVi0VBkmZYETaejVsrR8boX+xPGtxU33n192Om3rssVjFpad/36LstXRm5bps7g0mHdrjl/9NaRa&#13;&#10;bv0PEvr8h8DsakqP69y959ae8MMYM2pifMPJyeA/x6ryI5bd5S739Hnj2jk2PyROsQ+uYmxjrEWq&#13;&#10;hEZvZCv/xjfLVtfP/7DjByfGUPAUPETq3IKneoC1tV7bKt4g/qcCvmIPpPTxCEH4H5XSwSnfW5QP&#13;&#10;ziuzdW0YrbVTPK2Gnzp3g7eIoUgpN2LXZO00VB8BwUyXW9O46UbOroz3XtXj10bxvRnUzJXeRR5o&#13;&#10;eXi+9dnrWui+agrwMvk48OV6NqqM4Vv7ffjUSHxmQ4Mh29pEXyKtbQwTfu2V8aKyKDFexuRHKv38&#13;&#10;GOYAeVA9pPjBZXTTQqvLQ439WFbDCqkbWpIorlBxskaZKqfi2uJPmzGtbHHkwrLj321Z5uwysyxf&#13;&#10;vqJM33RG2e4Fi8o2z9q8zNxkRvqTfrhk3fqfdAS6CdCotTuOtaHPwZafwKnwAh5K/NFc2wYMvwY9&#13;&#10;5GOubQqL7tyqkTJAXkGhZoUx8aUyAGdV7Q4JfjBTuWSu8hDdNAqrXFpZnJxrJ31c3/4nV9kQW7Wj&#13;&#10;rv2NH1FJfbzMbOPaOYC+hh9mQ2N9r50cIAQ2m1OTlre9+DT/ASc23vxX4x8TIAswd8PYwDqS4bli&#13;&#10;YJuQjUIiIfN2BKSJcaYAr3HjE6bF9HyQ2YdPfcenavWfFQbVtXGhamt+quNHdyIVbdFxpbbgGT8N&#13;&#10;wRjbUMuMql0nk8YmaAvDtcEPh3tStbYu8NfI/8YZ56fjj6p7+WjmVtS7/5a0bzhmq/O6wHfnqkeW&#13;&#10;m735zLLDy7Yq279kizJz4fQy7W7Mh5UryooV8Gjm9LLFCdik/+PWZf5us+Vx0G29B0b4vwp8icfp&#13;&#10;PzED37xzfAjHvTYQwIwtk3mijxK+9Zfd73IKQcuJ56f62rbu/U9iRGTgG6tOYRCrdJKundmNdtDv&#13;&#10;Wf9j7lYPLKfzONcG8h902xjA2gXDjs/+iiv216izTOapkXS4ivMDm+Cnvouboc7gn4fyo4bPjjs/&#13;&#10;7H/lhxXGibHTpd1qXUGJ8dnVNdlY+BG/xOMw6Dah6fFoQzlWNwS6Kq7B8maiNVrriAUIBdU1E8Yi&#13;&#10;wCrSzh00Y/cFlRTzlXquAEGKG3yhOL7lTX+lB1a1Zs5BHSjdcqXEV9n8XyN8b2q94a8D/2fPnl12&#13;&#10;2223snDhQvWWzNxrm3uVXXbZpUybrl77xPXOIDEupB4ll5lDtR7cDeLfYB0IoxFlH5dqzzas0mQ8&#13;&#10;11jccccdywEHHFDud7/7lQUL7H5mDwka5uGjjbLluvip5o44vgNNxP8F8+eXXXfdtcxHGiEWbatN&#13;&#10;NRUSa7cXX4ZQnj59etl+++3L9ttt18ePEBwm0Fr8mu/nP/BbV1r+5+82p+z8mq3LoqPmF14dX7mc&#13;&#10;GBiFlTPw6RxfnWFTPn1pKQv3pd42ZdFhmzQEMguPwoHwMcpOisRR59apAp2arzlHrviscgyHkCDF&#13;&#10;qoPvUZmdhCSFo4ZvQ5PdB9PMiwXnx/JGWm9smp1bO9FJq/Ps4iwNF/6arw0RdC2/MVFMZszVes47&#13;&#10;59rZVEkKEHha+Tfdak8jUzIZz5PIf+9ar/8SRx27gMN6wVx3bejlRxyHcmBE2Sf98OBvXNsYEfWw&#13;&#10;2Kjju4b8ENCmSvO+a6242Jtc92unAyvJD5q8C2VlPNqw40FMBt7Bwgo72lxHXdU+K/rybuyTpGK4&#13;&#10;nGbtG4TEdi2iRdQEpKrq/dyAxXpGUSO2fKwECWgaUWxLE8XfdNNNyxFHHlkOPPDAcC49WC2++mKn&#13;&#10;9e3/rth0//tXvlKOPvrobPXv/+7vyxe/+MUye5Zd+XRyk7/V+p9EI15COXuPDGRSAf+Wel/dgzBZ&#13;&#10;Jf/Qe+hDH1q+9KUvlR/+8IflvPPOK4985CPdGonjz5gxszz4kEPK4x//+HLf+9436wN/Bja8+9x/&#13;&#10;n3LMMceUnXfe2Qx5toZVnoj/D3GfHvzgB6uthElkicsOO+5QHvvYx+oDEPFDL1L6v3CTTco73/lP&#13;&#10;5R3vfCfqWeNcGYTOqY9S9IkVvf6HXqTBD3UlozE+eG1+6CZlZ1zxXrDfXKuZgYrZeM2CllLLr5hl&#13;&#10;1TN3mlF2/D9blq3/avMyY/4Mw0LVQPw19J9w6TcLPOivd7LWrXptkE2HIZMY0Ojgs9ekjofxZqXO&#13;&#10;uRKac5eiRmz5CLIA7CCGfgdZ7YaZfHDbqYm/nta2JHrI8SOmFAPreW1DbCatisKITytkCKNY49P4&#13;&#10;D7tI1+Xatqq1P9pSugp+6kxmH9oeWJ9CFlghlerGtTM5Iz8tR8a5S5JWK0exLZnMz25GrmPfQFEj&#13;&#10;tnwEWQC2Gqrj9XjHxD1H/DeToDGoXmeiaMlKzTnRIaMLKHuSaa3BDw1MhVZp2XqeQijoaAU9+G0D&#13;&#10;rqYPFZ5Py8BPAVyEzO6zaoTAEyHeTO0IHHG1apeiVDvxxBPLu9797vL73/2uPO5xjy1XXnlVNVRf&#13;&#10;evElLDNmzChz5swpd911l/Tj/q/0bI39N3ydE6yUefPnlfvvs0/ZequtU2GPPXYvB+x/gK7OUtj2&#13;&#10;M5WQEUz6Y0TpHPyEjht19SvSRPBpxav4b3rTm8q9tt66POlJT9TtE5f+9rcG6P6Qt3nz5mozy83x&#13;&#10;V7/61fLUpzylLLkb91z4sfW97lU++vGPlv323a+84hV/W973vvdaFE3Uf+DRZNGiRbpSz5SHw3hM&#13;&#10;GD+UPxof0j7wgQ+WhzzkIeWCCy6gSIf0XW3GzJll773vqyvRxk+iQdeUUqKiyXRGBW3oQOpY0UzZ&#13;&#10;WlMxHVfA5+46p8zZcla5+Vt34mp4KBgI1wf+kITzgRLZ4vO4lgGkvGa+YNfZ5fbfLSkr78ZfIPC2&#13;&#10;qcpjbf1PV9W4Ybb+myS12CJeKIcfkdaaDj9pOUL4a7y2kewkLMa2RwjihxFfYeR9b0KKnTdKIn4G&#13;&#10;8iO1PEkl9Q1N55HEbwjzSZsSkdLlZyJr29quPTFg3fEKacR/eosK8zUl68n/jWtbHYPOghTE2DDE&#13;&#10;cEg5RZ7hGHXGiVopiLHtEQJ/va5t9I19YKrEPkj6Zly1VulvyK3DNIgNY9dt71V0LlIo+eYfdsS2&#13;&#10;CmsFHW3BvOlWVGE8l4LMqB8s9eJLo6pZn3r1sj9QtJkMDR7VMLxeFf6sWbPK8cceV+bPm1ce8IAH&#13;&#10;lEMOeQg24/8qlArpeBVW9cce+6Ty3ve+t+yzzwPKDTfcIBlP0WbjBqRm3PKTBqHYg9/BIkK4gdsP&#13;&#10;4li2bHlZuhT3IiT/1nofVO0MkWTe6rR5hpSC2IWhrdTjgPkOJBFdv8ngIu40bFT3Luecc0751re+&#13;&#10;rXbzlPrAwpXvudiQz8TGllfS97z3vcuvf/3rVD0A31o86OAHqTxrloV7E5K16bRApsFnoS0uA2fk&#13;&#10;bcWKyqVMpVQ1z/2vc8upp55aLr/8clXn2LLkakuWLClLly0rK4EVccYq48eVgiwVTUb/uUkOG0IS&#13;&#10;n+eWfxfZ+ANn8RVLyt3XLsUVbs5B9yjwZe32gd/WIY8/ElamzUS6DHq8t5wHdBVffeMb9a6gosnG&#13;&#10;9D+C1bGZtCJHpZRVmURRIu9a9hFCisRPC2bCocKvQwZ+agF9r8w5PTUGxIxrVLUgrasHY6NwOPEz&#13;&#10;NjuMkYox5lZf7MOYxwD+N+IzfjzIgh8VTZb8OKei0chc9drWx/+Q4Hs3mqm7fvZV0Q54DtqHbe1U&#13;&#10;F5t++hvCPbq2KYx1ckeY4CXOkfXNeKvGK2N8s248R1bvW7kQW1kakLHO1JUzsDTPjMeUg0Xi1bQk&#13;&#10;UDSbSMgoX2GEX4vur01Va9uNI7BMCD3Iic+Xq6gQctML7SgNwEfVfvvtVx7ysIeWb3zzW+VRjzy8&#13;&#10;nHTSM8rXvv7VcucduOroznFzeMQRR5SPfOTD5Vhs3Pfcc8/yne98pzz3uc8r2267XXnNa15Trr3m&#13;&#10;2vLpMz+NjfyVdc6F/2hnFu73PvGpTy0Pe9jDyo033lD+8z+/V3bfY49y3bXXlrPPPlu3mRzy4EPg&#13;&#10;z/7lAbj6ffsdt5d//49/L9+DXu/hbkms8U0SKFqJq8zzyl//9V/ryu/NN91cPvbxj5Xf/OY3CcP7&#13;&#10;m5/3vOeVL3zhC4X3ch911KPh001l6d1L0fevdTbB7PvDH/7w8vkv/Gu5/LI/Cj94Jj+8ov20pz+9&#13;&#10;HHTAQWh5Rfmf//lZOeuszxVuUNnOC174wrLFFlvoivab3/Tm8tOf/VQbczkDv7UZZQFYy/HB4uab&#13;&#10;bypb4yr64Ycf3vHjec95brnzTo4Jx9EP2PAWo4eC04OwWee989dcc035yEc/Wi77I32t8XGvbbYp&#13;&#10;z37Ws8oe996z8Mr8LbfciqeO6LKy9B74gAeWE558PMb4o+WRaPuggw8ub3/728ucufPK7rvtnrcB&#13;&#10;oUkdxx9/PGLiUYiTu8p5Pz5PWPzgoUcluVLETzfwm8GCnqnaOTcKLmVD0nYTJcuw4Yd8q8cuLIuO&#13;&#10;3aRMw2cJbtyrLXba8Td3OXFkxDnDtQBV+IHJcnyRc93Hbiq3nH9nP37T9kT9B7pbo6HWZ+ueRDwF&#13;&#10;rqtI190EQkoDLFFHCZ8cJRMoxJwjB3E4rSjW8U+ZG6+3tXOy44OI5AIMxfzIj+TwX2uP98OSynPy&#13;&#10;r4qQuzIHYETx2XUeMYctSIPpQfxYXfDfjoq03cSSwBkufPVNXfPOikDRSCYj4zmUW068miLKg/dE&#13;&#10;Qkb5kcE3HjT/kgSSE3PUOMqq9bB2sjUdbIRfLjPVKDDN21SqjA9Y0Zu0FKlEdXMxBjSkBPD/podV&#13;&#10;ip+o/BqCqfWcVetAtuDbGwKBVodvbji+uSR0/cjDg88E3qhkhs8+DcSHasqFOQ582Bz16KO0oXvd&#13;&#10;a19bVuDF+7F332238r//W6/KPhKb9De84Q3a3B55xJHllttuwabxZm0A6eFxxx2Hzd0t5evf/IY2&#13;&#10;45Tp8L5wI/Sud72r/PXJJ2Oz+JdyBzb6J510kjbyX/ril7QZ533QH/rgB8syPJZu+Yrl2LzuW574&#13;&#10;xCeWxxz9GNw+83vDa8bSW/BNViWNP/I84/QzsEF+Wrn+uuvLDjvsUI557DHl+BNO0CaUdjvtvFM5&#13;&#10;7bTT9MGAG1jqfPvb39a93Kx76Utf6vDTystf/vJyJG7V+MTHP+GyyvMmmyws78ftIsdhY3r5FVco&#13;&#10;Xk4++Vnl0djcn/rsU8uW2IQ//vGPK/Tpvvfbu+y4045lJq5q8yq5DrhdNwv4FTIu2V5yyW/L5ptt&#13;&#10;Xp6C21Q+9rGP6RagXXbdpRx40EG653wffFCZjtuD4uAHhQ/9y7+Uv/z5z2WzzTYr98YV9f1x284J&#13;&#10;JxxfFi9ezLDWh4IPf+Qj5Qjcq078ww89XLf88FsRKUDnwIMPLK997Wmy5f3ks3CF/oMYjwcdcnB5&#13;&#10;45veWL72ta+Va669Rs2+6lWvKv/3H/5vufGGGzGWd5QTn3aibnv5xS9+UWMwHGRahwfjxQjGXGTf&#13;&#10;WTcg/tuZF/xQ1gLNWDitzN5+Jjbj/AhkNdyG88DPNssMGeKpKri/fPqKaWUFGiQCr4qvuB3pPAum&#13;&#10;VeELKE7j9D/U5f8arg32YaZlIFBrOnL46PqE17YYM6XrYe2c5PiaEc2UifeWjCz4H7Fvs8fiK3lW&#13;&#10;EQARx9CPuZuGI4JPzlqOjCk/RxygGPys7do2bPhB0ca1rR1ZjynOQxePhx+phoHSDbW2wRP6ziUC&#13;&#10;/7hXZo8wC/Dui0NXDd1BviXrIeRZNiMtQLAyQ1nxJEGA2fqDJlq9NLCM/TrapqkBjB+fnZA2oeQQ&#13;&#10;UrYluTekJPBNZtsY10Vih4yUNS2cx4MPiy222LKcjA3yOWefU87/+fnlc58/S/eAP+0Zz3Bsb8G/&#13;&#10;yt8DV7Ifg836nnvsWd761reWt77tbVJ4zGMeUx70oAeVX+meYvPCCLY8f5T4Ny96Ea6G/2d5IDbZ&#13;&#10;1H3Na16r8fJOlxtvurG86G9eVA4++KCyP67WvxBXlNneffeqP2Y0fthk7bPeLOyjmXzhFdtTnn1K&#13;&#10;+T/YRHMTe+hhjyj3uc99yrNPOUX1OsGcsXIQNrjvePs7yrbbbFtOQf21uErPjfdWW20ptb1gd9hh&#13;&#10;h5bPffZz5drrrq1B413khv+kZz7TPqjsv782srxt5+lPe1p54YteUH590UXlhOOfrA8qn/7Up/TD&#13;&#10;zH/8x380HGE4kHvGJ8JcdfXV5Ytf/mI59NBD9Q0Eq0586om40r4YPwL9Ypkzew6dd4tSLr74N+Up&#13;&#10;T34y7ul+MH7gef9yxhmn4weXx5StcHWdBz8IPQtXxB9z1FHi5SDw++CHHFK+j28c+BSU4D9u19gX&#13;&#10;43MSxn+77bcD9sVl5gz+AhJNuqv7o5+vetUry/k/O1/36h+MK+gve9nLdJsKN7qKY1k0p+ymX50m&#13;&#10;/5BJnJl0BXVQiHrB2Mfi8EEibLBXLsOMWArdZVDHayVvO0E6HbLluGVmBcoFdzDxMYcrl+KKOupW&#13;&#10;8MVvBDpgXXz51bhvjlIAPVK/Cv/lNKsVqDF3aUcT/CNwp18Ea2WO77rpR09m5PCNIjuLMucyxpCc&#13;&#10;Su5EKQn+TUb+dVDXcji7DDmT4Twk+OpP8MP+OT8xt6LHkaZqJcf48TKTiH2SNEr4OXczTpCJI/ka&#13;&#10;e20w/sEcM7BJM+SGHd/6unFt6467rz0ZC+PjxwJnw69tHNN8YfHQiuD7Em3G9VV0bszYSwv8DH3U&#13;&#10;aVJA7FRkyowtSFbDhkIWeZt/qKdAar7Emwnk48Sna45PhyJvf6BoAH54GX2DSjQZqeACaDz4MDjq&#13;&#10;qCPLve9z72Ej/GYAAEAASURBVPJR3NawDPf88urw7y69tDzzGSeVLbfcipA6oo3nPOfU8qMf/VBX&#13;&#10;XHm/8d1L7QeG3CjyKuzyWK3ph4zM8vjjjscV7+Xl7HPO1u0vvIXju9/9brnqqquwIbSrvDfeeGP5&#13;&#10;/vd/UObOnaunuvBqMo/NNttUKU/5hpESZNRWeFhwRfmp5W788HEH3H7CDfZDHvzQctNNN+lWE/7g&#13;&#10;VAf5AZf8QPFh3Hpz2+23SeeTn/qkriw/7GEPl9pj8WPWzTffXDoUKHaY8eZ4df+yyy7D7S7/qjbZ&#13;&#10;7rvf/S59c/DYYx6r+7HvWmy3lvAWlDsX32X3t9NeGDg5FmF53/hduNL8zW9+U1fEn4mNPnl4whOe&#13;&#10;WH76Pz8tP8eHnZm4mp08oB9//OMfcJvIj8t2221f9sWHGJ8PZfNNNyOkrsSfhPG88MILdc86x+0G&#13;&#10;XNH+Vzzdhfd5G4E8k8iijbXav/MuYMG56LQDP+5xj9OHuI999GPllltv0e04HMtLLrmkzJ6JMet2&#13;&#10;SZi1j95ZjRlUmRLfxfYoUshYDrHqcIq5ZYhSYNUKzQnz3W5gwUYcxekAX45bUhIInxTYnt0hj0wQ&#13;&#10;NQBfomzHIKzoNWwO2V7/JfQ65gNatuE/7QwsU2aE5RJChCzyZgLFUcQnHUEE0sgydiJ/j66dGkAf&#13;&#10;3xhFxaGPmw1W1Kh0T/sfsSl+xB9zDDRLMu9exjRvnfZuNv4jCxgh8RT8E1L9H1L8mLvsJ16dIwWe&#13;&#10;CZqdnzAY79qWcNFICqYufsY++kRayAllkbeuQkiBurlx7RwXPxFcG2jt8YjMtTnKumfcxpHnGFXb&#13;&#10;sYcS34AzHyoWCX3xkChgpbGSXuwfBEEigGtJozkWPsArvscfkX2DYPjcHgFPCwG01Qyt/EA5/AgR&#13;&#10;QdUsUmq2eel08AuumJ6iTSmvSD/lqX+F/PSyCLdW8B5nbro+hc1pe1zhP+ILmf35U5bYEo4OvvsP&#13;&#10;8fY7bF9uu+228ssLfik1nuK54HIUZd4y8RpcNX7Ssccqr40g5A5Jk05eAsrQtrVu3Gy33bayf+GL&#13;&#10;Xqgf53HTzQ0tfxjJvA5TLVddeVXAKD3rrM+X15/2+sIr/eeee64281//xjfKb397SWuWNrvstFO5&#13;&#10;AR8ieJ93HLxn+87b7yyb4V7uebjfWlec2Sxe3fGq/NBWrqGz9PWCX1xQfv+H35ej4cfXvvo1Pank&#13;&#10;//2/t5QZVFIXdGLnyza4F/zNb34Trow/VB+o+PQWXhWOYyYembjrrruWc//73HL77bg/w48Z+IM4&#13;&#10;jmISL1x+2eWhYqlzFcIdMJb8UHNZEwss8yo7f8Cpg1iw8yRMaznqtEo3DaD/1QY5FVyGukZTmPxo&#13;&#10;ZS1aDffeFg9mMwPPPJUVbyznbWuonwEJvjPTv3DMmmnw3QlPQq36Bhyz6dWAXD54PceLfVLSj5/A&#13;&#10;zASmZRO/sZL6qOBHP9VpnoKfll/PS4eDi8PsfG6BeP0hCudfClIKvZQMHb69QzbR4/xYj+vawwhm&#13;&#10;sHWqTUTK6xGF4Nznboi7AMOFz/ei7CcJQ8GT5CfLUbema9sw4gcnRt3Ir201mDx8JsTPhl/bVuW/&#13;&#10;bWL4TouDC3EclsUbISaSFuSoiLTRlYiTAIeJUcD/wLAam4BVx+oDu3cx63O4gw+UxA/0mka7TInP&#13;&#10;tOJXINtyVDvmzBaZ1eDzmeK8TeMPf/iDHr+3226747aOXculuDLOg/cccwPbHjNm2i0LIdNtCSjE&#13;&#10;LQ4hb/2n7NZbb8VGEk8LwVXvOHi7BX9oGcvcq//u78orX/mq8s1vfascg1thnvf850k1NuUs1PF1&#13;&#10;DiQLBJPdgrb+8pe/lEMffmjZfffdy2677aZbLviDSF79b48ZM/1KuQv5YeOcfztH98DzqvT973+/&#13;&#10;8vnPnYUfTvLRjXHUtm+6+Rb1oe3XggULdKvPYlz9X3L3EvsAAEKqVeCE31aO8eWVb35wOffc/y47&#13;&#10;4372N7zxDeVWbKJ59VnfIkAxYm46bmt53/veh0cmHlf+6Z/+qRx26GF6PCKfSb4injgDfd6DP3fO&#13;&#10;XG2io/UVuDd/0MH2Bx3hv/6yJRTiDxdRdym+EeASYQdSD8KMT68ysRUiRtword0U4trPKqN2tGNX&#13;&#10;xX124D76aeXOi+4u13/i1nLdxxEDH78FP9K8udzwWfxQ9caVZQa44iJhV/CIXlFrzvFdsDb+EyLG&#13;&#10;KcaW6Dq6DWaXTIz+4b/lq2L0OiRMhxk/uXfKmETfKz9NpWdNx0Z3fa2dET2TGb9hq5kxwVeNfvJV&#13;&#10;4zOijNaeryJotrIcjZAGOBFzrIYBv3YM/fdu9/JjYuPH8q5YWQtT8ZNzt4Kb5rDjJ4Wr5oc1yU9V&#13;&#10;M6Z6yx6SJkZh6PE3/NrWCVkvcD5oPQT/2owPWBXszZeXpnDUDYMjNIlpxHKDodUnW7OSWg5yNdIV&#13;&#10;r1qcAD6MAt996/cd3va0af630djmzZHox+rwT8FVcW6onopnjD/iEY/Q61CkfJ70z372M92zzL8W&#13;&#10;2R6J7cIlS+w2lV1226VV87z5zwJve9gUt5u8/GUv120gj370o8vpp5+OWyu2K3c7xrH4seaNuJ3k&#13;&#10;Xf/8z/ox5Pa47YLHXGzY80gHar9jcxU65+DJLPrR5uOO0Y8L+QPDu7CZ5q0x/UcCqoq3mXzyk5/E&#13;&#10;D0u3xX3gry+/wa0X//n97/eY1ba/iR+scsN/4IEHpA7vWeezu/ljRj42MH5sWa1CtfLTSCJbeI85&#13;&#10;r5JzbD7xsY/qNiA+rYRBEX1euMmmhe39DE9o4Y89b77lZtz/vo0w4gMCb0U5//zzca/+A8v99rbx&#13;&#10;5NNa+DSZ9sNW9a/mBOTxGeHK+8i50T8W32DE8bRnPB3juqeeRpPvVqo0rGDZ0hbf+sPYb6WGy++F&#13;&#10;6mGxz3KVUoNy4q7EZnzJJUvLNV++uVx7tr2uOefmct2/3VqW3rwc9YYVG4/8lsTEjsJCxY+8+d2s&#13;&#10;DW4jicYkNLNiFXO31re5PvwgWz2D5gB+2GzraeWnRbb81MRve9ftx+rWNhI2mJ8Ws80PIz5GPeZu&#13;&#10;X0gYP33iTkQZPxE7puucKT5HB7/OrTZmuvwYT22984OklUaktbKRwt+4tnWmncWNlnjIERWr5Wcy&#13;&#10;rG1tFyyS610c0/zRhpSzd0itkwzz6C7FZkhR/GGQgNWbNOTxZi0QVbqNSHJgFxkcWzDkNcKPBvvw&#13;&#10;0Yjaof/W4Fj40c2AC5vsUOADjY/cO/qYo8uFv7qw/Bwbtd7jzDPPLO95z3twu8ZRuteYf9RFB64u&#13;&#10;tsfll1+m4hlnnFE+/ekzy5mf/nT5M57qYUf4X8rnPvc5PM3k+HLscceWgx90sK4cX4bbIewxiNa3&#13;&#10;iy6+SI/TOwu6fDIJPxRwM3vKs56FHwv+TH7EBop/rTKO2bNnda64f/azn8Uj+k4orzvtdXjay0F4&#13;&#10;pOHFuMK9T+GV6lNPfbYeH6gfLgJgxgz7DBdYTLlxvfiii8veePrJuZ89q1yDq+x9hw/Jhz70IXyD&#13;&#10;cEJ5/wc+UNjuLHxzwCvq/LaBnPCgKjfGenKJJHEyfuro4g9Hzpmdej/96U+1od9rr73y+eTc2M/F&#13;&#10;H1mKTfRduE//V7/6VXnUox4ljtnGgw+xv6j54he/WI+cvBo/COVTUejf5/DIxV/96pdlr/vujSe2&#13;&#10;bIb36ml5tXwmsHkEN+Elr7JL7l+D8C+JciP/XLz4WMjN8OSX3XbbVR8cZmEsxje3BIlTxEjLQlMH&#13;&#10;sL65FdVmrZmhCMKtKLgrRU9LiS8FqMrnieM5NWmllmggIxsfK7qANtmqmfWvDQEHG5m5/203XN7n&#13;&#10;P3QmzdoTJMTaMEn9x3DoWO3alv73jAus18naOeXwI0497fE/i61ajzBiXyqKaeY8k2UHSFvjP4te&#13;&#10;raRHOBXwM3bQgTVeG1oOxF9FGi38CJqIIQ+INi5UNYAf6GxcO21uMRJjHmb8DOBnfa+d+oYI7XLI&#13;&#10;+F7HnL3bhn95PwMr+XU8Uz9cRxLm26NRC7FfXEARlW4bZqaeVJjJBPGjnfTRm6E88KuOucAKq2tq&#13;&#10;KOgTNvVNJf8a5BXY8L79He/QhrfVYp5/Xp7P9+a949zg/R63rnwfV4gX37W4o8pnhb/lLW/RBvcJ&#13;&#10;uMd80aLNVd/lp+gK9ZNP+Kvygue/oJz95bPLS/DowFe84v/ovvHbbrP7mPlYvbPOOqtshh9M8srt&#13;&#10;S17yEty28soyf/4CbdIJzNs36MeVV1yZfvzi5z8v38Iz0uO2C94S85S/ekr5+Cc+rqeR8BaOLbfc&#13;&#10;slyKR/rF7TQ34R5v4lz9p6sTJ4KWm9cLL/yVPsN8+sxP1Xrm0DH1jTwj80c8y5tPivnJj39SeLX/&#13;&#10;sMMOw8b5W7rf/ve/t8cxLl68RM9k5xXlupkw2HbI+MeLfvTDHxX2hwdvqTnyyCPKbrvtBvwfS8Yf&#13;&#10;uX4HP7LljzZ53I3bYF6Ep9T84Af/hSe17KVHRj4dT3j5lD+5hX9siMfnP//58lw8p5yPo9x1193K&#13;&#10;9773vfLSl71U31jwlh4eV151pTjhIyrbg1yTq1tvu1ViftjiD1e/geex87GQd+B58K9+1at1ZZ4f&#13;&#10;ZDI2IwgCbEBs9s0t6HbN+udW1POpBJz89sLCDfyoiyYjxU07qDQHtGBAMZA7bkFODMl6wTqKhtzn&#13;&#10;P3TCzNSjFffEwTfix1I1Bj8xeExJmBHaSpu8VyLp5b9Rsjro9EFR0CdsLb0SyVTBr7GJfnSdVsf6&#13;&#10;ugwdqbEi9IOCPmWotDqRp54ffSbQkdoUx1cXo79tZyPvaeUHFq7fNeuPfdaPLH6lyadiPz+sWGN+&#13;&#10;hhC/DTnFVvDTVpAwkdYK27xXIon4NEnXaDC+tuINviHgdpWVK3+Jq4QX4vXkE56sr9L5tIffYhPG&#13;&#10;Py/+Dmw846CJ7ejRYFwVikqk/ExGja47jYJ0qg/SNhMprQ6fSqEeqQzHOjWKiS8Pm4rGPqSRNlWD&#13;&#10;s6tUHFzRSufgfuQVuC9ZfwlzADqvwPL53VdcfkXW8sotb1U5/vgT8Nzts1POq8h8Mkscs2fNzqe2&#13;&#10;hGwi6Vz8iHIxnmISR/28bZK2H5TwB5G8P/uGG64vhx/+SAyyx0GjqGxTph2vCvMDQfwhnZ5qquTR&#13;&#10;1rX5UJBsUEUoIO2tnoMr5u2tOLx6zg19r17IG6g1zva2WYHQKje/AybQ6vgnRutzm6/4pWz7jM3L&#13;&#10;Vk9fpA+T2ojjiY83feGO8ueP39j5gDlr4ayyy5vuVebuhW9T8JhDgq+8o5Sr33N9uflHd3Taqvjr&#13;&#10;2P+mE5YN/KbCG1/fa8+UwV9Pa1vyP6L4bcRlPjM+97KcGUVnzN2QRlrnzSrmbqOobJYzM7nx2w5y&#13;&#10;xViva9tw4/NNYcDbQjLcRoTyjcCyOIv/psKtp8zathb+J1GRaWhIfu6BtY0XTD/xiU/oPX4xnqZ3&#13;&#10;4YX/W67G0/G2x63Hum+BzujNVl5xux0XzsNzU9CzPnmZEv+pweCQifXGJdXGxSbgR97YoNEKxOoP&#13;&#10;BDWy1eETKAIy247mHN88gtAnvicSy5b+q/kmuBtH1wZfrrhjuik/fUPGgQOfVXy0YR69/sNg3rz5&#13;&#10;+sM+3Kz+Ak8K2XLLLfQHdn7wgx+U737n22nKTLsRZzken8i8jj58Su0TWn7AMpHU2404+Wp/EBpq&#13;&#10;DW3lUUccgdta7q+rv6ZrtcY/8hzvxpByHvzrne3R8tPi85JSxQ06u/4PwpesAWrx2W5uxJ0f+7Gq&#13;&#10;xX/lx664W7DDyPEa2LYLq81nm6kJJBEF7+jgAPwmWmXV2w8KTWZY7Z8zFqANBLKY3bNWlBl4ZDg/&#13;&#10;UE+bBf0ZnIs9iLhnZRruwJmGp8es5P0ruNVq2iwYkSe15U6qZG1Ccc38d+57/a9zCOPR8LMh1p5e&#13;&#10;/tvei5NmHVuTtW2d4WsoGrTG0Rhhpo3YxlTjTykrbRwjZKgsW+ogX8eFunipMpM2hIkGHQJQicpM&#13;&#10;kCeUJRKzVjqTFH/g2iP/5bDzw76xX+qNyVCOuWVSdb2lDQarWNumOD6H1AmxsSUB4ENjbwnOLAYz&#13;&#10;KvaUWplz3bkQaLI1XnsM3tucZPjOVS8/LjbPN66dffEziB8LPFC2IdcejzUldJIvRh5ShnTeREwf&#13;&#10;WaftjfK20aG6HRDivx3x5ugiyc2aINbfqkObzgLOVgTXhtkE8dGOmtWpxTeBc54uyzvXpbAznyXv&#13;&#10;8f8ewBeX7lPlJ5xELRZ1/qXNBz7wgXhM317YcC8pH8B91v+MH2ve1jxuTzg+esk/u8NjLPys9k1t&#13;&#10;Dw9hmynxRBNOIFjqOPERfZvgR60fwV+r5I9O7bCG4ywzFZBDvzr8u4WSAfiUD+QH8nHhm5LgW/8l&#13;&#10;8LqKT2k1iFzuJwjQvtkKRE43OZQjACXtnqp2yJ3/QFgr/Dq3Ap39iTaX37SyLP4D/4KPDWXBZnw5&#13;&#10;7qSZuXAGrozbfWuoKtPnTy9L/4JvCGbDchmV8dc4F+PxhnewlkcwY/nAF+oE/e/lfq3XBvTWNu9y&#13;&#10;tIkd9xWuM3prDyQw5cZW9Tp575CYb5MYn12pg+HD1OM/irVv7FNwIWmGrpU0ohHyMhxmfJHXrG0M&#13;&#10;il5+PFA8fnrWTnLZx3+Glg3OiOBbr+vao0ia4NoQXCcW47uZuSxVuhnYFrURux69Mjc9nG0Sd6FV&#13;&#10;AtZkwlcnvHfp9iReeyb12mkREUMf8SF2o4C0f+728I+i1N2md20YE7834oRR8bUZp8yxLbC9wZCl&#13;&#10;kIHPujRwoJgOXmR1/IlSQ0YARbB7W1Z2AyWWHxOf7XCxI5ZObq9izWc1MzxUZfV9+GIvbJFOEny6&#13;&#10;feddd+recuYHH/B3Av5zFIx3okWfPV9JtaZCUWpNO+DHxjYwim4x+fCHP1L4qse6w+dgc8ldX/6v&#13;&#10;EX7wp26CLOdJnmJMNEdERuUhckatl9yOA1N5DW4DN1JjYKAeTMaDf+N38Ieafng7wqZpn83xKjh+&#13;&#10;mMsW8ICVsuLuleXq995gqD4naLHsTl5S59HYE2st/IcpDo6wYAiFowef9WyGlVII7VbPqtbL2uPN&#13;&#10;sOkpgz+BtcFJJfHOv7I+DNb5Pv6HEL/OLfaZxyRce2yC1LGJcRiwNm9Q/xU2OMHfyis5tXiyhJWk&#13;&#10;ee3Xtr41V7hTGL/Dk2icOmuPVpF2nDes/4w6HjF1VPC4o/QeW9vUcHji/HCc4Vi9TcXr6SynBbc+&#13;&#10;VNWhHlg3LOAtH9XRRVsTDFh6ElCr6tdcI5fQasbCF45Yc9vEb7CifxTFAWguqTzqhPXKpu1Ji++u&#13;&#10;Dkwm4L9Ukx/jwzCDHZZaeRQRDxBLC/znGHX4NyQFjSBanHWB7xjrzf+1wcecCX5AQPIjSioPyvX6&#13;&#10;L6G37Xln0hI3X1f4y5dgMz3oaZWdRsdTcMfWtf/ZdBef4i6voWh64sfXBullbDoO7cNE6bDiN51U&#13;&#10;F6PXSEdx7US3Y/Wx+Bmbn4yxjB/qr83aMJ61c0jxPf48EY8N+zkh19XaloDRiBqeOmtzn/++Ym1c&#13;&#10;28BMDaIY3Yyn8fBT9yVd84msDTYccKRnbRBivq+PBx/K3h+aqXNYm/3ZZRG1BsStOJ2ML6TVEVTJ&#13;&#10;UCqxUXc7lxm+Wau1ttqg/exIAdhTZEsmagFchlGhd/KmrQ58yQYDh5SqI48vAlpGghOTdWssdiTT&#13;&#10;rBgH/1LuolipPcegTT188zj8z4j02HR+orpNI2aDny5F0AxBKNJ4feC3TtUxidarH61ek5ciTtXA&#13;&#10;K0Owhv4HYMB4GkU2aPl+fC5qxhTq2urG7XQ4AIcOP3rYErBx7YzhZigMih/JNq5tmiktVxQwktaI&#13;&#10;n14gZ747OdfH2taN/fA/14b0Q92tpzCT3zhNIv83rm0cprVY+zW2MaCedhPFgYkiEJo2870FGm21&#13;&#10;rHCaIL6+mJYZ8AgJfN+MmwuGiw4DmN32ym7jVIUC226tUonAfXWtbmOlDkA5UmQFugp8qTl+xwiy&#13;&#10;BpUofjhwH371sdrVqxOm3hgNDX7trXHe9DEos8HPIWksTJZcNLYpa7RV3egMGX701FLrJ898tTJ1&#13;&#10;O5TbKJUJTkqdHOo5/2HSYlGVr1Ymy1Ceovjpfp//3mF10ju+irUheKj8hFHwxXJtKXkfwH8/hivB&#13;&#10;vL+uRZ0M+NXH6s0orG11vC3nY+aJZCSkGcNB/JisMYLAZFXbYqfRiaY3rp0N9eCnpYj0jeDaVpec&#13;&#10;AfGzGn4aMjtxG+HGtKLWXPI+AJ+iRhMlV4Kwv67VbawCN9JwZFKvzXQyDne8z//KQe3tOlw70bw1&#13;&#10;yYtGUYAE/1muV8ZRoqJuSA9PzLI7eJS53JOsrw24igQGFp8E9OkUgxafcWhsGsDlMQZ+1isThvbh&#13;&#10;IfAFthp8rgk8oqm+9lU7fPjGPToXBLCfnc6jDFLaanJElVSDgDJJXEh98j9K+MZBcNHwA2aSH2ct&#13;&#10;+Ax+MvaNRZJpBw3xEp+NiNnk31RcYtKpjh9zd23WBjHhg6JEAuNnlPAjFjyUOnHjgWmx4/wo1owm&#13;&#10;CzIIMj4hjyoYZWx6VnC99dKjlSqm3tpsIRT+oxsQjNraZmNo6xiHUUPpgz4RftLObUdxbYv5uCZr&#13;&#10;f/Cn1Ii3KSyB1Y7S2hbrl1ORcTkefqS8gde2Oq9s7Pg7CuZiDLUZlwg9jApuyO0+FjOPzkdKaS7Y&#13;&#10;yBmkTV6z8DMxIxrdWAlO/nlDRl4VXMt4EH6zLEBHIPaDBnregqwG395ujBA2Fv4PO74o4im4ss7z&#13;&#10;rCPElR/jiGWrq5wF/zQUf1CQDk+mLMw2H+JhwLfOVT6sb7UsVjz2xU/QAsWM/ZAZWJ5Dv43HYcaP&#13;&#10;GFEfW36UN1qs/5YftDa09dKCYF2uPVMFv86t4C1iMlLK0RvnR7EWnWOqKhcoHziRkv2KNShWhwWf&#13;&#10;PQ5+xAhPTo3YaPKRrfwbRyxbXeUs+Bl2/OBEXPlpULwM4ifmbuhLB6dRWjs7fe+SOJJrGymoa8/E&#13;&#10;9p2ahG38KG+kKraQJd8V38qm0T93GZ8an2rs09oFA/ADS2iqx2ODIYyHKWgzrspoT7Us4MV87wFx&#13;&#10;67CUYsPdo0s93YaX8mgkBWqmKam8avzGIfdD+Nm+hAmn1rJJzyhpcKid9o0ceul/1ks4hfHZ13Tf&#13;&#10;slm2jHEfPHia/Q+54eQ4Zf2I4ielXX4y9sWPE518d4YiCFXM1YnX4KmNpgycocFX3xpigs9eEcoZ&#13;&#10;c8FHG3thhzTnbsp6waSUtcoMAX6NHe9a8tONneQn69X55ENsJWWeUdLgUDvtGzn0hgFfZGT/2FdJ&#13;&#10;TMxzli1jsRk8eJr2ITc702W+KycsDyFOdXzrivUGfRnIT+p0eRiatU3j6wOZ49mEjvovcvr5aWMj&#13;&#10;eTIek5+wb+oHipL/UATfo4Tfy32WPaOkiUHSlPw0cuit+dpGUP84yfYCX203t4Vzd64mWREjLSUa&#13;&#10;4RUHlKjnnwusDoJUaTJ61m/YKVULruuKFKWNgMeHD7vAt08WbIDCgPP+OL6XVG+a8bnTzNKFyAwl&#13;&#10;frevpEZkIwl+JJMYuYYLquqQDKeB/ECj18wBhw0/aCAnQZP40cn4iXJ88lVZfJhFkzX+IXC6DNOB&#13;&#10;hx3feLKeW1+9xxS1nXd+Nvjaw9GKhTQG2UduQ/tPd5IfK1QKg0vy6P5vXDubEBM/OA3kR8QmlwzN&#13;&#10;mKzDtrZpu9DECruqY6L8OIb48blLnIDJvMDjhFqRa+WRXjvBg1PYycTcDcaCMNN1C3KYxsg7/7k2&#13;&#10;sG6U8LOvPludn5i7EXPJD8lNG+SDS8iC/zVZOwkbUInP/TbWY7tn3BsIpZV8BJYWa1Tw8MQKJqCu&#13;&#10;xDpll+ipq6Ei7UJmVSbGmeIEcjMltlGWnk6GLxTHt7zj9bwxJj6rHT/dMpMQZ4k2I4Wvzkanm2Hz&#13;&#10;QWv5dWYafvyDTIzNIP6HHF9dt0DLMI8uM/BrHrHbw48mRigERpQdbZTwfRIqMTpwJh98OT9VZ/Da&#13;&#10;YMZBIozSLmSGYGKchxa/l7aNa+fE1v6Na5tmTM/8MRnPE+DHMSr/OftyfkYzwrdJvHHtJA8i5p7Z&#13;&#10;VxntMQJoOAalGYl0iZVUtVCQaT1NkbWZDrv/NTatF91urfu1s3JFF3x89cjZ6bYZJ/fcL8QY0CH+&#13;&#10;ttOnnUrdUxMkqDB91+jbeFDuyGwUB8/6yopMRKOqidNgfKk6fmuWTfbis6FQjNSbaIvmlasOM773&#13;&#10;Xf0l9wP5MTbGzw+ipFVGG6OA71R2kpaGmnd+PDZpkLFvVBtGGrTCDnyGMqWpjpz4n8L46mXv3J3g&#13;&#10;2mAYlRWVdXLZyOC3seFzETyIhWFe23rHl9MowiFSD4q2GLNtMD+jubatM36c7xwHe2cIaSdt26z5&#13;&#10;qb+2rc3aHLEponrfZCV0pnpjf+Pa6bG1Cn7WydqAtTUCtZf/MfA7Qd8Wpq2wzbjdjB7g0QFMhEa5&#13;&#10;m08vpJFX/honQp9+Rj5uf1GssCcWqcJIHZTqVtykiU+kaNp9I36K/PaawDeyDMP5cqtIRgzfu01+&#13;&#10;yH3wo6JR0XAfHIFfKqoep8h6NcXJv8tGA98JC5qCH5SjJmJf/MStX+RLfAb/ph/x2Rv7AZ/8DyG+&#13;&#10;+tgzdye8NjSB2Mv/KOFnvHgUblw7Mb8iICo5yJmwl59WlfnRXNsqUWu39m9c29Zm7c/YbAIx4jPe&#13;&#10;WzRSG9fOnKjj4Sf2PeRuImtDnRVml2tDD/8Two+xxabJH23oXVDC7QCayZbocbdYqzwXgkhhog0Z&#13;&#10;U2RCTHi7KsgKf5kwdSBt8m4ZAE2NXKVuNIR8yBKbYIHf6rWKHI2RwfeOB/fOj4rOD/OdAA1+xJFO&#13;&#10;Gtug0CQE8rFlhsKocHpjnCgeDnzvYHRGRZORSvIzMPYhHx8/I4rPbseLJHr8kDYezkrNhSBS1tCO&#13;&#10;KTIhNigHo5AvE6aObHjS4ZYBECnqJjN+hKM6GHO37Q/yTs/GtXMAPzF3SVkz5ODMWaMwKiKcPCAo&#13;&#10;rvx7IfXNaCM+eAkCgyxR0+Vn4NwNU1PNtaH/vcUVpjp+9DNSMhdhiEyIKVqrfVUADTE+Q0eERV+N&#13;&#10;tO4a6NxKccDaQIhQiZhrZavDp64d7gQTvGJMfTMeSuYvB5Z/ESgPZOV7eIKKzCITMd9IDUgAFYe5&#13;&#10;9schwjDhOPHTI/XbSryCb95kS+6cOun4bDn8ZNdcBeIqr+iN+7QbGnxnCJ1n/4Mf46LykPxIKeSm&#13;&#10;JY4A40gqVn5GB987rvhRvkaUyDEm7Kz5BCXFvikP5N+rGJJ2OP+14HLUDxM+e8X+rN3a0I1PYyqI&#13;&#10;HB38nLsiNeausRHnlpU6d73WaYy1wQKt4gw9Psip/HCdNEJy7qJISfATtX3vLVIK3kxLDI8ofsZe&#13;&#10;kOv8mHwQP6Y4ymtnxFSzW2mCM4gcnbWNsZKRgsxE+FGcuXHM3Xt6bbNY905g+Mz/6FH8gJNaLpuO&#13;&#10;DBee2lFWWWVuEoQaPUMweFzYs0FDW0p9J9W6vkhhW+PENzXXjj6ghfw6J1qLOFW6Gnzah74whxc/&#13;&#10;eGYQZkCy4EfyoDLI8CrKNbbOT1SnnX0vk+M4GvjofaUu+cmwzAy5NsXkn6asJ68e+8FlJx0R/Oiz&#13;&#10;uPA+T3RtWN9rz5TEZ4hFDPnc9SQoz9isAs/JbvTWTvV+rLkLXmLuagIHXcFzAHh5lNfOjWsbY8UC&#13;&#10;oeUi4qeVeRjVhHHmMTQl155J5r+IdT7tfXtDrW3whNxgjdE+G2dbbuIHnBh1ixlWr0BemmalM+S0&#13;&#10;wMsMkScij5TxajoFppt6PRkLzm4YstXx4FuTrisDb1/tekNKAt9kxNeBomvJTxOGDDWN/+YQNGgz&#13;&#10;JPjiXgQEC5YGlQ05xo+rMdHYOj8Sp1HlZ7TwLTZwVib4IS3JjzLBDzhkIEV92EXsC0XCenJ7Gg0z&#13;&#10;vjNm/KCv2W0wMd61YX2vPVMSP2MKjA752qZJo8CJ+LEomujaL6uRX9tsnSKn5CPWHgbRRPjJues4&#13;&#10;xMvDhgfF4V7bfC++Rmu/UbT+91VTcm0DORPhx5TXbm3QshBrA9vXmmpejBef2vkClmaUTzD7oz+4&#13;&#10;DK7HGWqmeCtqQydYoxNsGC+1b1lpSyY1q4ksfY58KlIgNV8iA2y8+C0mHAp88x1gvfjhbVzmh0o0&#13;&#10;GSl9M37NPjDZ4cgPDT47rY7jFClEFlRRhzSy0gl+IAQhopin4Ie64tcxAzdSU8UZh+Nl1ssR31MJ&#13;&#10;v9sf74jIcb5IavYviDMOJI5TxH6XHsGHfQINKb76531jPqgRCcEPhJK3PFFGO6+J7HpZe9DKlMMn&#13;&#10;M+E00sjm3BV/lCLjCfPGs53zK1LqQpNHpMoHKNLITmV88TXia5vG1wfZ4gcj7eM7IX5i7vbEDOOm&#13;&#10;BpE3xOBBNvCjXu8tXqf6tIXykOMb98ZPzC3KIk8qRFrwA4KkbSaVH5RDFKm4bIAiOxL4wQbiJygM&#13;&#10;XiIVs0EK0siui7Ut2ojxjbI24ypod+7OoWluRUOJH40zHyrWjexMiKlnjjf2rhubPtU7EUrGiw/w&#13;&#10;il8DzD66o1056Z9+OFHpC0/qWzjh/nlRCezM5+HGty7Hp0PrM/kRbQ0f4qIppwIUpcsoijz1Wn7B&#13;&#10;ZNgzHQX86C85Ud75SQrBT8S+NBSUods/txLPAbI8rPiMEwWWcxL8sOPjXRuoShy8+I7ucCzpGBX8&#13;&#10;jJXoeMZMy4/lpeJzd+Pa6ZxsXNsiciyNiYRU2QnwM2ju9sZnljNOIYk26cEor53BCWnAS1yN8NrG&#13;&#10;cOgcE+Jnw+8LO76zEP77+51dGedI+2FZbh7sFfJMG13JfDaZGIWcS1XRVXKOsYb4PDxR3gQ1q1wH&#13;&#10;H5LE79FD0REtcAHMcsWvQPyg0XuYLaRDjG99rpu/gfxAKfnp0OQFJcnWQCajdlTwrb/Gj+WDAYWT&#13;&#10;aK+SOq+qjCqwd0Ev/yYeDXz2dc3WBvCTFFZmjbWkNtcGMl7XBpZwVDMru3HyPwXwM3asBzpnt9L/&#13;&#10;ptKzpmNrA/lnufJTiRh2/DYIvNcNWRvXzonwU4mrgZfxU0MKalaIGAy74D/jF1GZa0MoKR0B/Oxi&#13;&#10;ZaOXH9YkP1XNmOotu7GJURh6/A2/tnVC1gucD1pvwb89TcUHplW2r4esol7rbDUsH6aWYmj5yVmH&#13;&#10;p0j64qBHNn58AAe+f5rweextMgHaQPzWizZvpu7tyOA3hHm25cTyyYk0vF78o8b5b62CyRiabhut&#13;&#10;5nDhG09t/5wfJK00+GllNfZbqeUNV+skTNv64cUfPHe7kRSlPn5ibYhFYQD/w4/fxklEnDMW/MQE&#13;&#10;DQKD0I1rJ5jwuYXcICaDuqRMmVbT8l1qvX7E1s6Na1s3ShhbbaRMiJ+YuyO9tlU+Y35ZClZXy89k&#13;&#10;2BdW/2N1YURwr83fadpmnBHCXiG1zjFMorsUewhB1MoJrasnkLuGgbAiJEFShfOqirRG+HHZpg8f&#13;&#10;nsiZ2uBY+OrmIP+HHL+yo8GyU48wxrYJBR9XclxHXMZpa/xnsYHv4jgEFTvKxJ1a+D1MVP8jNlsO&#13;&#10;FJwDYl80dIgYMLcCyPkZFvy22yJzAD/QqVLjIeKz8h85T4OfEcXXvELfg5XMxdzt4weaUq6Ejd7a&#13;&#10;SQ4qY4q0pMP4yWJMR6Y9wojNrpy4o4OfsSN6ugQFPz1MV34iNiGpB7XrKjBa+MGUp8FPS6uqBvAD&#13;&#10;nSo1Nvv5H3Z89M/5iXjK+BnAj+Yt5MFK5mJt6ON/Yvj6hsjx7SOa/wVONcxW48ZKubACgupK6EgC&#13;&#10;kM7RqIW8XkFAJfU9Yb2pJxVm4jqqGwe+GVW0QfhVx1ygjrXd1FDQJ2zqoxI64Zapd41UB1FX6th9&#13;&#10;wg2DH63SnY5LcD78z06uUhm6QQR1It8Ajhx+cOVp5QdMOD9Bk6n0xz7rRWFXsWegzHro8CtNHpf9&#13;&#10;/LBijfkZJXyPQSUkTKS1wjbvlQP4abUUktDpg6KgT9haeiWSCGuTdI0mE36dW+hH12l1jJ53vIdO&#13;&#10;+J/6QUGfMnQDkzqRbwD7TIYEX12M/rb8RN7Tyg8sXL9r1r82sH5k8StNHpf9/LBijfkZQvw25BRb&#13;&#10;wU9bQcJEWits816JJOLTJF2jwfh+s1aqUsuvjKfMd/tWNoVsHsJo1GTdEmX89BXS+AAhXW+ASdSb&#13;&#10;fiMYB37aNGaUxeHNRNFSb7C37a4n1ST8i7TWrGJsphB+26fMMwNyVsdPjKzUoZz2NPQjZShnXgbD&#13;&#10;iB+9tjT4YYmxn/13fpikrCcf/NN2VcdI4gdhLZ8iKCoqW+QnpOtj7Znq+GQq+Im0smfzsy0r74q9&#13;&#10;sVuRuhaBG2lb69OgFSXMZMIfNHfpdNunzDMD51fnf0Sm1KGc9jT0I2UoZ14GUxiffXN+vJsDk+BH&#13;&#10;6gP4IU3JSU9+VPCj/xvXtmCihtJ41uaq7TmH6Y2tbqRVq2g10lpj87MtK79KfNaikg3rsDyvg9sP&#13;&#10;OCmkTAC6pVy6qe9GUc/KuPtJJjoRv/upzMWyjksChoka/Leb161aiDKAxirwqWn2lg7CFzDBvTIv&#13;&#10;9qOc/qs6kADqusOObz1mZzl61ul4igKL4odKyFcNK8fIBmuuRsrswCWNUcJnp41B637wY6Uap1Fm&#13;&#10;mvyQ6461CDeNhtiRwffLYb385NxlNIoMaOB/G2lB4/pee6YMvkLJmFTsNUEUUqaNGIUoMcXLi8k/&#13;&#10;ysm/qgOpCxTSYcS3vpGYujJuXDtBB49VrP1e6fEEBpvA8BCTysa1kzQM4MdJmjJrD7owWddmC0It&#13;&#10;Xoq5DbK2qWU/2VJi4478CrzsnnGI6BzrdXZSrSwhTh4sKsabo80vTbJcwSuOLeBmH7/ytRK2IoCj&#13;&#10;tRIJJ4gP5wbjEzHw3T9I1JdojE21nZPcBUiUw6nVqf4PxldHWnz1yU8tfvgyQXz51OJLMAAfclXh&#13;&#10;FOrU6vU/ak0HZ2bCoKeYcgH5ifhqiOXV40tV+OYYbaO5mjEs70FHPGH/V4UvR3BivfLW5urwpdr4&#13;&#10;T6v03xgXkEE2wAbfnCM2qzWRqgVyXlU1OrXAQrmKGmxmV4cvFdmMiS+NQafV4U/c/8o926v41T/k&#13;&#10;aiGzEulUybBcvCWY/xPDnwRrGwZ3cGyOgx9SVelw3lyARDmcWp3KD8kM/t0UEtmIZ1V3bG0wpFHD&#13;&#10;cgrjRyfG4ieYMUrAlw2LMeX8B10ZrNSRIk6r4WdY8NllxZNlcGbHrZD8GCkSih6WLZNWNROxWa2H&#13;&#10;Gl/ddDKSlrVYG0BsxLWgRwqfnY34yTC0UBMPqk5+FHOD+ME4BIfUmdDaKdDmlPjwC7gzWWVumhKH&#13;&#10;no21MnksD8xIX5U0QDZ7IJCx2fJPuK50G1ZInWR02vOSEsvTqVXi0xqVwuq0zzbN3nphPkTeqlaB&#13;&#10;z08FjZ9j4kN3+gz0xTojWEf11p0fNuw6bdv22Yft4cVb8t3K1Ne9/9OmAxP/zRXck6QxYWuU8csd&#13;&#10;8zeiy5ilDX00PdkvpwEFBKMNx5b1KOugpeGFmdVFKZyIMowiSwjyzzanTRe2xQArKGeTVJ6A/ytW&#13;&#10;uH8GkfhsZ135z/5Oh1/kWO4xxQsFiZRn+4wXsqNs9Yv2NGTFMqTQr7xCpgqvZ/8FTYuW/0avWhC1&#13;&#10;lsKOEPQXHNv4qsJxqY7yOPwn+IoVOLlu+EX5mvoPUxzGEfNWJr/A5OWCldMhw18GpovRbvATqSqJ&#13;&#10;40MiPRTI/3Ig+hi0+GrJ+WHe8GEjB5yfxDc5q9bL2ubNrVN8zeOmH+BAXev0Tz2PTiP17iuH01j8&#13;&#10;DCF+jWF2nMc6WtsYj4zB9bV2Tkb8iB3EW+03OVWFJ6wkzWu+tjGohxK/w5PNS+un84d6TWWcQ2Ll&#13;&#10;ll/LD93app63/RybH0YdD+PH8hF3lPbxs77WNm/avXWP0A84ps04u6QDAjrLIeZWoZVbDc7qjU5u&#13;&#10;xMTK5r8BS0+CWt/NNaUGcyx8tSPW3DbxGyw6PcA9fxty/6nvR9P26vA3PXh+2e7Fi8rKJTCiHw0E&#13;&#10;9wzcX2vvwDx8m45NhC0xtt4UbGKWQ3bjl24tN37rVgiBk756Zh36v9mhC8o2J29WVmAzQnc5osvl&#13;&#10;V/Xdu6Cxpv826ivgPza/y6EH22s/c0u5+b9vR631O8eox3/1IP3PjsmulmpObauIE/5vddTCsvmT&#13;&#10;F/q9U/DGx5p/Rp6P/uFhvPb7z7qVNEF6zQdvLLf8/C6KnF/aM4sTMNeN/yvLVk/arGxxzCbal3ID&#13;&#10;Tv40c9TGcvlCj+j/dFTyEUZtX2iwEjPwT++8sdxxEfyFe35ixg7JgBL+E6+j5wrQVo4EtPVNfpun&#13;&#10;LiqbHbkAm2l8upo2g0jykSq+3YXEPhCtBJnGcuM/LaatKFe/48Zy5yVLGv/aTZ4atDqevThu/9Ny&#13;&#10;JWJ3Udn0iAWlLAY+nDF/IgZippkB/V+uyEEEozFt3tH2isXg94wb5G/XMy8psXyX13DE6uR/xCNF&#13;&#10;1iFkrJ7aNdeUJLSaewafbfvRtC3v3H/Lo9LcgrJnMnYCwKp8dNdq7RTiFMDPMcrxpefOQPqfxNU6&#13;&#10;dbCVq0ong0Kd1gUqMo9Xqg8pvvrnffM8e5+H9z/54frS0XMFGCjXy7/rVpOqrza8OGXxPUDk/5RY&#13;&#10;e3r4n0T+681jgHsbZm1DIMsXe/9V0GN8tRnPVcGDnSp0kpsLHS7PuYB602h7ZxICp15bHViDAMeJ&#13;&#10;rxYSH0Y2czvI1snwoAscUhpYvnXQ+zQG/vQF08ucnWaWlbdNK8uWcLPlm22A2XMigzPUAJp7WXKr&#13;&#10;bQN2E9PmlTILhZkLKcfRNm8Sl4WnnnYTaZqoBej3f+aCGfB3Vll+J0bzbvgBoxno33T8W4ZN1Qx8&#13;&#10;MGCDHDHicUNDxJVlhnxeMdcwZy5grXOWnEOWeVXbSS6hzlYQyKqPRInosHxjh+zMTaeXeTvNKMuX&#13;&#10;4Mr23bPkTztS2vD2+G8e86o5NGcBBK/p82d0gVGiF2ozfUYp8436OP2nxYxNZ5bZjAfsS1csRRmt&#13;&#10;cLOtllbOQnvZqhrgerpC/iN+kJ81G/wjJqaD53owTzs54mKbW6ZlPQ5eqp3nwkwwONk7kSpnbm7x&#13;&#10;sPIueIoPlPzARWTG7gq4wtigviJ2pW3W23amzQMe+J02xzxRXYNvHqhhZMMRSifgv42SoGYtmlnm&#13;&#10;7jyrrLgJWHdjNVKzOKHIzTlbGMv/GdjHczM+Pf01X2QZbnoaRSKat/3+r8+1TaMK/tOPtnmxEace&#13;&#10;h3uKtYctgPcp8WHEse49JAoPusAhHXZ8o2Q1/CjmW0YsNGP0ujURp6Q8OB8R/HW9NjT02adzCEKm&#13;&#10;gQvmW+EE1p4wEwxOk8j/qbH2TOK1U2Mb8eFpN2kiKALBVjtF0DpcOxm0fP/ioTUDea4Nvhn3GlWD&#13;&#10;UPhCWrlV09H1DSKASYe5ODwn4Ficoq4tN22FcaRUV/VgfKk5ftsybfrmjZp24D58dt6bgp5V6+1Q&#13;&#10;QtaFVDD0iTJuqPG644LF5S+fvUlVNGAVVaRGR5hDwjIzlND2XqcuKgsfOAc7BKuhWAeK68V/NVzK&#13;&#10;7T9eXK4/52bz373Fdlfja28g4Yb7Cs+nY6O29bM2LwseMBv+Wr3g0lcHZ1XK2C+XK2l0DMI6Si2v&#13;&#10;aiz4xQEu2E4rt3/vrnLDN3gl3g8p0SAmuy2w9lGCldhwzZpWtjphs7LgIbPDA8lbfDUJgXHtDlAr&#13;&#10;ZY22qhsdoVHXZUzwmj5zGri9rdz8/TuEQ7UGhUUX0CD8Rw7+bnvy5mXevnMB6Zg0dO8jHgzL6l3L&#13;&#10;8aMU+LRtWlY1To2aRhcfwm45D/yezW9m+J9S2lXbmiMmDgqgtcOLtypzd8eSkZhd/NCTiVcZlhmE&#13;&#10;WSuTrtAjx9QOfnApy0q59Xu3lxu+iXgIUtBQ9ZGocjC7EHU7vnrLMhMb+uqv6xE+nImUMlWDD8gC&#13;&#10;g+JUhrC/rtWdDPjVx+q5z2v3P/tDBciSVpbzcGL6+BlufOOi6XTyw7FtOWl0gjMaU8urGguzTKzG&#13;&#10;NmWNtqobnamK33aB3XP+It6sx6YUqq1M3U5aMuMwsAgjKrJ6yPDZo+gT+zf5157JvHYam3b2wOmL&#13;&#10;n8pxZX4drp0ZsnzH5YB6K0gZvvXKuNdxYxC79gh2KqbfmamyqFfq9UoksFphQqg3f4i4qVU3la9Y&#13;&#10;taEqMwQ6jiPbD0N0K3xmHZWhNBZ+4CUUTeJIYQ++6o2bxTcvL3f8xr+mD7txpEtvXYYrkHPqXlyO&#13;&#10;rMb/BleupX+ViuiPu5gWUsWmesX1y8odF0/c3y1u3ZSXe3W3SAtqLgQ/HEv4omLEDgVp0c1A3vpL&#13;&#10;tSgzz4v1d19LfnFJcwIHg3uLIxbCV34rURsPfEJJipPV9vivtqwmNCQK51QwkBAxggs+PCz9y9Jy&#13;&#10;xyUT85e9XnrbijKfYHFE8yhHNtJok6ohC7MQ9M0tKLR20/AhkPwsuw7xMGF/8ZnszhW4oq9Zm023&#13;&#10;+NWP6mOfr+l/dNxjBoq9/rMlfltz97Xgd4LxQAd5Vbx60o9PcmJjQM3wv81G/5R6Z5RIYLXrYm1b&#13;&#10;V/jmUe1KlLv9g9Qn7dquncOGb0Mc/CRNoGvA2tbpvMVPKyIWyzyEi9Mo4bdcxNxqZcaFcRT55MdZ&#13;&#10;i/nZuzawusUaRvzon1InSIkEVjuZ1h4NGU4xlpPJf5uIE9sXhv/qV3Qq3zRWs2+DccRu1578cLeC&#13;&#10;eiioDZ5waDMuERqjjBdtufDkxzDIwo9IaUg4e1tmysNKysYJFfnDCjdWglNqK28GrqLCIHzzMLTM&#13;&#10;MH/QEBswrx4L3ykoO+20U9n7vnuXRVssKtdee23542WXlSsuvxz31PJScA++95J+4WLoag4jO30Q&#13;&#10;s9hY4Ndo3FykOZpYnf/z5s0te+99PyraG4KzM2P69HLnXXeUSy/9Xbn7btwjIf+I7AQgx1tleNvE&#13;&#10;yhm8DxjjFBwJY6yTXRnnD0CnYXdcPW7xjR+iWPx4b735rbbaquy///5liy22KDfeeGO54IILynXX&#13;&#10;XadGqV+RaGclfoBiNOF25qaeJlVbAANO02ZDBxt5YtmP/Kpd4HdxWv9xvzr8Pfjgg8v8+fPLZYiD&#13;&#10;888/31rx/rAQ2Q4eV8OZ8R1S109QrmnUbddgp+ELB95bQwurVyZP22y7Tdlzjz3LksVLys/O/5m3&#13;&#10;XfHnzp1bDjnkQWWrre9VLvvjZeUXvzjff1hJP8PT6jOB6aq4QezYUfEGlTv+M45gNoNj1MRRtLRo&#13;&#10;0aJy73vfu8ycObP86EfnsTW8uviLFm1Z7nPvPfUj6PPO+zFD2vhxECU4hf/GDs4zurcdUW46xOfh&#13;&#10;AFbI8zTcqG9f/pleLz7NwjJSGrf4Jg+PElqG63Jta9tXKxCsCT5j01gPz63UHQvUJT7qYzzNBFWZ&#13;&#10;iVyTjg4+x0FzHfyIEaclo6ApR7byb9adtaJhMbLDjB+cJF/BpzofcalQRE0ti3UPy+BPWDhlbAqr&#13;&#10;RbZ86Ld45sfUwze/2x57f1GxJmsDrafy2rY2/tf5Zqyy7LkmXb9rm42etWHtc2+FMeEbM3LajDOr&#13;&#10;ucBUtZTgFd5SHgfEZhwCKFF9gK4GPhZ6qQ9Q7BWNid804nraYOZHEAnTF0HrxMYzI2ef+tSnlte/&#13;&#10;/vXahC1dtrRsu8225Zx/O6ec8qxTys0345YOQfkGtsHn1BB3gZiwnlFCP5nxw+1X4BaBVp78NPgg&#13;&#10;N/2n9a677lq++93vlunaQBku+8zXpZdeWo4//vhy1VVXeUMNP5TABcJ1AOUfZeaJx0GUYGIbHS5q&#13;&#10;WgYAYPdB06LBF3bVaavud7/7lY9//BPlgAP2L7fdfltZtPkibNB+VJ73vOeWX//6IsdpHQFu+kk5&#13;&#10;wfEKWctJa0YkLyuBnvrLgg73N+29zDroxLcnjzj0EeU9736PPpwtW768zMNG9/3vf3953etehw86&#13;&#10;dxsUDeBQ8GNC4AFbPEnQxc/QV/tm7zBKuCXuvWNp++23L2ecfnq5z157lT322KN8+9vfLk960pOs&#13;&#10;OSOkbL311uV973tveexjH1fuvPPOMmfOnHLGGWeUN77xjWXJkvoNiLfotkicnIHjKa0x/GfPQbb4&#13;&#10;5tj4semmm8LfM8o+++xT9sRG+ze/+Q0+JBzitYbHjfrpZ5xe7ocPldyw//KXvyyPeMQjcg9oyn3e&#13;&#10;Qhyx535BZbxrDzFX4tODhVHTL2vMzr1NTgA/527i9YKhold0D+AbqWzYj7FinwGa9XKOlOuQ6zqx&#13;&#10;6BklVGDGj7RvOEa1YmWq45OM7B/66zSw58pm2TJ1bciKxn4AP8OO7yEitsBjrLcmbviQoCmDvrHW&#13;&#10;Tqo3DFtpGPG7nRRL1nesw0mQSXLihlavLcrjXTsn69q2Vv4381jUJD+eUcIYZMaPtOnG5pqvbcS1&#13;&#10;3YLeQonPQ03mDzhtoFSVToWSp+EPUstyY4K8ToZX7VGBWr3phx1Fbmkmbsh6z4bKuPChFPh1klMY&#13;&#10;cL5RJBjw9TWjGijl8MMfWd773jPKhf/7v+UJT3hCuf322ws3Qfe619bl7qW+mRmA7zTqijOhCK1T&#13;&#10;iy8hxc5P6CDlD+TsH4XQ8cFelf9Eueaaa8s//MM/6B5uzT+0NRubr7e8+c24wji93LXYnhqSFGYG&#13;&#10;Gz1rBd2n0A/4FyrpP6qcLbRoB8v69M26dscoY5zYlz7/cZF45szyNy96UdnrvnuVo446qlxyySXl&#13;&#10;hBNOKKdjg3nKs55dXvmqV6oB8tB1BEXg8Vqmrt42zlV+YNprFg7TTwYjojxFnY6qWW/T/YcmN5P/&#13;&#10;8sF/YavlsMMPLzffdFN5yYtfXF796leXX/3qV+Wss86SYS8/LrQkG/Q22LFmsez135wIXXUpC3Pw&#13;&#10;QWAWxvdrX/1qefFLXlKWLuW3Ht3jtNeeVp7wxCeWZzz96eXHP/5JOekZJ5U3vumN2gifeeaZULaO&#13;&#10;y63ggBCr4KdVsZYG+I+x4XhzyPmKY9bsWWXhwoXlO9/5tubQ8uUWdcJ04NmzZ5dN5m9Svg2dnXbe&#13;&#10;qSxfZjqBYamBmokboh8dTaiY1urXHtPEE2Fg0MZ/B59g0RSdmAB+xL757sZINjS+edJde7KLkWE/&#13;&#10;SQz+19j0MgBorfkJETuUayfLOFgXUMjWfAgJNWXx0YlVrG1tX0WF89G7Noi7hgtjDWfJRgjfORA/&#13;&#10;jAknImho+UyOSNJq104xnIE3EvjOJTsdc6tyZsyaiitSlDbIJ/+rXzuHEh/9D3425NrGMeNFOI0Y&#13;&#10;3tzok+Id66WujGugUIix4yPY7B1XJm5JqziqrqHGcoT62J3X0YcwkM3eUJ0dirwZqzVBWqjO8CVz&#13;&#10;fMubRW/wJD6rHSjc4mbx2c9+FjYQm5YX/82LdXWZan/+85+Z5DEInzIe7d60F980slkvhhMcBnsC&#13;&#10;iyq832P5z1s8eJW2PZ7//Odh/FaW099zernh+htQ1c8P9XmbCttj4ssXBUa3u9TvvzslRWxjUBR3&#13;&#10;KBsnZmh5KnUXB2689rrvfctvf3tJ+clPfqIrt1/5ylfKa1/zmjJ/wXwa6Kj2LBqmccOrmY0PPfjU&#13;&#10;Vm2YeFp9tNiknikyY0o6t/GDmkc84lB9cHj7299eLvr1r6lc/vld7ypPwTcnL3zhC8uXvvQlbYgj&#13;&#10;fhpQm0M00MfcaIWCZn4M8F8Y+tAAj9AZ+hXHH//wh/JEfEDccYcdyymnPFsfwqKO6a677lpOfNqJ&#13;&#10;5Rtf/3r58pfPVtWHPvwhyV7+speVz3/+87aBV2dR3VKJIre32Z7XhUqYDPRfLSGK6HcCFMXf8Scc&#13;&#10;X+bNn1cehyv1M/ABkYcwHfiaa64pxx1/XNlkwSbluGOP020qUtKptpp27jQ34vYBq2p3fBO+xb40&#13;&#10;cpCiR3aLVV/st6SHajbRjN1Y+Gm3Cv+Do9SLBtY3fhuHbLN/bZDH7tdYa48CBXpJq3eh2+Nhxmes&#13;&#10;k4AYO88GAZ5Wfkyx5TdGw2RmUOuHHN956+VH4qjri6lmfjB2e/jXCBiNOS7Di29zSxRlJ0Gccxex&#13;&#10;FdFpYpzJD4/UsyIFQZ3VjSg+6XAiklanKPlR2fiRzBUtb8q9sZn8s3oV+KyKYdGtw9KFMr7F1Tsn&#13;&#10;K9uYJ45t4iynYudEJ+vR0epspELHtfFGzoNnXa1iB1sg1ZpGKw58yRy/Ux/m4F9bAABAAElEQVSF&#13;&#10;XnwaRp2nvDf4wAMP0j3Mv8NtHg9/+MPL0Y85umyLe3TbI8zkTRSAF9tp9WIAfmCEiexdaN3VFiPU&#13;&#10;lCZlg/zvaJay++67l3/4x9foiu2ZZ37G7F1HbSYYuo48rzXzylbv1UG9ww70n8Iubba9clkf/8Bu&#13;&#10;Ort48eLyrW9+sxx80MG6bYJ8v+IVryjLcR/+Rz7yEfe04lNgLVJGIG4WQ8LaLj4lqiWZzHjb9CGs&#13;&#10;XURVHYEmeY//u+yyS1mOW1O4YYyD97ZfffWfwPUeZbvttjdxggaaiW3D2KOCYqqH/z621BQC/O8i&#13;&#10;GUawwW89BikcdthhZd68eeWHP/xRGJRbbr6lXHTxxeX+979/2W23XU0e/FhJZ/pEf1d1VJ9X7X/7&#13;&#10;C4LWv5nT8bhEPl9yjGO631vf1fJWe2MfOBF3DZmQTmTt0fcsrZvKi3mbjAO8nQg+zVfh/wbDT4/U&#13;&#10;t+BaXvbEPhVy7vbyT8MIiEiFWMWyb2VDhz++tSd58khr6Rqb/yHH99jo5SfEbdpyVvPOT2ftBKO9&#13;&#10;a1saBNstsuVTBcWan9z4nd7kRG375j3pnbsbbO2ZImsniY0giNRpbYvBv2TraG1rR6+Txy3MujKe&#13;&#10;tyOg1XQGleEMjVr/SbnpmTQ/ITRKkVWcBK5//cRYyZZUwKSoEuRXgU+t5issohA/RT345C+QQ2+z&#13;&#10;zTYrm2++ebntttvKV/793ws3Y7xix9tTXoQr5d/ERrICdvF5yzf7bVfGbSL34tOnelivgh9+EuI/&#13;&#10;4860wi+VxvCf9bR/MW6hWDB3XjnttNPsj7dAHvgapSTD+s7r8OZ1bTX4D37kkfNYuWeLGAco1W8C&#13;&#10;TCkQqdHmWeaPX9//wQ+Uxz3h8dqEP+1pTyu8Wv7CF7yw/PznP+/Tp034P12LSNeDXnzT19k/QLoG&#13;&#10;Exx8kop9I2BlnoVvGRRixKz+issv0601++23nwlw3mThJvjh6SLciz27bLfttuWKKy7POGu9E2/Q&#13;&#10;5x8issN8CZ85thxs1XbGhWPJ+DGnA4cYLT7LrpJEb7f9dvr9wF/8m5xo63p8gGA7O+20M76VuBT6&#13;&#10;EZ9pKu57uWEbOgRkaIHZ6z/l3MxHf9lt9Y0AYcS8jj6BOpP60OnFp1nEpoBVQD8I5Uflx/Ajdtr2&#13;&#10;o2XOFz37PYyRJj5lgc8syzgmhg+D4MDHd0PjqxM69fBDgpoYpAp5TVGP/za2htHRywaGE996ZZ1s&#13;&#10;89HtGN/gR3MXiqSvxk5oQ05FHjSEUovZ5k3J1HDOtW1q45MTHNb1hp+enqtosqjRnO+ZW4QKPmPt&#13;&#10;of6w4o+9tpEM/cfJYixik5QM49pW55dFyZryE3OX7G3wtS0CHoPnF58U0j5z6CJH2WUcWGRtuFlo&#13;&#10;8y6Nykip4+a8/zfEFNlVKQdhhQlTB5Im75YB0NQ4POIwcum+AYRN4Lsen5axYMGCcuBBB5WLLrqo&#13;&#10;PBH33j7nuc8ps2bNwo/43l123nFHuiC3mLb4HDktuh78rE//Wz/SJTih0ZYmwbRRzGqIW/yU0/ce&#13;&#10;/4lwxBFHlJe89KXlLW99S7nyyisp6uKnkVch4fIfm2lxz6oefBXd/2iWakYdtvN8ALgOS6kavkYN&#13;&#10;qwN/px13KltusaV+qDcbvG655Zb4Ud+DdW8x9bXQCs8LAYJZIgy9gXlboUfVaJVVaWMK5JE+8Q/Z&#13;&#10;dHbjwb/0HbPx/7/OPbf89Kc/VRycfPLJ5Uhw/Pa3vU1XmXm/dmw8Y5yIEP6zRf0LX9yp4Ic2UUXf&#13;&#10;zEPzlxVcTDg27HUcoa+yCl7nFZvi9io+SYffQPAI/cVLFmuTzvu3OxXCNxHP4kc/JHZZdEZAhrYq&#13;&#10;/+NadXyIEEK4RyN4E/6kZ4EvZetp6Azkh5WuQH4IG9wTImwzF4JIqdP41HIr/qkXL+oRH0kcNe+5&#13;&#10;EEQKxS6+WRqUg1GXrw2AX+mGAyyk35nJaGt5pas6qBaq4X90GFXDjs+uBhdBA3nJudvDj4rOD/OV&#13;&#10;Hy+kPjMWOxvxjYskS8UuPwPXBhFIEpnBASKZjThm3vh3hRgMFU0W4zsl8L0b2V/21YNnoP/Ujxf1&#13;&#10;nB/kdAScKUEUgkgpGlL8JCD6GvxEh6EQ4SJiWAjdmqlrQ2sncJLnL5YH4FNshwO7fkDlN8GtGhee&#13;&#10;zq91YSRsnvzILDK1Eykd2BFr28GAI213iPmK43Vsq4NPgR00i1wslClzN9RJxw+H+LSJJXhCxs9/&#13;&#10;dn7527/9W90zzqvhp+OJEHvhCRYHHHCAYBMLDAc+/kg8/Glq2E6DH/5rw+7egcjsF68qttsVU6n4&#13;&#10;iTzA/4W4Wvvud7+rXIofRH7yk58KdABW/Cp0ZAByO2h3IzHnLZBTqAQ/1lwXhzJuFHmlGU9k7B6A&#13;&#10;SV9RE/wQf5NNNilf+MIX9GGBP+A88tFH4cd93yl/+8pXlDe/+U3CSX7kRG2X/GDnD3A2aF5J5PlV&#13;&#10;+S8djgte7OWKiO4OfsWj8+H/rbfeWk488UTcf/3l8i58GPvABz5Q7rjjTjz15dd6MslVV1xFeBzV&#13;&#10;T/ovCSD1mL8G2ioC3xQ1n1CR/ksJZdjpUYFe7ksCXxXWCG+h4RNfNsGmvD34Q1R+K3Gt325D7e74&#13;&#10;GqOKAvELBSkFE4YvTIhM2vWfN33IJGqtIBNd6ccEaFB68KXWc4q2rT3x0wAQjd+W0Of2SBVkYs5Z&#13;&#10;Y67l6tXOLFp8SaiHF/MVp0FaDX6wxFYNysGIV4X3KH7OLbVfY5bFOOirHRxPeVoZtmLGjlVUnKHH&#13;&#10;BzmVH45j8ONSFCnpzq0B/Egp5IYhzkcU3wOOb1d2OD+14PLkxxRj9rdr5yD+3Xqo8Oua1I0f62sQ&#13;&#10;OXnWHvqVniIzmfwXZ+5czN17em2zcXOSMHzGTzDGfVocLrOfF8YiYpW5INXxd0QkkMUEsx/ehXYA&#13;&#10;d1PVOo5IAUBYBI5ZBHMV30bataMPdKHZIMs2/FRa8VnHzdcteHThYjyFpP3AcTHuueWxSVxZHIDP&#13;&#10;lsNXKffgD/QfiinXhtFuHJG9n1bnP9We//zn42rtPuWL+EHh9ddf3/Gj4lOzesjBpYuG3/AAYQak&#13;&#10;RSQNq5/MS1DK8lYuTpyYAfzQZN9999Vj7j760Y/q2e0XXPALPfXjiiuuKEcffUxzbz4A1EhtV+xy&#13;&#10;o7gS275mTCOfPevxX64QywJKGzj60uIrNqXojntCtT/gR5P8seZ+++6nJ6q89a1v1VXmG264HveS&#13;&#10;/4UqOpLnFIAf+tlUJGxm6JZ1NP2nPetl1ygGrqd8AzJLTlzL8Tn4tNtll5072tttu53ufb/SH3MZ&#13;&#10;49u2mVhhGQKUg5/0JjPV/xnmtM6CgH3gqysNXtRHU0pzde5VNC1hdar48axxJMFcBt2gflVrj32z&#13;&#10;YaAt/kTXnlXhp0vyFH65/5MCHz4FP0ajj1ZDacRm9iP4V1rXjMSRYgVIuURTH7+ne/1zF7zE3MrB&#13;&#10;bnkOgIgDpDG3MpYrfUON79EgRvpOzg/lwU/SkhlybYotVvDfyoYRP+bWlFx7MGyTyX/FR8Sc0g21&#13;&#10;tsETcoMY57s7LxhZuMcPOMGaxTyr+YM/aZqVzpDTAi8zRB6aOlIGWO8kdVOvJ2OTqzuN2Op48K1J&#13;&#10;15UBPGBbatcbUhL4JiN+HPzjPrw9Zd/99i077LBDiLGJtHuGf/vb35qsD9/IMyxvy3uZ+BBHTfID&#13;&#10;tJDNCH6yVatcnf+bbrZpOfnkvy7XwPfPfuazbl37ZPg4B74Edl2QIrsrgWWUvM5AzDK6mo6aW1gk&#13;&#10;waOpmLrjS5RGgJTcFOOHsLwdKI5rcTX3JjwykE+ymTN7jovDl8oPN+HcPPGHgO2tEIGv2FEz4ZSl&#13;&#10;bJ5X8Wkbf+hIjbgaE8XmKvynLp8nfuWVV5Q//elP5VGPfJS+Jfnwhz+iq83Ji+MJWyfe50Vh/UxL&#13;&#10;WqSWmeAHPrAjDQatOd/0jQBQmqqy+C48shLq/HEpj1jYfnDuf5Xr8GHs0EMPw5NL7I/h7LjjDoX3&#13;&#10;vP/wR/+tbyQqjo15DBVLnBmigaCpCBmFeKXbman+r9BHM/Y4DA2fUHfC3xUrlxtfFAw47sIz0Xn1&#13;&#10;fsXy9MC1DK9/beCzXxAP3ly0KkdpCYHJ3H/XDT3GhP142ZrpxyeS4ycWdd2/lA3GTxo8M+nwjSI7&#13;&#10;q0ve14bQmFvstXUjRtdYJD9RZxKW6viZDOchwVd/gh/0NPipczdYsDRVQyyyQIaXmcTcIkkSp9Fw&#13;&#10;4+fcIo/ipTmlYHxrT/CfZkAcdnzr6xRde+D8ZPLfnNnwaxs5yRfWAa0IvkD4DzghzF0XWYzFxOjk&#13;&#10;jiyeNRvLcKRchLW2+G6BFsxSRhgXU2peIGHeExYgHyd+iwnwwJfvbEiNEzDeQtSK8MMRbrp4K8Ij&#13;&#10;8axxPkP6ne98Z+FfO3zZy16K8ufKhRdeSADY9ONzc6ptFzaNdji+l9ipkETKqsgvQ54+x1G5Qm4M&#13;&#10;/w884ED8Fc69y3/8x3+U31zyG5k3MJX/lh+2qsY44AZfDSERgE7GIyutKDXdJo7dDDe33NToCHyV&#13;&#10;nR9UJP/In3feeeV3v/tdecMb3lD23HNPPaub9+U/8IEP1NNUrrr6akE1zbv/1rx+xInGYwSpbG7h&#13;&#10;bBmTtACQTNMl/Lg/3hUjob/M9/hPGTe0f/f3f1/uvOMOPKf7Yvi5b3kp7sv/xje+Xj796U/DyGgU&#13;&#10;lONJSDkzkHHDmAeyVspMrW3V4K/d4iIUmbOa99efcsopSnnryQPwx3Re+cpX6tGbn/nMZ8r1111f&#13;&#10;3vb2t5V3v+vd5W1vfVv50Y/PK8985knQ36K86Y1vThxrFIjN3FqhzX/1a7Bjq/Cfzun2Fm2P1Q41&#13;&#10;5+P3F8859VT9KHpbPHlmKebXq175qnLjTTeWT33qU3rMIm9des6pzymbbb5Z2WabbfSIy1fhefPX&#13;&#10;X///2XsTcN2yqjp0naqiKKqKqqKXxqgh8ERFCXYEiRqiT1HpNcYoEUjEvBcF/PLe95JolMRg30uM&#13;&#10;yIsCfhghIggKqERBSyLPBCPEFoyghK5oCopqqOaeN8aYc8y19v7/e+45t6l7zt5n3/vvtdZcc401&#13;&#10;51hzzbP/ffb/H+j87AvxvePYGV4jYHIqHvHGCrkhP7NguUsqRr0kElRLSSi+2lOA6kh8Kw38WORS&#13;&#10;+LIrJK6ek9wGA886PjArNwPc+ZIV12vvanKyZP6TBfATCV3UUiE5V3V5+OQBHoof1gb/0+MkIGMC&#13;&#10;hWpJV4wWhNSDf1TN/5rwt+wtkcJT8ZUV8oKq+FIlNMX/2K6xUF44fu1d+Cx6kh/v3WQoO4MYsakT&#13;&#10;B+3zumpt+A6+YW+bMpdi06SjLM5Rcb1yQ8YuAzjGJ8pJ8D2HY91tXYyroatmo8YVu5WYjKtuFVrr&#13;&#10;A50WU091zDSMkqaccH8aGsWgaSBjszQ+yo4fdanJ9iQMs2tmAPt53vFxFBrHv2r41Kc+tX3P935P&#13;&#10;+2F8pzQvsq+++ur2zGc+s92IO3xh/8nw8euESy9sF9/7DpqQs81/me7xAko/dnE38KJLcGFAX2IV&#13;&#10;Oqd72E9/+RcX/+qv3olvf3mF0DYoIiZ6CEN996uONw47l13Q7nifi3K+5IdjuCDQ5nk8JMa7jp07&#13;&#10;4UITnfUNHKhLN7JEH5f2E+Nd73p3+/qv//r2o/gjP3y0hh805Lep/Aiex342/lAR7/TavprTBmAd&#13;&#10;uFZ3uPxC2Hsx6smsB7DEaK0vxtB+bA0ZdeHFF7QLeTOecsrGw/goVU37qcK159dbfhq+FvBW/CXW&#13;&#10;HTwg/1r8xdN/hq9jVCwQ3uMTk+gUWXzRlYiHe2Er8UY1sGWhSIQG54r/qY9eAO5cDPEl7JcHidwa&#13;&#10;/1rl0572jXhMZkcX4PwDT+TxTW/6/caLcR4/9dyfavwg5/+JP670xK98Iuy+tT3565+sGJYCfDIu&#13;&#10;+bSd/BUJzbr48gvSXnrSD7G5zX6o8HMDF1xMfQZGH8ffgDz5yU/WH0+6Do+A8Xgavgf/7W9/e/u5&#13;&#10;//hzdTH+lH/01HYZdPkbEunAR/4F2Z/7uRfpYpx20U4iByNoQaivUrzioom90u0mCI8n2q83c0DZ&#13;&#10;ReBeeIcAJa4P4ZsfNKb8QGtU5iCakWJ2qQ6OBlapJV6r/zzim0cZxZPtR1n2ZV06GdwxTpGrC9CT&#13;&#10;5c6l48fV4LC6yU/wmfygwTjgadKdcvJchxvmnPlgjJ4JwLLwt+2t8L7Yqb3V43SmAX66BDU1UoY+&#13;&#10;02ulrhtzVBuKMbQkoXCY8W2zIqbbP3gtH7wn5dl5zD19MYLaWtNDYf/5z20n48c/T+POeEV0JGye&#13;&#10;dcEwSRSd4KxFkbEdEGggMmJYB3X4W8KS+Cw3prCSJ5ngc+CWMakbQwPX+J2ADnQCF3kv/cWX6uKW&#13;&#10;d5w//OEPt3fwWVwee+CHAj6k+PBL2oM+7z5hPwbIn9jqocK6dwghocBvsbgA896Ki/LdurpN9Sy2&#13;&#10;2o8+fiCSLx9jeuqyrA3280KTF093+aJL25Vfcqe8UIlZ2MNaYEUZnhCH9uMOKK6Fd2+FhnAox6GB&#13;&#10;gVFNdfTTG97whvbwhz2sfdInfVK78xVXtr94+1+0D36Af5wojrLfRqQc15+4WG/tysde1q563GWQ&#13;&#10;UgFnTHcCnMWFVp+b/X4jRExdQJBf2zvBz4aKjsEL2S971KPwlYAfrzc9f/7nb0M8xEUl5+7x2cFs&#13;&#10;P28Un/jYbrv737ui3eOrr4T2beCTj3EQn/pxZosvqGctC17UdVX18rcKD3zgA1Q/2Yk287n25z3v&#13;&#10;ee2++Muxf4pHq/jBZB+OfUKPB9eR813xJZchHuIxIqao4JBW89cLsB+E8w0j5XxO3PfCdacaWuFZ&#13;&#10;IPMrFf2h53Eu1VPxPe95T/sM/GZk22Es2xp0ZG7gOoK0uz4GXzX52MtzOGQMCA1IO6UGO/HrkR0u&#13;&#10;StovlRu4Iv0QPkhg2dc2+zWg68pRyEIc88aYrghpYA0QxX9Xi955OwefTXzH5uBF2g8J5tvwebCb&#13;&#10;ntAW2z8ZyIb+2+M+Q9i/DPyRoG2e2leVbjhQQEHxPxmcDRU1aBhlLoN/thaBb7eGwJvzE2wEP1Hf&#13;&#10;5KdLuN+Dmy7jJBifgb1YfDh+2HNPLXcuSaaMWJ/zbv/5z20TfrLBeFW+RQjrYlxZYaapC5q8qOEP&#13;&#10;7J4mpoqxjbQdQiff+Vsy7JMaSNjxh8L+8QFhfIPYgI6ui4n94POr6/gnz3kUzB74t330RPvYW29u&#13;&#10;t32Mz/mSRIzDQF4k8jKMfkSqEGTV3aNuPPNx27W8zMljPoQoFbihs8nPNBVRq2BsPyS3feTWdsPb&#13;&#10;PtZ28BQA+aCODuKzZftpE2RxGdmxZQeuz279SJcF/0DRhNuiIuy/BReMf4Y7n9uPwCubU+mWa29r&#13;&#10;N78Nf/6dj6mA2B28G1CJ/tF+P5tL+3kBz+do9Lw4jKJFt13Pi8qBE7XSB/Hjzu4XvyrSXxfp0NKw&#13;&#10;OnVdr/HuB29tN/35zWqyl+vEC3IK4g1BXuaiM/rDpvhQIXQhvPAi2Hw9ezcP2zHnSSgQfgBvcPia&#13;&#10;HtO9OsbOLe+HvW+7WW+wOCbijOi2j/Xgjq7wGXH8vgGdfLI9bvzvoHnixh6/Iz5xxoNo9nvqIXrY&#13;&#10;SZ6mHdpPlt3yvlvbzW/F10vewDgYkaNO+/nNOX0e1rATUaCr7fJDGvgGyBM39UnMqdH2bz8B+0zy&#13;&#10;DE3bWngz2e2P330tm1CR1PabBLtjRTB5VnLPkcYHGeKFmWR+bPITGqNm1KfUZr/4Xw9+j/2T8xM8&#13;&#10;jf2QULglN7BjXJVV4XvvRnCKo8OXe2I38Oz4r/U97/Zv7t0eP7Z7jMOQ2Y/K/WeU2zwPy5hLEQ1M&#13;&#10;3vyKi3HKc1YWbPCfj9oAEHFQtaGggIC8B4YdytKLQLhJV6ei8A6C7wk38DGJ5ukT7oVvNw1XRlow&#13;&#10;4F/3Bze2t/1fuAOJPl3MpkPBFSbVQhHBjsJnmsGjROAPF/N1DPihA0XpnqH9APnwG29o1/3BTTAX&#13;&#10;1sI2lrG2YUycQ6JJSyeskwU4jRcz5YgH25EyFx34X033s5wJ05zQwJgPvf66du0br48LKUmHScQt&#13;&#10;2xE37I4Wawmc9p+4McbN8al5avtDZWaqRnqaaLR2za9+pL3/ddcVZNhR1qRaRAobo/XeRVyX23Cx&#13;&#10;yaPvCDVjT8EQ+RGiPANJLm6zss/C2hiLH3jFR9oHX3NdxgHmIzYRdWKFeNvtt4rsvZ5vRWPYiH/a&#13;&#10;9huMk2uiQLrmpR9uH3hl8ps6k/kg28v+CBlcsGc8EH7E59jCA9ahyW1hJIxLp7M4qP25nEP85Co6&#13;&#10;oDbw0S+VPuFe/CwXX0z3U9ER/FSza8w3Te3dvmasmf9xIOoFuCz8ih256IwXvjs3OxQ7I8HBQErv&#13;&#10;En89y6wLP2OnYiiDpmIHNEnlZPxU9InPTf7PAB82HP7cuRlXFT9b7D/XuU1XBZiXrHNn8NZXvzMu&#13;&#10;qQ2Ozsny5aKzpycPNnBIGFWf4wdhdubYLFK9qIghB8T3PDU5bJjjd53sg86GqRuCcRTrqcDilt12&#13;&#10;6y1553Cudtrtjn+27T9xMy5Ebj7b9oJLGFpJdGq0WNigFDq6U8kO65uvQZn2trNt74DvKc+W/XxE&#13;&#10;pfF1Fo6ipSoJugW+24/O1J8O29xb5P+2m3DRH38r6CxYPEBgcq0vRVNDavsM2kP8bNof7ob9u7ij&#13;&#10;feKmsxO/NmvEL5uyU31WdGcMcEvlXvyfd/zR0i22j921ONCz27Z/1FMfOjbgNgTjKNZTAcVRwe9r&#13;&#10;C/OnRsu5DZehs5/cpsGEhP65yJ2HHp8Gmk8bu0HmyE8Pmumw7blNUFPFCj9PJxOK/+XhB50DP3fE&#13;&#10;h74uxR+BuxCfv7oZif+Ga/Frbn6NRB4xwC2VPT43+dnA54jkXH1nyP/thT86LJMxccw99GwIhj5V&#13;&#10;UwGF3Q7JdOB2fF6Ko6dUqZV3xkuWd0qiHQplAoQCLsG0RbEmwAwcXwmHHTkBi3GU6hbsA59QVndJ&#13;&#10;mY+cxs0oU3E+d0faql7zjL174VMvprJlLkcE6/Ry7N0L/2zYP1pU9aqkTdWuikz0+21JYUz1DkaX&#13;&#10;rLjolVPZP8HvwzS3T3vhU0f9pVQVDZ/gnxX7bVWUxrd0Ort1ait0/nLAQKMhJuWIz71V+DmQRclm&#13;&#10;de6/UINGXTVP4DF2eudqxLLmKBvrHd+am+WIv2/7h0miirPsHzpyKuLTy6Rjw4Ct/BgGna7GwGmL&#13;&#10;shH/XOS2c40fPkQcbHrn+Ajv65yKc+7mbFnfuC4tZ7l1XQ4j/hgLg9GjT1Xfp/2OfamvCT8XfqBx&#13;&#10;DImqmx+pb+GH44vzWf2c5R5bh8kPg/20gnacMvdcgPurD34EXp/f2t3v19ol+GzQRfiyiZvxG/0b&#13;&#10;8Vmov8TfU3nzb7X2F/mtceIz2N0Xvvn3gmCQq0HZtEXZuc5t+8EP24ZzmkmfpxZPWx5hqUvLWRJj&#13;&#10;40jFTXxqorMGRZ0/1nRnnOPUL4C4aqdu6bMfCnpWl9GA//7RrSE6UTwfMWDkW67QwADMzj/pWh8W&#13;&#10;2gc+rfAMLHNaitFAS5FKKdvQwP8spKyx1NH0g7UDkHQwnOUgRgOtI47vx1RIT/iJtUYlfmWSfKTj&#13;&#10;XJfSk+tDO8fP+VkTvmKreCSHwY9IG+RuswwNsJaxb0kGJJrQoFISO/K7aPyzkBvm/Izcee/O+T9I&#13;&#10;7jky+AqvwdqBiPB/EmIRngvIbec6N68pt52t3J/BpXy32twWJJxe7s+9O+xmoQ1bGtyihZ8b2tuf&#13;&#10;/LmtffGTWvv4B+GOOD7w7g2vT/zgY+wX4PWAh7b2sEe3nbf8dmuv+Q9t94PvgVop7o0fF06Y7mDX&#13;&#10;bYcBP36owr3zeV2YsVAkcyHJPUp+fXR90QBtVB/PqusSbRgOIf7HwQvzqEmkUwpQRK3rUNMb3KM4&#13;&#10;HwELkrVq9LGpRoQYanyUtoEdHZ8j4iKTckNqtBsox7GhtC58MxOU5FqrQWKDn+gbSCShogknqqlO&#13;&#10;4Sb/S8enz8WPY5M8sIPngRuJ6uTY7KOJ1NVRy66uMeldHH7fuySp89P9R60a+8gNYHN7bK4An1T1&#13;&#10;cEneUoBCNZxGnc4/STb/ORQSjTH/C8f33t2LHzMTlOTeVYPE4n8UDDarRl1E4sR+1VOcNz5CmUBG&#13;&#10;Zv/RxQ/v0n416LilUWZ0uRdl8OPeaenYTBB1LhhfbmagFC1bchsvyD/vsa09+Ttbe+Bn4rtr8Yf1&#13;&#10;8OUU7VZ8uQBft+DRFJa8O86vK7vT5W334Y9tu0/97tbu/xlB8V74tQid/74CqFWj2yaRTvuw/3bB&#13;&#10;pzG2v5ss62w/ynFfhl8z+9EcdQ6UO8vPrBQ/sAu4uhgPM0OBUzuZ2MbK4OjjIB0FxJZGVcEufiq/&#13;&#10;W41FCpA8o0sgCaYi6nviczRhOZangRXjCza7XQ/zToJfcxNw2fjBgFkZW/R7bA8ESoyTS9AUa0sd&#13;&#10;CtWB5YhfFhnd8mhDZ2n46XcUJIWeMs5xznff5XtUPCLi160cR34q9qUfvIbasvG9d9Pj7fyI1ySS&#13;&#10;JJs/lckPCnadk9xD444avmMrWCn71Rz2o/knqzzIYR3yO1am4lMKkC0Qv/bumnObA8Dr6xLyA/FT&#13;&#10;49ab27yPRAUaQW22TsXPKXNbov+dv9/aV/4zXGTj+XD8hWP9UQhvVsaxJ6eMd8d52XcbLs4/8VNa&#13;&#10;+/p/jQty/PVxGEbblpo7k6nzn9tsSLCNllhXoYtxrxXl0TW7tKJQPTgP9cLNPt3tVhDgokRBIOUc&#13;&#10;G3VLYmy2VGT/UJ/jy4bEV1/cXk+1xCpn+ujwa8Sf9tm3peOLgeIn+RIV/A2F2y5HWhEPEuME/rW2&#13;&#10;7JbQ+omwSvykQhwO/CS3yWQwPOcnedUKmGMPYJn0Fv/IrMW/9Mx/qh5J/PChezI4LmH2D3W5Pvgv&#13;&#10;fs5h7jk6+J2ZiB2zivI4dw7koDqJp+Cn9tZxbit+KvccNPcnv2ctt9XqCbjsO2v4hy13ZvI/ee4B&#13;&#10;BZ/xhXg05cl44Bh/Re56fECTj5/87i+19t6/wDU3vofWPnHv8+74n/xua294WWv/E8+M34L23e7b&#13;&#10;2uOfjj8+cTexey6u205uP9cx1jJXVDZYNu7PM73uLB5yhnCWM+X8UwPSBAtRntXcibXQm/28DULn&#13;&#10;gB/fppIGyWDIqaIAt+FcUOpHgTPvgk40JJNjAC49jNl+zABnzZPha87Cx6BYoekUmtMWTIEt5YCo&#13;&#10;jwamT2vB5w7JgDCBwcl4do+WPzgrzqFX9a7HOBG7C8cPRux37AYyR3lEVfBojSodcurGSTxVLyoe&#13;&#10;Z0X2rQjf/puGLN0kF+cj95zr3Hb28B1B0/g5zp19x0YsbecndiI0Vpzb+l4LNsiUZMXJPvnZyG2B&#13;&#10;11diin+q3HnPe96z3f/+92///b//d/x15JvaHS6+CH85+dPaRz/6Uf01X0f+FP8o5c5t/IT9jMda&#13;&#10;lwzdHX5byud/Zdu96h6tffiatvOiZ7f2h1fHz58r797a134rHlvBc+S7eDQFd8x3fvVn8OfHXxj9&#13;&#10;d8DFO++mf+5XtPZJD27tM//3tvP6l+AP/UF33Bo2SWVaYENmzUOdm+XTdsMtpYtRHwk4+9eFinNO&#13;&#10;hEOrijo/k6I742FCdIpQ2EITsnO6OATBJqO5iZcD0wECb/SNusOoHDJZ/D3wpZ74E6MgG1DTHhY5&#13;&#10;geehSPjdxj4uL6IgCPVhEGRdjyA+jhr+4IVMH3y0S0ygxcHUb2kXF8PYkq0H355GGVzwzNcoE61W&#13;&#10;HqNIQ3BSmeRTL/n3kBGLqnyNMo208hHFL/M37E+H5WQ6fp5yj3nu/Nsorwfb3ZNa1y3ru4mRShi+&#13;&#10;2Tei7ge/Y3TtNeS2vh5RS06zkIyEDBxv4ydkwyAIQta1Y20HHU99nDsH6sFPUnThRRe2xz/hCe2H&#13;&#10;fviH2ste9rL28z//8+17v/d729O+4Rvafe59H42hKl/b+A/Q1h7z6Ee3V7/61fprydS+613vJqxv&#13;&#10;//Z/FSpHOHc+5jGPac945jPa/T4e34AyOZJEENP5SYW/8TfbLj+QeSueBf/jN/YLcXZ/+P1t55ef&#13;&#10;h8dR8Oz4Dq7k3v22tvsbL+oYuCu+8+qfaTv4AGe7DY+2fAEu6q+465jBNEmP+l4TCHvTtFI81LlZ&#13;&#10;VuYpDd+wv3PcvT2LubMoizdWwR+MwH/O1++Mo0Xb+EC6bpjS7DSWilkdKr3qfpWpqEKC6PVNWL3P&#13;&#10;g6i+JF71jtUn6rJAoEE4yhAPxNsG28w+KkNpL3zjGcptjlwyfvFEJ7c6H/6PfBSlpqaGQovJD/9V&#13;&#10;qOnYKaVYDzTroL6xsmSbh9Rq6NHBp+1zn0ISXiVN0Al+KjZn47wmm1jLxj8buUGcZZypkCCYXBO+&#13;&#10;YyepmMSl40vRlJu2cgIHcDCUKj7Rduyyh+OXjh+8dcfXntsUErH0Wv8D8YNxd7v73doPfP8PtL/3&#13;&#10;1V/dPvD+a9pf/uVf4drwgva5n/u57c6X37m9573vaa94xbsYXToKP1tj/F162WXtyiuvbBddFJct&#13;&#10;FwHn7ne/O2RX1WDHJwWB1WO2ywavUsm5+UL8ieH73Pc+7eabb27ve+97C8OVM8WvvQVjjPXgBz+4&#13;&#10;/eS//8l2hztc1H7/Tb/f3vlX76Sp1S+9tNM+8dnv3f8Nd735KMpt+IDmRz8kE/17QwF8CBfa+CvW&#13;&#10;esTi2vdDD3e9cRhj5yPXtN1b8P3jvHOOx1V2PuFT2+61r8uJw7ql5M7DkNtEvvjnKsWyiGWecOjm&#13;&#10;t67TsULuYILWr+lSyYvnkgMDLmp5nV+LTKkOYnI38RgL1PP9huTZZRWpb8MPC9UdgBhIfNuvHoKd&#13;&#10;Ap/6HZ/q6WiVRBLIovBJDd3Si3UeEk6rnZ/ghe1QM085MMeKP9TV5CnlQh3qri4BPxjrfIRvvU0S&#13;&#10;HPvix7RAsWLfsgCrs/XHeF8yvuNFPo78qB60hP9R73uXcekYLfpqgPlfEz756PwoCpOYaWySk+Pc&#13;&#10;uTc/JE7x5ThkEI6BONRd7fw7LtebOy+4YKf9m3/zne3JT35y+9kXvrB91md9dnvEIx7RPu/hD28P&#13;&#10;ecjfbE99ylPbH/0Rvvdaxyw+k2jzSpUT/HAijviaSZa8Dr0N15hxkam+zAdSzFNgbMe3nnRwuggX&#13;&#10;xK9//evb933f902WeqLnxmngz3P/ne985/bsZz+73f0ed8eXnuCiuuzfI7dRi98d/tc/HXfFMYZ3&#13;&#10;vu/3wNbucEfYHN7KtAfhYv1CvHEhUfd7QNu5y70Knf0n/sZD2+6d7xr94HaXeDygvrTcKVrgV/Gj&#13;&#10;ermbbp/b3BmzZXbW/JEb+AaNluktpsLUsQolrARPWpQAGM4Qx2DLMIDqHDc7OK03TnRtUZyL9sQf&#13;&#10;Jkk94dfbZwnLFkHrxNmzokJOdmtr/NLxOw3FyIwfrZkWszq44MnpFn6oW/1rwieDAx9sjm3Qxxyo&#13;&#10;Q/wknyOtkxHogN5452SCJyADorEk/CBpwsZWkSgigT4Ye6gPtLjn7OceI0d5WPEj6AaOam8OJCWP&#13;&#10;x7kTa7kXP6vNbcOmOk1+uEse+ci/277+657U/tt/e1N7xjOe0T72MTxOkceHP3xte8Uvv8JNlLvt&#13;&#10;kz/5k9tTnvyU9qkP/tT20Y98tP3G636j/cxP/wy+pQ+PWvAYwnrajg7/7Prsz/7s9o//8T9un/AJ&#13;&#10;n9D+8A//sP3AD/5Ae/e73q0hPj3oQQ9qT3nKUzTnDi5m/wh6L3jh89uTnvQP2yd+4ifiNuVOe+5P&#13;&#10;Pbe95c1vbs95zr/TsIsvvrh93dd9XfuyL/uydqc73QlvJP4Ifc9p73jHO9C/2/hM+7d967e1q3/n&#13;&#10;6nbjDTe2p/6jp7bXvObV7bnP/amYlmYO25DCZz/737a/9bce1l7wghe0L/7iLx5c3Cu3AYZ/3Oeu&#13;&#10;HwcEvEG5Dbqf+GmtffX/jee+f6G16z6ID3Z+Qdv9u08CZ7hQ55uYq+7Zdv/hs9rOq57Xdt77jrb7&#13;&#10;SdD/8m9s7bIr0Y83M9S7271pEmw429dtgq3TecGvOKZ/4K/WIisquDis5FFjhkVDt35G84d79UtY&#13;&#10;aysonYiTlWrH24G4xE5c9kFPF+Oqwjp1adCo1PGoR6Xo1T2DcqrmGirxR4I0Kk8xMlRSkaIacwB8&#13;&#10;2pFk9AsYCg1Hf6JNfP06llZAFEXaH41ugm3h0MXhw9niJ6lIPpIt04NyrijaklyQhGDc5Gc9+AqT&#13;&#10;jBWHTDKEIvhxu8dn8OMIFfWFAT4hyOWIeKy+Lg/MZeGHT+F5uJyOU5RV6RQ/5zn3wCjHftjO8+Gw&#13;&#10;PyxZY26L4HD8nH7uB8LKc9vZyP2MQ14UX3bny9svvfzleSHu1QHFua+zaJ/6qZ/SfumXXqFHV37n&#13;&#10;Db/T7n2fe7cf/sEfbg//Ww9vT3va0/TYSCVHJQVMwMF45ZULundx9/2z2ssx3224wPyff/4/2zd+&#13;&#10;4ze2z/rMz2yPetSj2g033kiz2ud8zue0F7/kxe2e97hne+PvvrHdfOst7WG4IP7lX35lu999+cz2&#13;&#10;brv80svaAx7wgPb+a/B4Bw4+GvO85/2/7QlPeHz7vd/7/9q1H/5w+5p/8A/a4x772Mbnvf/4T/6k&#13;&#10;XXWXu8jWxzzuMe2G629sl+Oxmv/yhjdovE5KEfa44dGdvwf7/kn7F//8n7d3vfvd7Uu+5Evkg3RT&#13;&#10;rbSHitaHSvwQZhEJhc/60rb7qY+Ix1b4NYe8e84LbR784fJJD4nvFufXGvLDnxfjr3PWBzbRz7/W&#13;&#10;SdW6yFSTElXChDSEorIpVELrkOZmGGf7Tz83pJ9ncF1IIvk4irjiE0QUcG2ASbl6uADqYJOX7Zww&#13;&#10;F8EFVeOYJntCCpydCg5VanhOGUOpohoNQIWvGqwOCUqsvsCnzPhRD30FT1R1Lny2EqjMSr3CV3uF&#13;&#10;+CIw+UHR+Qn2Rn69fiEL5no/uFOsJLHEYlUKvVwavnwMqip87TIZ6PVNfsSQFYzhdqKtCZ/h4iPo&#13;&#10;wJl88JX8uN/cdn5i76q/ggy9Na6IDRWfF4s/p22Fuc2Ln/FTYZFBNA2rOT+5dxU/m3s3xYGUodXx&#13;&#10;I+gknsVfyGLm3r9s/Pvqwra1P3vrnyXzQYrOyQ+LCy+8sD3j6c9o97jHPXCB+zW44H1C+4Iv+IL2&#13;&#10;/Oe/oH01njX/wi/8whyfhX/ecDBe5p93rr/lW74Fz17foT3i8x6hcd/1Xd/VPgfPp3/5V3yFBl9y&#13;&#10;p0uk8wl/7RPa0zHnI//uI9uX4iKY8/321Ve3f/rN39Suv/769rrXva498u88sn3rt+IbSXA8+tGP&#13;&#10;wV3xf6APjPKO/xMe/4T2dV/7dXjTcJ/2r77jO6TDi6pb8IHJq/AM+/d8z3frzvz3ff/3R1+daTT+&#13;&#10;SObHf3z7/u/7AbxR+aX2Yz/+4+2SSy7BAwm8Z5yH1CI2JbGTjm1ewN10Q/85SyV+veGlV7R2ZzxD&#13;&#10;D07rQlxhB/1dPNJyp8tauxyPplxyeU6EQpPiUvD660IWJrqj9EKMM/WFWV1ZOT/XhZp85OdU9nNA&#13;&#10;2l/D0oOpW/PckFQl/tbrHq/PSfA5jc3jeqvO6+3dC/zMOCaBtJRkGD4gEKuUZo7FECQQc946vFFK&#13;&#10;wEoic1IcPCvsyIQnVY9P2/GlmvjjsJpyjs+JrOgypxibYVWqLhk/fZe/5H4rP8HG/vlBlIzKmGMN&#13;&#10;+EnlpBhp6PXkJ2OTAyr2g+rAqAGjcAJfoUxpqaMm/o8wvryc790D5obA6KyorVPKVoM/xkbuRfAg&#13;&#10;Fpac2+bry23kcHCZQTE2vdu287PO3HZW+AHXfP6aR3+m22xLXKdLL7u0Pe7xj2+//uu/3n73d/E9&#13;&#10;2Hk85yeeo4vUz8Tdbh28AMXB3zT6UDUNvuqqq3AH/Evbtdde277had/Qvu3bvq19+qc/ODBwd5zH&#13;&#10;Xe9y1/ZlX/7l7eqrf7v9x//4ooAZcufF+nAoMvQFcZ8yFFr7ClzM34BHT170ohyDjt/6rde3P8DX&#13;&#10;LP4dvFm44oor2gl8WPJOl9ypvfKXf7m9EM/I8w6sLB3wiXfVVXdpP/iDP9g+8pEPt6c/4+l47PtW&#13;&#10;fB4z5xt0u5cYNP8hewIX1u//K8gxjmM/gMdwfu35rV37PsjAe3LF+eJINMr5gc+3/Ba+i/ztMZYK&#13;&#10;7H7/O1kbjiR2vreOem6mr+lalem1xWyaf8nOUu7MaTaLnRP5zDgm4oScr4xBp43hyNF+XiqHXkj1&#13;&#10;DkEAUEwA62sdIZM4AyT2UirmbrJ+zHUSfFoxCzLil2iGH/4E8kSPk+iIvrJ/6fjptfk3P3rrkzz2&#13;&#10;tU1lFPUOUJswEkyu3iQuPGId+BE79jmIyFgjZ3hti33qm0/vN45y6HX+14nv2CElcctrHm8nyQ0D&#13;&#10;Xa5u43/p+OJNp2BhNbntLOV+xw4pHOvm1fFznDv35ocJ8N3vfpdoe+ADH6jyZLmNd7L5rSjvfs97&#13;&#10;4nGUJPv978OFJY574XESHv6Z4/xJGTG1z1HnnfGrrrornjG/tT3+cY9ntw4+233ddR9V/ZI73rFd&#13;&#10;gQ9NvvWtb9OHPyWsC4iem2uygMDz4PfQm4prrgmbKOYHSq/Dd5zfAY+L3POe96o3Hdd95CMaVfEz&#13;&#10;4LPjoQ99SPuqr/qqdtNNN+qCnhfiV1xxJb6q8a7tpS99afvO7/zO9qM/+qMwIT0uoM75Dh6t2X3r&#13;&#10;m1p7AN6ooN7+7Pdae+W/xx/z+YPWvuZf4I/4gLMTkOeHXmUQv3mFr//x26298Flt5+73bbtPw537&#13;&#10;K8kv3oD86X+V2sl+djn2QymMGkzTWoTFIa3cMyi5ej5zs/cuI4p2zJZHXLCv7GcmmClNxmWf+TkQ&#13;&#10;vgnB4HxmnJKyIYIgkEs+2uJNQYN1WOASQg1HO/6iWXTELNg+I1hOPYo6TNZKUBXSo9nn+NLoahG9&#13;&#10;1LVBqHciodgbiYgCxzLxMx3O+BH3yQ+7JpRMGjGQqr6QnEKtCT89Nz9qzvgZYy6jSgl2Slrs8w3+&#13;&#10;V4o/JoKD5IaBU9M+2fPmf+H4Dkdlx96A952gZea29LC7GUmcnjsgUO+UQLE3ih+qHuc20MHjDPnh&#13;&#10;hyc/dvPHdCf6h37oh3DxeVNCjovEa8lb2wc/+EFd8F58x4t1p5jT3wMfiOQxXgBL4OFYK75Vj/Vt&#13;&#10;eC79JtwV/1D7tV/7NXwQEx9e3HLcSJ0Pfag98IEPwJ37O8A+fN829Dpk3qGejb3mmmv0OA3fNPjg&#13;&#10;4zWXX34Z/pAlvgbxfe/VBziJdWHe5e6YHJE/G1H7X//rXe25P/lcfHvKLeCDI/L5ej5j/l/e0N72&#13;&#10;trdJVicDQeBQ5jXUzp/8Xtv9IvjJx1M+/Qvbzn/91bb7P36ntZ/9ztYe+09B4MfjsRQ8jsI5eDf8&#13;&#10;BrxJwF/g3Hn5T7RdPOKy+9AvwiMt+MubvLv+V3/Udt/V553sGRlCngdDwuz42ZWG9t6sWeByYj8B&#13;&#10;oiOgzi2+Zhrs0KLTAhOKeg93KPZG2YlKxcpknDVOgc/xcaQiC7xkAqobkcd+/hp9QjyEJCzjBrVo&#13;&#10;u9LluULsIJCOqkiki5FUU8HufeMnZAzJBrdjANZMiV88qyPeBXEQYypV1Oj2JyR1qrok/PQKztN/&#13;&#10;8xNcbOFHSpaHlmgBTOeHWEZYD754SH4iVLbxE3xoP5HvgTUN1cmx2BmtnLcSfPJH788sN0z5J+YY&#13;&#10;pWvBX29uixV3Ynduiy3nHIaIQCBUpKCxkfvRz1jxscbcJn4y9wQ/xZjI2Q8/JPlVv/Kq9upXvVpf&#13;&#10;Zfjd3/1depTDuY0Xsl/0RV/U+K0mfEb7la98ZXvUlz6qffqD8+v1sADfgD8KxEc43vT7v6/l8IVr&#13;&#10;WUNDtIZh0Yc+dC0+mPmS9sQnPrF9xaO/wkuIpzgubBfjwpvHB97/gfbSX3xZ+zw8U/61X/u1knH0&#13;&#10;5Zdfrm9Iuf6G63XH++M+7uPaZZfhQjaPX/u1X22XXnopsL/Sovawhz2sfcZnPKT9Dj6k+RHcDecd&#13;&#10;bkSUXlbalvv/9E//tP2T/+OftG/+5m9u3/RN36TXi1/8Yj1e86xn/ev2K7/yKwrSHpvl8TQ4//KP&#13;&#10;284f4uL7Qvh257u0hm9LaQ/+27hIxx8A+nfPaO3H/2nb+clvaRe88Dtae87TW/sxtF/wrLbL7x9/&#13;&#10;BH5z8PlfhbF8pAVPQfzmi/Fd5dfabJTBKQWsHfXcTD+88U87N4gHIanWc0PKcplOhu+RsgOkTvdW&#13;&#10;frWhlBLoAgXTNEnFpFiOvj4YwgEQxP+AwC0FvmNgOE5U1Rsn9SZQGM3wDaxT4Yda4uf0RO2/TsiJ&#13;&#10;PLnKwKdFW/E53vrCXC5+ehZrVvzZ+YEH0QgFrxNU4juJRTZPtfxUNf/rwg8a6D8P8+O7ahnS6tvg&#13;&#10;B1JvWHImPqU5O/WlWTS+vVb8OOZEy/5zg/g/h7nnSOIzshxD4jN36BByjk2vQSVujVtf7tRe3MLP&#13;&#10;unIbCPA+ZKrnz3UGSE9aoilE6KEO/kmLzeTvhhtuaN/6L79VH8x85jO/BR/MfKK+veQ23KV9yN98&#13;&#10;aLv3ve+FD0U+qf3xH/9x++Ef+RF8FeIj2ytf8Yr2K69+VeMHLB+O7yN/CS6uX/va1yo8+RgKj50L&#13;&#10;4x7iBbijy+/p5tcM8uCF+4/9yI+2Rzz889ov4nGP17zmV/GtJtdjrofgg5cvbs961rP0GMyPP+fH&#13;&#10;2ud//t/GVw4+tz3pHz4J32K40+55r3vhqw6f2q7+7d/G94y/Th/YfPnLX9b+0396Sfupn3pe+4Vf&#13;&#10;eGl77GNfom9L+Rv3v3/7IO6u880E75g/619/h+bnHfELYdsld7qj2jx5fxU/FCY/lJE8UCY/6MuV&#13;&#10;eFxFB3mMWvC/Jbft3opvRfnPL2rtvg/QXfDdu+CrDr/mX+I7xV/Sdt7yBvxK4Z2tvQN3vInDqS7D&#13;&#10;BTu/AvHT/nZciPMNCr8i8X+8vu2++bdsVs46LWS/Y0JmH63cLG9MqMrzldtgCebnHuHK97duiB0E&#13;&#10;6LPeg2e1rnnv+9qnfMqDsAdPtJtvuhnvIN+P56r+rL3BX83DBcCLBQ+XXVaSid5EsQZGGPa+BDwA&#13;&#10;fuz4GMcLoLJIZiT+ZILUpSqOwdqsDxJWlVFCcTH4dCT5qXIkY0aBSRId1Msj1LpytVeELyqKgqoM&#13;&#10;sQ9ZiquXFYsl5MlrUurJcuhGQ8pVjRbOKa5eViyWkKfDjz915Mxzg1wnW/NKcpIFNeKgAC/Jo1ry&#13;&#10;kLlnqlcDXJHaIbK/fJnav8jcxhUb+feaUM4DfWbBZYqjkw0c0dc1qr2i3CafkwIW+vEqdg7OzzX4&#13;&#10;q5sve9nLcRH8MT1Tfa+Pu1e7FHeh3/GX72g//dP/ob0Kd85vxFcOvhd/7fJqfJsJv1Xkvve5r+40&#13;&#10;v+CFL2jf/u3fXt9Pzg968jf2vHN83XXX6aL8KvxFzje+8Y160cT347rltfgg6IkTu3oO/cKLLmxv&#13;&#10;wl+1fPWrXtXeju8Dpz/vec978az2b8meS+90KR6R+VB77X9+bfvN3/xNzfumN70JF/iX6REUPvfO&#13;&#10;ayA+H/6aV79G/fe73/1wl/wyfdj06U9/ur5vnHPzbv/d7nY3fRPLH/wBnt3GkTRGBQ2169RzM+/M&#13;&#10;8+76b/zmb7QPfOADUoyxcTZYtVy59pr40OYDHoqH5vGmhHfJH/jZrT3s0bjofnjbufdfjz8I9PDH&#13;&#10;tPalT23tkfhtAP+4D2/LUvcdf9jaz39vax8Z55wb7vYhym0wPygwEWFjteYVtdP+viqilU2ru2RH&#13;&#10;1AcJq2d4Xcivu3z84x6nefkHq977vmvadfggL9+I4eu3d3ffjC+2f/Nb3tK+8olPUBDzU778Vcqv&#13;&#10;4NdM38+v5sHC1fd0C2Z2kpEhqyoqzF/jRpZ3E0Hi7Bd/xJzU0eC7NhTTCTu+3+mnZFp43ARzsJ+B&#13;&#10;uwT8qdfVsvslmFesYH7YxlHra35CvHH28I0OC6xwVPG3+CGRY538MDDdtj7LU8X+RBcNYhCOh/GO&#13;&#10;Oj59cQywPh6n4mcYV1VUKjaNVZ0WZLkW/JGTSR2NJeS2Pdb3QLmfODgqfri3yM9JjpNNW+pWQClM&#13;&#10;tnGsAn/L3uKftL8Nd7DHPwAUhOB8MprNoRTP8JT8n3SuAZ7fqLI7fgBy6NuonsxGxg8n2+bbFn4m&#13;&#10;uANmVVGp2BmVH4Bvi/n7/09r9/xr8aFN3FTVhzX5GAqfCedfKeU3sOBNCv+gkWRv+vXWXvETrX3w&#13;&#10;3T39bsOvyccJUT9b9p9H/L32dpEycjKpo3HA3Mmv73z+858vIm/C5xfe8ua3tHe+853tPviKTP2+&#13;&#10;R3GihENWeMTN84of9FXdKqEYZ3RaTD3V8Q6ixqQug4iH+hWkqLOxX3yM7/hDfMt2YAnf796iNL4m&#13;&#10;zslta8kwLmxeNn7463eH4TP5EW1FRnIxtEsBitKN37GUeBrQ68OveKo4mpGK+HTsi13HPjneEvuF&#13;&#10;l2tQ7aXiw0/zI1/NDxtb+ElaojAnVMVL489F7jki+BUrwY5ICU5GfqIulePcOcn9uvOFQGIsjfxE&#13;&#10;Y325rYgwJwfI/dv2Lh8bGS/EK16BH/WS5AL03CAN54bqzUoO2xzdFdWX9nfpWING4lM6uRA/CX7N&#13;&#10;dzL7zyT3F+a4d7dcV9HYt/63tvMTz8Rf4HxJax/Kb3zhH/3hwTcUeGOhPwJ0C/4K6nvf3nZ+8Yfa&#13;&#10;zov+bdvBhTgPTLXw3Jl7F+vLNdMyZ+6j/xTWWkqAk/lH2fmJulQOmDsNW6XxM+bwtglGcKY8osqL&#13;&#10;h3hZXuWgKxk9gCzE9AgX7mp0xVRJnXQMStRIfwq+lCyZ4EOI9saY1I0ZA7fu5JcZHYhP6thiTzOq&#13;&#10;LRU/fO1vrOTz6HiSX/xMaMqGihq0lUn3rgU//A1+om4GYoOz1SXcV9HuMq4MxmfgzfkPvXXg01fv&#13;&#10;3Y19OCWsyC1+zmnuAf9HAL9ihyGVR9HWQ8xdVYbOce70HiQxseOKIlSOc+eB+CnqxsBLVrOovVvc&#13;&#10;VrQW/11y8NwZJsRkjnGblSa4ibLjD0JUoXm+c/N+cs8H3tV2fgEX2Ve/rO3yg5z3uT++TeWKtovH&#13;&#10;Z3bwmNAuP6D557+vD3ju8rGUOuDffvDJBHggj0cvN5//3FZ0DxXma3GKJdDFuKJ+UGA1/gonw5Wh&#13;&#10;yHdjfUtImCdqsCdK1PjOc5CwY75wfCMwyvaPT+jEN4inQ1ccQKvAKsnM/k1fCmaF+MHSyEnUixMp&#13;&#10;ZL/4gUCd26Jik/+l4wdPI3+QUMioG8UiYrqXeuyPilEP3GFvBZE4Lxff29qudn4s6eUGP967EZyi&#13;&#10;ac7/8vHHOAquzNNx7iQfp+IHKiLsOLd1prJ2wNzf925HMv+OySjHfkgoPM6ditTi5yC57T1/gQfj&#13;&#10;8eLBu+P8bnHeEc9kSLadB08LX8BcpunPshSrCNzcSvTkIPafE3xYe96vC0eGuArkB3kGi8E/ZKXH&#13;&#10;VIZVj30gmrUjNKDSEkRcgPHQ+kIU0OxxLctxA3ugujrSaeH7p+wGPsATv0+XtmyxX+5ss3/h+NNV&#13;&#10;TKZmQq/tdMnJJTlOTk1yjWVfbEJ3VVk6IVkK/owJOEcO+Jo5LLepvSX2J1IpBsWAWDz+SJOc3cIP&#13;&#10;dLr0ZPyYqSzN/0rx15rbxuyz18+W7fwgdo5zW+UecRTbDWfuq/3zU9xj1Kn3ridJfO9di1Vy/o60&#13;&#10;Lnz6ziNL87NnboM2/yDQzTeh4vGJElQareNasi/8xDwSuRm2ytxOWMXPFvu35wbSlD5v8HMwfP0G&#13;&#10;E/MSjRfkeJYoL8Zpn6Q88YjOKEMi4yCWRvcnOj0sVVnwnVcc6Ex8i0K9qAi11NkvvtHLxpyGcuN3&#13;&#10;nTCBHdE39FCwIRz63Qmduf2jlvqgswFFwYZwHJmdKM41vmfdMAkT2/4y4qTK0LWh1HF98HF1+OYq&#13;&#10;y85PX1TTFCqbsc9+UThV3Bo7i8PvNOVW2eSHHafNz5rwx1gkYSJtFI717NzCz6ilkITOBhQFG8Jx&#13;&#10;ZHaicFiHZDroMOH3vQU/pkbLMVo+sR46tr/0TcGGMnSNSR3XB8CNIQvBl4v2d+TH9Sw7PxiR+tNh&#13;&#10;m7mB/avF7zRlXG7yQ2p98Zc0RyHSJpIhMmZVxwAAQABJREFUPhN4P/jQEdR0oWYbJebZWN/zgD96&#13;&#10;LJNt/9hBh+TUKBzr2YnCbodkOmg7vlZjwKdW3hmv4Xm1H+1QqOkh9KQhm7Yo43tWS/0GQro5AQv3&#13;&#10;h/4g2Ad+jRmGUeYjp3EzypxwPvfUkj7E9rnsPQN3o/AI4Y8+VZ0VkHMqfryyUodyjefAPEqGdtU1&#13;&#10;YIn49jpK88MWY7/8T35YlGxWN/8ce7JjlfgmbORTBLmjs0V+LD0Xueeo45Mp8+Oysxf7c2yrnorz&#13;&#10;2O1I0xHGdTn25jYYRQVzmPC37V0aPfpUdVZg/Knsd2RKHco1ngPzKBnaVdeAI4xP35KfdHNrYX6k&#13;&#10;voUf0lSczOprwbf/x7nNTPRQ2k9u7tpZS5h5bE0jrY/yrC57T+zPsa36SfHZi05OrCPqeIIm7oxr&#13;&#10;HGWq6JFy6ZZ+DnI/O+PWepquccSfvitLcc4ZrcBEHf81U00CRKlAcBJ8AlmdZSAGfH9LRyle2Ukn&#13;&#10;daBd+Op2R6in1qLxw2MSw9ULgoIfERL8JLFdI/jxypq1VDNtgBwjoo9eKj4dDwaDAvNjQsyT2yxD&#13;&#10;llxPRodMGgOxq8HP2yVzfmrvMl5FBjTwf4w003iuc8+RwVcoBZOKvSGILGU5iLV3pSupAGKoB0BU&#13;&#10;/KvbHVMgS5eIH76RteXntu5hrK9z217ru40fBRFjirRx41JJ9SqkYnw1QtPVKgsf4/2zKzoXjJ9c&#13;&#10;HZncg0U6rLk5Is6xglYElMS3W26raEaFa6v1FWntBOrxzDjlIQuNJFW6kMQBIf7HAcqzUyKdUoAi&#13;&#10;al2HY/iJ0X5gO+XALkWtGn1sqhEhhhsfpW1gR8fnCON3SI02PspxbMy7LnwzE5RkelODxAY/0Sc6&#13;&#10;SXEcogknqqme4lpfjvIrajxLVYAciP9RxGDJoxqK6GQ/Xj7m6ysQdMbQ2x+fdnWzu6FRw7mL7EKW&#13;&#10;js0+mkhdHbXs6hqTXuCg3UVHHr+vLV3p/HT/UavGPnIDyNkeOyvAJ1VjbIi3FDhsUI46nX8qm/9O&#13;&#10;uUab/4Xje2/txY+ZCUpy76pBYvE/CgabVaMuInFiv+opXmjuDO/WnduCA5+9tyJyTsmPY4qKETaq&#13;&#10;bI8dKnX8PgMDkn08el6USKcMxMXj01nz0ymR9+YH5cht8DbjB81R50C5U2swnIp/2AXc+p5x28Op&#13;&#10;ORnbljEQFA08q+5ON1hCOwuO4ydXu9UIggDJs7FzvIqo74nP0YQFvk4DK8ZnFw/pRDXtOgl+zc0R&#13;&#10;y8YPBkZShvrApaQm0Py4hDzWFloaE6jkf1X49lZOkxSyxjgf+KHIekMtqE22chy5rNgfx60A33s3&#13;&#10;Gcm9O+OH/E0U3GCZ/KPo/Pf+1eKLguSHcZj8iKRhv5sfhV2w6WqEb+pu8L9A/OPcNgSA19clt5l+&#13;&#10;rlOHQnUgnE6S+2vcenObN1IwFfnJvAV96DlZ7pcCSY81Oc5twUPxZ2L2wY/XgRzWoXE8ATGKXCA0&#13;&#10;1OZJrKvQWJ7OJHdyMh2JO+DrYtx2UB4qs+1FoXpwHuoB2vt0t1te4aKEBsft7xyrgYnikSELYfbv&#13;&#10;gS8bEl8Ihd9tCBKNnyUw/auwuglhlcl8aCwYX66Oi20OxI56IXHZuaMsqA5+tLbsltD6yfAq8R3q&#13;&#10;5CJjP+kb+RRTc34kjF9Ebt1bSW/xv0j8cDJdTeaypSL7h3rRm/Eqfs5h7jk6+J2ZoCZ5ZGPBuU1e&#13;&#10;196acnCQ3H+c26bcnVHuz/2q7LZt72ZoLju3BZ9yteIzHU9OTsrPcW4DecHV1p+NB+DncF0XIhB0&#13;&#10;QZ+3QegccnM+ppLBkcFClbg8yI2Z8ool9Ec9x0kt7gryaj1q6Bu7EyqKGeCsyQuabfiSFT5a2/Al&#13;&#10;S8BEmRVpLYsRIOdcC74oMk/jqoRs2hNMScbAEW9ojfQFRMrQJ2Wd3JPLELJpTyGicjTwp85HxNOn&#13;&#10;in0HXXmfFXMmAnCaE1ECK3LcivDtv3nJ0k1yEfVNfs5l7tFslRvQGqefrPHM4Fnz3NvvkBoNXFlu&#13;&#10;03pMic/W0LOdn8pEY7fXVzIgCWxENOchm/YUIioE4Asaa8CfE5E7d+r8inKb11y84HQAfo5zGzfh&#13;&#10;GeR+cW/Cs5wWnCCXxAsVEqlV7kdr7NYonA6I75vruhwnJPDzYjytEjAcBjDdzs7p5FSFAuceR5US&#13;&#10;gTf6Rt1hlByAsktUBXoSfKkl/mQQZAMqUfJI4A38bmMfFz4RKNSHQYvB796Gk4OPpiwWv5ZkGBGy&#13;&#10;4mIYW7JBW92DzsLw7WmU4SfPfI0yuW3lMUo1BCeVSQ71kn8PGbGoytco00grH1H8Mn/D/nRYTqbj&#13;&#10;J8kN5qHz40Hmi+0+U/G+hf9NjFTC8M2+EfUw4HcbuzVryG19vaOWa5aFZCRkWMNt/IRsGARByLp2&#13;&#10;xM6g46mPc+dAPfgZKSJ9K8xtPeVsiZ9T8DOQOYlbhxvLjtprxfsWfIoGTbRSCcLNvlF3GGVclzbk&#13;&#10;UOdmGukjDd+wv3PQvT2LuRPTx5S+I057IMF/ztfvjHsxcIXuq/YcOV08ogWii+qXA2OfBDoVpt4H&#13;&#10;Y9H8HoeDQ4OG4dgDv/pV8cB481A2E+wU+MwJPDzVxvzqXR5+cA/nTAD9nDiPNkgZu8mRKKUuDwgo&#13;&#10;kzTHUp/8rwk/ODAXwZFowan4SXLNp/mp2A8WPSwGYrD4TKnnGZdpafjeu2eSG8RPkqVCgmBtTfiO&#13;&#10;NXLA1xg3GZghTX68dxVulEFQ8Yn2fPzS8SOEuuPmx3t3khwn5IA7DDY/5NP8lxoEa8Ivv01G8hMc&#13;&#10;mItpjBU/x7mz9p54TNJUSBDsrim3OX85fhxf++FHZJ7n3MZtwCMvxfXUIG33GupiXJ3w0B36hCh/&#13;&#10;pZbe2nmXBKyEjZrBx37qkDx94CPrVUCe7zek43EuqbcNvwyiAsHxn/i23+LoSrRQq64YSfR0Tkiu&#13;&#10;uwytpeGLEZ6SGno51i0mn8FP8MF29G3yExCQQ0E6PIUyuyZ1i5eAH851PsK33qbjjn36W1RAsWJ/&#13;&#10;Sk9ASmYcl6axt5eE73gRhyM/qgct6kuG+t69/XLPOL/MgMDre5js73vLvDlmXFIexB7nTu2iICr3&#13;&#10;qFnrawregi6VlktvCApXO//BN9vRt8k/MZQbFopvToLTOMtfVTsf2/jx3rK+dMRTR+21PoP1x2uF&#13;&#10;0OvzifV812R96eB0mHLzxLbuouLQ/DgeN+yXL+a8D15r7hRP4/pu4Yd8d35yb4q6aewQ63RyZ6xC&#13;&#10;zqD5Izfs6Go8H1PRVJ4PSpiJJy16AAxniEeDIzI4aPOgHq/p++FJuoTTTI498Qew1BN+3Y6QsOAE&#13;&#10;rRNFWVEx4KjLbZehXvYvBr/TILfr1CuxtuYhy/Lf8sCpOKj+kBONxzb+F4kf7uI85adiX/yM8RcD&#13;&#10;UpKj0dJ/So3jMlVKjjbUFoMv9+j37JiL0K6Ykyr4GWNvGE694kfyORiEc9EC8HvsJBnFzxBL6edx&#13;&#10;7mQMmBeXERcVZ9U/jReFTsVPVBaZ28r/0+AnQ1AbLWOux+eAJ72hDd3au5o/ic6C6kM1WhBs5V/Y&#13;&#10;PB1B/OK+nFBlrbmt9qRYwHoehJ8hYFStdlZUDDHCOQp/kEOv+K9+CWWVhtVpqOQ0jEOhse3x6hse&#13;&#10;C+fVeSl5JxjAJbGhRL28H03LJCiVobLryThOh2bIjZSKFNUY1PeLT73Ej3cWnCAGB1z6k/jZkkpo&#13;&#10;+n1nDCsTXFkk/tRXUqPFRGF+JJMYtYELquqQDKet/EBjPiwBl4ZvGsiJaRI/OgU/bvudr9riI0YM&#13;&#10;1eAfgqQrMBN46fjBU3gevqbHFI3OJz/nPfdwtc5lbjsDfHJZ/ESjU2guyeNx7iQ7k3wVRIGkrfxM&#13;&#10;dRma3qxLy226XBhiha7qkOwA/CSG+Mm9SxzDVF3gPgV+tfKuodoiPUCHKndLrFkOWgw+3Apv4dhQ&#13;&#10;8d41Rw7EUElFElRjUA+KUOR1D/vWhF++5m5Nfrx3yQWP4icanUJzCT3zfzrXnYStz2KeyCXi9Tbw&#13;&#10;Q54T1Hy8M65kXRYSYzhiQdWrU7lES1OPoB5iWbRDjDPFfJWe9bfjCyXxo554sx+Mhc/uxC+zcorp&#13;&#10;tGH/qvDlbPKDovMT7AUXSZZIDCpDMTe0VMHdNv4Xji/Xg6oKX7vMgO71TX4U8FYwhtuJtiZ8RxnL&#13;&#10;oANn8sFX8sO+OLbnBvVVEGNQjStiQ8XnxeLPaVthbvPiZ/xUWEQAzcJqzs9xbtOOme2fkAWhvX8z&#13;&#10;t2mYFEB2YnT+Q6Cz+4Y1iepx7uz8RGyKlyIRvcld/kROBi1GJ/mPpaq+qBznTrNkforWZGpK2zw3&#13;&#10;JOPJ/9brHi9OAs3xOY2XbwfX2arzehuK+cw4JoG0lGTYBWgTcdsxBAm6J1qzC7MYnch6/CX09SsH&#13;&#10;WupJJ9Nsx5dq4o/Daso5Pg2zosucZ2zafsmWjJ++y19yv5WfYGP//CBKRmXMsQb8pHJSjDT0evKT&#13;&#10;sckBFftBdWDUgFE4ga9QprTUURP/RxhfXs737gFzQ2B0VtTWKWWrwR9jI/cieBALS85t8/XlNnI4&#13;&#10;uMygGJvebdv5WWduO2v8JN+1DtMrBfeqHOfs9aOf284kNzs2RdD8h+zI2jz2j3NnxlZG0pyfs5Ib&#13;&#10;kFsdqAfAT8M2i50TcTEeD6MP4FRF5xgM03pZIdB6hzA4aX3a6bofBFOs0JOIVGGUDqeu3RvSwieS&#13;&#10;p9Yo6I6ifLzG+EFWYCRfOcrFyvDTbfJD7s2PmkHFwL05AuVUVD9OrmY3xbMliZvni8dPwkyT+UHb&#13;&#10;PY598eNHv8iX+DT/oe/4nMe+4Yv/BeLLx9nePXBuGAJxzv+a8CteMgqPcyf2lwOik4NaCOf8jKqs&#13;&#10;rzO3daLOLPcf57Yzyf0Vm0MgOj79s0UrdZw7a6Puhx9f95C7g+SGvitiXOWGGf8Hwvfa4qIsH19J&#13;&#10;F7LQM2O6YsvpIa+JIer1rFngkjrGQsViiuKuYIKwI4SlA8lQz5EGGHoSHtf3rgUUx0vNY4w/6tUQ&#13;&#10;KHE1rNsrmarRNY4T+FHGT8fpr31O9+0nxZMANT/Sj0GkJJEKhtRobVmhWqhKUc3kkfVl4KeDdkbN&#13;&#10;kJkfcppaGeYH4X+l+HTbL9KFlzlEa6in1J0uqWOat/FPPb8WiO9wlJPeuyRuYC7pWVhuk5N9bdn0&#13;&#10;+jogKLLz5GMLP1S1yhBSkKXUsZP4aiY+6x0/G6XPCsw7xicL4qLIUnPKz3Hu7DSZLpLmUN7KDyn0&#13;&#10;i+GKV7DKkWM9pe50SR2HOSoWB1SCUchXCEsHkqGeIw3gkjrnCZ/2yUDbYvttELr73oXSltxAiDT/&#13;&#10;tHInx8eRRrDAyybUs+SjGhMP/yJQHajKdluCjqqi0p0oaTgugI7D2vjhEGmHcJ/4ZdFk4Z0oa6Y0&#13;&#10;Q04mPme2nXStLEXD8o4+mM9xqX308dMDOE//zU9w0XkofqRkeWiJI8AUFxB0ftaDLx6SH9UzRqb8&#13;&#10;BB/aT+hQ7IfyVv6zC3tvVBobKYcopHE+6vj0ip6cWW6YxmcwFfysCb/2rpz23g02fB5Z6Xs3e5NG&#13;&#10;54YItI6zeHyQ0/lZZ25TCGRui5+N0711OvxU7Hlw4od8G34oHvXcdib29+uSKT/BmYk8zp3D1dyw&#13;&#10;eaf8iLOk8XzlNu+B+OEPq2WP17b+AifUUsarc/5Q7IEwJKTuXx8AmS8e4rsvnd5r6klFvYkjUjhX&#13;&#10;Tm6cGGDmOn6opbZ9gHL9Oscz2U6Vp8DneOsLc7n45pk/bSog2cijeFAbZGQX5Vrb5MfdNS5+L1Pr&#13;&#10;uA58eN+pK34qLKtCrkOx+OdQ9pPXjH1zOSlXgm+fxUX6fNDccK5zz5HEZ4g5hnLvZmHKKza7IGsa&#13;&#10;t77cKe/32rvgxXtXG9h0mWcDZHvNufM4tzFWIhBGLhw/oyzDqBeMs4yhI5l7Dpn9Ijb5jJ/b5yu3&#13;&#10;wRJygxyj62ycI91ckB/gxKpHzLCbdWnGKJ0h5Qi8YiDq0NNRMt5NDzl1S29WieCchqFmpd44bgt+&#13;&#10;iNIWGZRjNG9OpML4ISO+jm34ARHnwf5wOMTBzdHHF/fJj/jIVTKVfdHYCzIGl7W2yY/ENQhqkmP9&#13;&#10;WVkNfsSGeTQ/FftVMT/cgMFP0iqAiv0RLkCLf1aWjG9HzyQ3nOvccyTxK6YQcbl3tW29dyH23lXI&#13;&#10;5d6N+Izz2nKnvDY/5G+Vuc15PHamcw+D6CD8HOc2x8/p5X7vwyOZe2D8YbLf1yW2ifnufOQ2zl8v&#13;&#10;5BntqNxgekxFX7FSt8KhOr+oQp+SEvaocpMcoTs4KJOH0eMqZa6XIgVSSxoMtl/8ERMGGX9XtgNs&#13;&#10;jm9r7RtUPKVLuWCgpePTaTmOk0uI4geO+8jIpLvel5BfUcyT+aeu+V8RPjmqYHJF5JAP9JFUcZz8&#13;&#10;ZB9lEvvk2B/hiM0jx1dlofjyz/zAaVMjDswPhKbDJQW3W+6BMTTRc7ouGyk8jPbTXBuK0tXau+Iv&#13;&#10;Dc+CDga/ca5fkVI3nK2SzaXhe++KK/mXxNB5EWAigo3j3LkHP967pg5lHUEfmlkxDMvj3Claam+R&#13;&#10;EhLH0EPFdYokpEA0HufOffFTMScmg1dxmTS6bqJRuno2cqdD3+vrti7GYx15TuNQ8lLXSrwtV3Wr&#13;&#10;pMEq0GlxoWCmGpO6TlzS1QUcxrGxX3wAdvyBuHjrqD1MS4zP0vhpggxVfwk4v8Qql4wfLvu3BuEz&#13;&#10;+aHP47GNH/VDUbqMItfZkfwHxvrwiy9wonryE3wEP479CMAYEbqbe6vwEqDaS8WHn+ZHvp5ObiDN&#13;&#10;xCFn5yL3HBH8ihXywKNiZuQn6tFP1sz/ce7U1Q4oCVZAzMpzWxFhTg6Q+7f9XJ/HZ7WB771bczIw&#13;&#10;wb9zgzScG7Kv1imBCo/9OKp9FPFtM/ygn+anfKaDOMyP+s0PG+CudIsIDYnTqvDPf24bmJ/yn2sW&#13;&#10;d8ZrxWLRed7RJhg6jDQX5SKHGA38j3pXdBxYwpL4PLJQPQS9qtoEH5LCn+mhmYgqic92x+9AeU99&#13;&#10;AhBjIVowfjjcN+hWfshZbHtx0UlK/lQUW9bsahjt3rXgh7/BT9TNQKewS2JvkbAuY6sH3pz/0FsH&#13;&#10;Pn09vdwAforCzmyw1rleOn7FDkMqj2Kj+HFPL0Mn9u6ac2ePlL53R5bMJcuNny2UOSM68DQ4GyqM&#13;&#10;sHz8zlsPvDk/wUbwE/VNfroEo5P0LuMsK8AvF7vnwVqPWPYUP10tlmHezsEhRmPx+Oc/t8VCTM/c&#13;&#10;D8q34F8X484fo5oePfC7rG0KqZxrmhpYWr5z1pElio04mMn6vdQcOhQztI6ftm2aBrSt+KMVY31i&#13;&#10;7WrwB4qzOnISdXMfCtmv9UVP8j+OMpNemukco+ay8IOn0b/kB8UoNT+jrMf+KI164CpPYujYv1z8&#13;&#10;7Xt3GklubfBzTnMP+D8S+GOcOOKSMdvvDWoCTSiS6Xb+R8yxvkT83FtwbZunpq4oU2XUjPqU2uxf&#13;&#10;We48zm3TKGEmHyPlQPx47/qCBwE2YnGm7Xt3bkO0HZ9RAmnx+Icht41rEavHiOC1Nj+nGRfjlHNV&#13;&#10;UE4XKQbXvU509gDKvhwb0JS5lqUX2cCl0pFOC9+3JTbwMa+m7hPuhS+HoWqrq7Zw/M5OrKPOM6Eo&#13;&#10;oGwiJ1PkuDM2Hcu+2RApzHESYgH4MyY6P45N+6+S2ltifyKNAeZ/8fhjfMnZLfxAp0tPxo+ZytL8&#13;&#10;rxR/rbltzD4Hz/2InePcFhScYW4u7tec2yJV5Zl5qWexg/FznNtGKjd/Np6KH+5rIvQfBsX/lp8t&#13;&#10;5zp36jdEmJcmxVu0/AucuCyHVBahsxs7Oq+6/JFHQIigkrZFNSAxdBsBiGxSR2JOHYIcVqOo0wna&#13;&#10;xO+mcTxeI3DhEyPwOzBrkG3Bl44N4TAdrOC1NHzxEvzY5XQ4/B2F8L3ogFz1EnBU8COKWNfYUCD/&#13;&#10;I1TMYZ1oOX7UOoL49DS8Le9mJLE3Y19cUc8jKspjsM56j1ztVeEzWETN6ecGM1sc594dtzD7nBs2&#13;&#10;4hOCWpWMfWGm4lHEVzDZ0XKAFbxGYqiT/eZHY+uEzi38qHtx+PQq+BFFrMvHIGgNue1c5ObaW8Gu&#13;&#10;w00hJGb7KTWOc2fEXW3N5IUFyUp+au+uK7cpXDL3qA5Giqmt/Igx8SbVOmE0cCo+MbbwEr8L2INX&#13;&#10;4qte/O8XP4YTiX/LR6VsyTvjJQLw9JKgLE51FjQGhRxQob442ZH0Iu8w1I2GxPcowggrEdTeC1/j&#13;&#10;qUyLaUDOw3qIo3SbrQBFJbwsAYez3xBZD/Vl4osz+llcoDrnx+0NftABmbvNfyxBkLgmfHosr8P1&#13;&#10;IHIQmIviB32WQbl4ZD0ODga7STBbA1z0DQJjLQM/nA2f5GTQ4GAL7+NMGVSoFZqo6DjHuQcWhTk5&#13;&#10;a+aeLGTMobCfXCQ/E4Igs/2yczQ8x4jGcVDxv6bcSZ5IIH48a6l1CpkIMhdozPlxm8MnnKIDAnev&#13;&#10;Bj8CCmeyAe+TALa28ZNSqKm384+mZYQ0j6zHQf0F4ts9+BY+By++7hm3cPAT/dIdSIoqzqxAhVqJ&#13;&#10;lDMsHz8cHbwufryfU5D8TAiCLHrP0nUhzRAmVw3c40Y474fHBzhpKWaL3+qqW7ZwTD8wUBZBKqDo&#13;&#10;lSgshbjeX2hYigNC7yYcBOjB/zDEM5wan5q2ieU2/JAGPvX9SePRP9YjeKmBYwBaMn5fsQgCuS5h&#13;&#10;8KX1TWK7RvDjld2LnzXhz8JmFvk9Tqnno/gB3Yz9fgT/GpX8s2/UMP8e43Vwm+WRxT8LueFc554j&#13;&#10;g69QGqJjCCJLWQ5iNNxiiVc2j3MndxUO8FN7C+R47wY/wddx7hRRJKv4oaTHExgcAi9DTBqLzm3y&#13;&#10;8DRzc5J0ZHIP1nfcKc4jh8F+xSENSk7PS27LWFBBO2SLSGsnUI9nxtnLjcIjE0/phhTjoGAdyFxV&#13;&#10;mQ1hEyLHVEGB38apEwNyTFzgc0yXcVx2R+lGAm7ga4CVWOKVTeOrbZUBX5CDnO3F4pt7k0MeICvu&#13;&#10;Bx5YrSYqWzkZyeL6rgifrhc/qJsfl+zXMQrMzzgQSsV/DnExqhnGpXVqYgqOKv5ZyA3mxeWEn5Xi&#13;&#10;i4MxiBwiRU5WzI+TZI5ZY+6cUONgWllu4/JX2KBiGibcsOGOk/ATKgAosI4wigzjsrRGgeqbWIvO&#13;&#10;nUmSaXA54cd7d8aP9+6cH/Ouck34hyS31dqxAv65bFwGrpMuxnNN1OF3DJN3MxhRdwO06DoJAqcq&#13;&#10;HQACH8bELfUYY/wYh3NYsi98737ba5sCyzYVclQS37+I0U0gA9BjDfPYKN29NPwN7skQnKWf5keE&#13;&#10;mAD2Jz+xtsGPb6SJHy86EcZxHMtjsfgZM1mYH1JgfsL/VKB8Gz/oNv8xTgJqa7iLZeOHrxv8iMzg&#13;&#10;h2QUP2Im+UmCHIbmv/auOlaEXzEGn+X2jKeIKsVcVslsr4615N+5QfwvHN97d925LYMg48e5h9ID&#13;&#10;8YPxx7ktuNzIbSLzFPwc57bKU2ea+2MVhvP5yG3D9Fx55t00Q/X+mAoV0WMVJ2CKJYxTf45LHT5x&#13;&#10;FKA1mDsYk3AHVwSyI3TiTG0e2VKR/UM9dAY96mtVlCUG/EEnu/pY1DDMvwrzG8nqn8y3bHy5Wvyo&#13;&#10;lTSMb71GeXBH9mIpgx+tLUdKaP1keJX4DkVykbFPfnSYn4z2OT/qDv4jNrv+OLz4XyR++Dz1PFsq&#13;&#10;sn+oJ7kook/8ZG44F7nn6OB3ZoKa4Ec8HefOgRyHzpSf49w2UJT7rXIP4udA/OR4ZbesD+jeuv1n&#13;&#10;yyJzW3gs9w+a+49zmzfpGV93IrQ2DyxKXrUk/qAyiVc0zmruhDF6h5u3jPSbJX+AUxPDEBsMRYos&#13;&#10;DhPdORgsjS7Xd5PriiJHTwE0kD71ESPWNikBZvLCR1fhDzqQueUyJh7ncr0ALAAmZSmv7gEJMrdc&#13;&#10;avCkYbgCsOC84iuettoP47fa34XxJ+9JDX1Kv8q90FsXPp3fwo+4KWJy3af8pHAYjf4Old1rwg+X&#13;&#10;zyQ3nOvcczTxHWkOKcZUxmaF6BB4kLnlUiMnDWMWgAV75gYpHWH8deU2rlZf9LOf+xk7W/CPc6e2&#13;&#10;SezRGT/1cxfcbdl6x7mTpORrCz/sMqMuRfakkfRvI7j4z2nmgw+Kr3l9AxMN4Med8YlB0eC5P1DO&#13;&#10;mfMqnh2pH8XgOQ2e9HFcHCnGnLzQd8u9LPeBT7VtQ/HWfRS7NVimdZIOT6k8VIkcR/a5qXIh+L6r&#13;&#10;sckPmPLSTUixJlhQMKJE/wZFyc+a8IODLfwERQqbOsWtJcV+yVDp8Rn8i9jkf034jqczyg3nOvcc&#13;&#10;QXzzWjG3IUDPQnKbffSO7HsrNppc5yk5GKoeepzbJqSYSfKXbKI/6Rs4C71T5f615ra87X9aub9I&#13;&#10;PoK5Z/zppvjJwJnHj9vnOveTS0f06eaGWg9XDpo7Pc4/+XV3nIaFRXm9jQZYoch/mlPj0moTVrKU&#13;&#10;Z1EbVHpjnwQx2vPqnrucSFQUWRO8jBgxaFP09H7VPDCeVTa+lE+Bj24dLPhaC35wT4eTALIwcR5t&#13;&#10;dI3d5qfUIIjR5j/0yf+a8IMDczGlsfhJcs2n+RkfASteuRYciBf1A6OXo170URLSo47vvXsmuUFM&#13;&#10;JGkqJAh+1oTvWCAHfAUDqPBIfiRNfhRrVmIJQcUn2u7y+KXjB0XdcfPjvTtJjhNygl/zQ77Mf6lB&#13;&#10;sCb88ttkwHnxyTaO4GIaY8XPQnKb48HxU3sL/p+KH/erTLJUSBC9a8ptDph53OyHH5GNxSj+MSgY&#13;&#10;VCgqGL1WxOdr3h+aHggkKJn//eDnTMAOZP82wxhxMZ6zU4UdKjkyxiQGGxNByTmch0GjRYGk0US9&#13;&#10;cFHXDfoJ3KnxC1cVgaCWt/oTX3MafzoArZgQ3XWUTSVxZXn48psnvja4p99zfiJ0NWSiT11I2RG1&#13;&#10;3pQyhBN9N5aJLw7sIhs6TESnW3ThtD32Pa5ohaBSx+beEvlCVI3TH1V8Gn5q+zcIFj/BAHyfd5sM&#13;&#10;0roifPNBt4tTNiYHtJKfLGK7sqEuSScjvKHHnuXjF02mKwSTWHMjys7Pce6MADI/0ZrzQ+nG3hXb&#13;&#10;ockzEdTCaU25MxjYwo/JEHn74We6BhzGUWvCd0jl1WJQUOf53h04LR1XFIRoHPy60wh65E0IXlvM&#13;&#10;D9i4GPclOrVzhfQuIetRcHLUMI5pZrhMCMuHsazy6DrR9juCaOF8UPwaiEraIVFwCTgJSyvFOQ2D&#13;&#10;L+yngm2TCVaskVIoHcLyOOr4csK+dirkGRkhP+YlSjEmrknd5ACOdc2P+leCH1wkP2xs4Sd0cAYn&#13;&#10;FfszfmIYzyK0c6rBK8GHr8WP/JYgGWBBHsCRKGLUzUgMFen71HVCshZ8emvfFVumysSEQumYSvEz&#13;&#10;6Loa8XmcO0XfQIqrsfGPc+c2fiJ2eAZb+t9Ziz2tUUFhVic4bGBI7V0PBySrS8eXk+QgHGVNh/e3&#13;&#10;28VPF6hmfo5zJ6LFsQNmXA1+bt/cxoXxU18OYtmDUz0Wzr8CJOPYY21b7VJIERtcYIml3x0sT1HZ&#13;&#10;9X1/jtNh99lIUIpOBx/jjE/b46DQcOlP4mcrjIdy2c+BNQb1ESrtXw7+1FdSQ995mJ9sip+Ri9CS&#13;&#10;YpyguMk/uiAfKFwsvnxMR+1vcUQGTCTZUnymQEWMGKrBPwSpFRyuBD94C8/D5XScoqxKJ/mpvcs+&#13;&#10;yEplqDg2A5vndeCHp8OP5238kMfF5TY65Vg4k9yPINrKT4SQQwwqDqnYu72J4WVI6VC9NvVa8JMs&#13;&#10;rQZ9FgmdhqIk5VEE/xatOncOYTQmOe9dc2Rmg+4knWRnVXrJ/2pzZ3F5JrkBTJLHM8idXIu66D6R&#13;&#10;S5SfCSh5LZISCVZxtpC9yfdlXOkMgajWRptUsk/KOBljGB1SCNzH2r7wOaDwo0JRF/sHEiToLtVh&#13;&#10;Jsqoz6P6XelA1UtRFx89fPrZ7bfv8T67u+1auE39yaFunEagzt5EHGOXib+VhiIq+Rna5jFKjRZX&#13;&#10;pK5TuRn7va/AUFkavmPR+zD4kXTi6iY/ZMXak0oJgzfzH2J3Qoqq+1jbV+7hIEMEfGGE2J23P36a&#13;&#10;I/Psl60pm9kxE1LUxUcvt509+0FMJ2IkaiKmSsRLp9Kxo66EUd0ncb4i/Imrm3trQrM5YmAGuSlx&#13;&#10;LFosEkNl4fgkILydVUoYFJmuELsTUlTdF7E6aKSatScTlXA5+OTB3gcnwU93tTNFmVvV7wo7XM8K&#13;&#10;RV3seIUEeqVaiJD55lyoSIcyXYznhfkADXQM7kAjaL9spxYPbrM6hmrJsuKvSKJKjGEtZulz7RO/&#13;&#10;D6hpiE+x8eOG+Vxx2g79wWhXp2qa46jj04nwlzVwJV/Jdz8cSpYchB+OWSO+uZqUI6nkJR8U63ya&#13;&#10;f+8Ajt6M/RlMn2LWsRR8793YxeFkd3WTn/OSe/oqVM38n2/7yyBUyNtWfjqhpX7Uc9u5tp9EBZ+s&#13;&#10;ee8e506y4WOTn+PcRm6cG/p+dPzszc/WvWuyh9L45zv3zK8dDpP9jk3a5OuegUKu0qTZ1yrFulba&#13;&#10;UFPngXOP7qzTkgDdwbXBzs6JuBjfQacmH+1Bp+fnjNO6FUPq2/ZSyi7rj4+j+/EXkqExadS+8TmB&#13;&#10;pxYNsGsU5eM1xo/fJoQleS2Uo1xEX9m/dPx0W8EIcswPWTA/CFWTU2WsFZtBdrAW3azPR6wDf2Qh&#13;&#10;qPEucY9jX/z40S/yReKL/xi1yb9RgmftrTjlGeOgQq2jji8PZ3s3gjM4GJno8RnS2rtFRHBCTPOz&#13;&#10;Jnz5qtOMH0bKbKOSnxLN+HduIJRjs2NLqmbxvxD8YC08Zb34CVH8IK+9Gz9OzU+PzVTmeO11toPs&#13;&#10;deHHXtzkZ2QhqAlNn1FChVpHPbedif21t4qITX4YWWd8XbUy/EOV28w9LprizriDnh08mJh1RRVN&#13;&#10;iXDypuoJKmsWoBQETiVCxXWhoS/IQEsd0cvzqfCZ7IwvLEJMwENq/I4cesb32DCgG7t4fJGX/IMc&#13;&#10;88OSPJKfkHWGIA0h+5P/UWesx+KsBd+eJ6nJj+kig9pGMyqrCX0jsHQcW9Z714XvvRvkBBs8e+9u&#13;&#10;8GMBSjGV4Uqet/G/dHz6HYdYqzDy3vUepY5jLgeoMD9Ba57JbYZh110mfngcXo518yZ+0BF9cROL&#13;&#10;PB7nzuBsyk/w5DjrfLq2rtxWewfumwGWJ+VnUDrObZ2zqh2EH/B8uHIbFz5fWFzapovxfsM83URm&#13;&#10;2XWEQJ/HPBdXm0BDQ/yYpBg6PaNP1/koY9h47qoDZOETVtA6jbqlLaHxY4Jpn0d1KS7ws7F4/OSN&#13;&#10;/MjlPKX7pkZl7zc//HGe/E80iZUIK8LvJKXT4EA1NweO5vxQsfPrfTAMcFVKBlwuvt0lL967EVHj&#13;&#10;ubQcbSLOe5cNMWW6unqvrQ0fjJgf0rKNn4rNZMn8TwK0M6harAqrC8Tf8DW9zbg6zp1Tgip+tvJz&#13;&#10;nNvm/HATKqIyrPpemvJKJe/d49zWuSm+DsoPIA5DbpMndIJxIGfyugpX4/UBzoiQuDrXk5nlNUMh&#13;&#10;GtPr81QAqOV83KVra9qNk7CohkPkMKHvEz/UUnuwr36dE7ByNCbQLHvj0460Z+n45pmBUIHJRh7F&#13;&#10;g9og2OuEUmsrzpP4LfyvCx8kdeqKn6KlKuQ6FIsfDmU/eY2gE+Mbp5Xg229xkT4fNDec69xzJPEZ&#13;&#10;Yo4hxWNG25bY9BpUTGvcKXLzAvHFwxZ+ap+CF+9dbeAkrng2gOMY5VpzZ3GWHE2K5Icy81O0V4Vc&#13;&#10;h+KIZf5H2QSbjQXgO6aOZO4B/4fJfsWHY0Ll+cptEZuMYV1n4xzhfkFejCdrtJGv+DqhviPil3Hs&#13;&#10;wEuXD7yat2cQpmpIJj0exIE4xnEh4blGnAI/pkxtTBbT5uSCG+thacdHn7pDp+akgofJgeXiT3yW&#13;&#10;23Y8SUDTCS50sx9FUgPFWGUW42girAmf/o4MmJ9kJ2kaGdqMfXLdOaMuJdMxmganNeLT9+JHtAQ/&#13;&#10;JSNXSVfwPunB6CmXvZfIcZRsIfj0qnxiwxRkADmOQuzOUZH1iESWgQU9qYb+kvHpMzfbyEyIIsLU&#13;&#10;j9PGPhVFIz+JgMKcZ201+D1OyMVxbnPssCQbp+QnQygib6o9jdARq89SI4Sz7tzZWel7N/gBOckP&#13;&#10;dYozNpJ/b2Dv4xC7c1RkfW/80ICOwLBuBeM747pfHuERaNSMEIh2jkhrJgaPeugv7KqMOEOdwG76&#13;&#10;9zFqE90doxLqwCzYqlA3G/kumqN4FI7woZf40bvlvHT80WXRIUJSGvwUZ5IO/ayaH9KdlMfgSSNE&#13;&#10;ghvGk/xtstCOtVkAvtwpfuw/HXM9HTYXjn0F5x6xz+GmeXH49G2Tn+AynVb33vyYnuIpNnwQvhL8&#13;&#10;cHbLGeRs5yelM34qD6wtd5KOIoo8ThpBrPdutHCWAOcxhoc6q4AREk8TyEkjEAU3jD+q+Me5LRd+&#13;&#10;XEuIvL4H4KeipCoD5mzvVhgaX6rHuTM2F+lP7s5nbvM6MhbyZnh9gDN+p2ANvtPiKw8oV90q7mOJ&#13;&#10;Touppzou+WtM6jpm1J+BEnzsEx+AHT/qgk5nAp9vKmhElMZPE2ScbS0ZQMPmZeOHv8kPKeILp411&#13;&#10;KmKyYgWUqsbvWPq45D+014df8QRyIo5mpIIfx740FJTW3Yz9wkv6q71UfPhpfuSr+WHjsOQemkI7&#13;&#10;8eLtDO0D1vM4LPZXrNiwipnR/qhL5Th3TnK/blWBs1rflee2IsKcHCD3b9u78/isdsUpJEU+InTN&#13;&#10;udOckAa8xNUhzj3KJ+PpUNl//q8LR2pUNz/58y4/wImu2hWocwNg+UdR1RkVG4d/OIWWVPzTSbqQ&#13;&#10;4z/l1FB/JjnnuhjpTg0aToFvnZOYELg4b8MvMHRujl8HfvA3XPyRbpBhXs3RNn6oVXrzteVAdK4V&#13;&#10;P/gKflTfwg/l5kekm+ySo5LEZ1Ea0V4wPogxP/L1NHLDwC6qI4MRmGvBHz2PAFpHbgu/zzz3b8QO&#13;&#10;SYwQQuU4dx6En6SOxXpzW7p+ern/9rmuWkPurL07+9mi2Mz4PNe5s+bK+fg4uH8uUdQ/wJmWqMCV&#13;&#10;+ngpzsuATUMDOi7qrT1A8x00DxWQJ4A0sisUqLI//IAwrstESXyhZZdFcRnj2baVYf/S8e1fvhHz&#13;&#10;klQ5Z8Z6sXj+QQRyubbVmSyjWCt+hJv5AYvmRx3JD8UiOLRZZfvUsU+d0C6kpeGnY+Kj0yOvT83P&#13;&#10;7ZN7vFqxFGmkClh9SO2XrTCOZoaJtttlaNj+49wJXry3YqFNYfHntJdL3qlLKl1YL5h3blgX/qn3&#13;&#10;7gpyWwbEZP9Bxvap+TnObd5n3lcuY3/tn59Dl9tww4gfTmYmdmzExXhEhqSRpu1kuO5UwpEMoPHQ&#13;&#10;Gw2IOmmuZcnkxmMcpq6OdFr4+Q5HyXOCD/DE17w47YUvu7bZv3D8cTnM02SNyBt5pOJEmUJyLJJR&#13;&#10;z6N02DcbsqETgqXgz5iAc+SAryLFDEQfCHVPxSZ6ujTUzc/i8U0G3ZaznYniBzpdejJ+zFSW5n+l&#13;&#10;+Aoy+G5Wqua9u8EPNKXcCduL/2Xik4POmCKt6Ah+qhlhGOeZ0HtXHJUecdeDX7EDr0+9d01S8uPY&#13;&#10;tFgl+etI68Kn7zyyND9j3KlrCz/Q6dJECSqN1nEtWRw+HE5+ggE2JSA5G/xQxldqdH6cGzb4ORi+&#13;&#10;rrATP25F51/g1K+eCK5OnE52aD47EMsrbYtqXGLo7QumZZM6Evuue1FRo6hTUgyiuoYkfjSonj0j&#13;&#10;cOETg/0eRH0ekG3BV5dVNVnqUn9p+OIl+LHL8l+n4Kfayb/aUBY1xQ+lwY8oYl2AoUD+l45PT8Nb&#13;&#10;MRR1CSxlmbHP3klfRXkM1pmcddaoriGp0YdbynIh+HQ7HfTe7UwkARAUPxmbGpKKZqVYy72bxSrx&#13;&#10;xZyJLIJYwWskhjrZb/6T9SzQuYV/dS4On14FP6KIdfkYBJEfu5zkhP4oxMDQRhfkqpeAo9CgjjtW&#13;&#10;gF97N7zv/GR7ShKJWUhu01rDnfJ4ZIJyHifJ/RlTPXSypsBJfqiTceS9m8OErBMENWvGpoasCl8R&#13;&#10;BTrm7ICJLfyYN5VJexCNRvKvNuGy3/xrTJ3m+DGcQ/jBTZXSrb/AmSIAX9CXreBcoZZm7uoz15yE&#13;&#10;0uF8F+E3E1SOVBb9wgtQI++Nr/FUpRNojMAh5hlH4Kta+OH4wFxoDaoUhPoy8fuPEXMBhub8uE16&#13;&#10;J1Sio/jJdQT/sQTSzLWNQYZZKj493saPY89cFz/iLngiQ8UPGzrYB2l2sCXtGoKOQbAs/HA2fAqH&#13;&#10;RUNyQXqiijMrUKFWaLKXxznOPUcFn1QkPxOCIAsOl5nbuq9DVITDIiSqKdiTH/JEhfXmts34AW8V&#13;&#10;Pwfgh7Gog2sCjE5/LBfFOgLfO3pZuY2xlJx1b7Pm4iT8uBvEBXVJWPxQmVz+HOdOknVyfoLK7Gcj&#13;&#10;Y5FjopoCqEhrUI3146CzlDuJjRcvv4nIZ8f5MafJBzh5c5zvoLj0qU8L8oBM9qJHQNRIn8qPev/V&#13;&#10;+1SjYijVKM0VRoTKqfGpF+OjzGlzuFss8cpmfZYL7bJf3UYK9QBZNn5xr/UNgoIfERL8UCn5CY1o&#13;&#10;e2XNWqqZNq3vmvDpePGDuvkxIebJbZbFDwY6BUS/CA+NgdjV4J+F3ED+R85H7s5G7jky+AqlgYmB&#13;&#10;CEuHEMvwsxJLAUh+nDuDHsZPcBf8eO8e5869+YlexxMYHAKPTPqY7lznSfdGWfxjoPmPngXjJ0lH&#13;&#10;Jvdgkcad4h+Qh8H++GntWEErAkri2+26cAxprq2MEGntBNobH+B04pHuMFgk2wHIXVWZDY7h4TJa&#13;&#10;Kch3c9GJATkmiOCYLuO47I7SjQTcwNcAK7HEK5vGV9sqA74gBznbi8WXY3S2O0x+ivsuntIF+VZO&#13;&#10;RrK4vivCp+sDXcXPBk+jwPyMA4FT/BN0OEY1w7gstVFwVPHPQm4wDS4n/KwUXxyMQQTBBj9UMj/e&#13;&#10;9TlmjblTnPlkslaW27j8FTaomAbTUqU7TsIP9Vaf20yWuAKZRWx07MlP6ppml4bUwnjvzvC9d+f4&#13;&#10;nl7lmvAPSW6rtWMF/HPZuAxcJ12M55qow+8YJu9mMMLvRuMmlsNiWjoABD6MiVuuoWt82qIjLNkX&#13;&#10;vtOC7bVNAWRbEtdF4vNuPw/ZbwDKJPbYKN29NPwN7kkInKWf5keEmAARFqdY2+Anb2TGmnnRiTCO&#13;&#10;4zAei8XPmMnC/JAC8xP+pwLl2/hBt/mvvSW9NeGHrxv8iMzgh1wWPyLWvEbpMDT/tXfVsSL8ijH4&#13;&#10;LLfD92xwO+oofiZcZqeL5N+5QfwbgOALxPfeFT8OqtXltgyAXF/nNkoPxA/GH+e24HIjt4nMU/AT&#13;&#10;Gyx/o0/d4L/27tpyW/LhXObS23QvfmIVhvP5yG3D9LmasaaS5zPj2nMUwMCwMbZQjaVQPTgP9erP&#13;&#10;PgWcdiuu88lQRSAHaWCePTJkIcx+FSm3Wo2CPPHVVfhs5Zhypgary78K8xvJ6p3Mt2x8uVr8JF8i&#13;&#10;YnzrNcpNK+JBYpzAv9aW4yS0fjK8SnyHOrkY+CFHjkvX5vwkr1qBrGuYT0lv8b9I/HAyXU3Ps6Ui&#13;&#10;+4e66TG/4ucc5p6jg9+ZGfOqeDrOnQM5qE7iCY3j3LaVn8o9B+Un+V13bgtKRcVBc3/+7Dg6uUde&#13;&#10;DjEU7cNgf13HD9aR3rxq6b8cdL9Mtz8oz2ruRCDoHUS+rdJvlvwBTs/pYIEiRRaHfe60tSyp0eW7&#13;&#10;NFhXuzl6CqCBVOkjJMrTNukUX4qFj1bhD2Mhc8ulxk0aOWUHsGCwf3n4iqet/ICcrfx0odaWLO3B&#13;&#10;/7rwp7FZ/CimKjAzroJH85PCgfJt/K8JPxg5k9xwrnPP0cR3pGW5x96VxtbcgJ6eBgbAeYyja8H4&#13;&#10;3rumwqXI6Y2Bny6s3LAHP+vCX1Nuizjw+jpAenSg1hvZvYWfih30bdl6x7mTpORrCz/sMs0uRfak&#13;&#10;4dXZAlD85zTzwQfF17y+gYkG8OMDnBODosFzf6CcM+dVPDtSP4rBcBo86eO4OFKMOXmh75Z7We4D&#13;&#10;n2rbhuKt1yh2a7BM6yQdnlJ5qBI5juxzU+VC8H1He5MfMOWlm5BiTbCgYESJ/g2Kkp814QcHW/gJ&#13;&#10;ihQ2ddKtAVI4Za7HZ/AvYqmC15rwzcoZ5YZznXuOIL557XFYtV5ZSG6zQ96RfW+hZ0tuIzfb+NmU&#13;&#10;BaL37iZ+7F2Nm4Bak/OnNehfK74cT36Cgy38bF2T4M78Q0VHMop68L9E/HQ14icDZx4/bh/nzmDL&#13;&#10;fJi7se2I67ET4SMdnlJ5qBqm+rqA+kYMqVsnxa/BqeHrgcwPeb2NTlhAlR10WEcCygoEFSoZK+Xu&#13;&#10;Vzn2SRC9xtQ9dzmRo1BkLdD2wJdC4muUBsazysYX2Cnw0V1QrG7Mr14bthz84J4OF4kz59GHrrHb&#13;&#10;/BRHEMRo8xP65H9N+MGBuZjSWPxkZJlP8+NncBlmxSsbHIgX9QOjl6Ne9FES0qOO7717JrlBTCRp&#13;&#10;KiQIftaE71ggB3wFA6jwSH4kTX4Ua1ZiCUHFJ9ru8vil4wdF3XHz4707SY4TcoJf80O+zH+pQbAm&#13;&#10;/PLbZMB58ck2juBiGmPFz0Jym+PB8VN7C/6fih/3q0yyVEgQvWvKbQ6Yedzshx+RjcUo/jEoGFQo&#13;&#10;Khi9VsTna94fmh4IJCiZ//3g50zADmT/NsMYcTGes1OFHSo5MsYkBhsTQck5nIdBo0WBpNFEvXBR&#13;&#10;1w36Cdyp8QtXFYGglrf6E19zGn86AK2YEN11lE0lcWV5+PKbJ742uKffc34idDVkok9dSNkRtd6U&#13;&#10;MoQTfTeWiS8O7CIbOkxEp1t04bQ99j2uaIWgUsfm3hL5QlSN0x9VfBp+avs3CBY/wQB8n3ebDNK6&#13;&#10;InzzQbeLUzYmB7SSnyxiu7KhLkknI7yhx57l4xdNpisEk1hzI8rOz3HujAAyP9Ga80Ppxt4V26HJ&#13;&#10;MxHUwmlNuTMY2MKPyRB5++FnugYcxlFrwndI5dViUFDn+d4dOC0dVxSEaBz8utMIemRJCF5bzA/Y&#13;&#10;uBj3JTq1c4X0LiHrUXBy1DCOaWa4TAjLh7Gs8ug60fY7gmjhfFD8GohK2iFRcAk4CUsrxTkNgy/s&#13;&#10;p4JtkwlWrJFSKB3C8jjq+HLCvnYq5BkZIT/mJUoxJq5J3eQAjnXNj/pXgh9cJD9sbOEndHAGJxX7&#13;&#10;M35iGM8itHOqwSvBh6/Fj/yWIBlgQR7AkShi1M1IDBXp+9R1QrIWfHpr3xVbpsrEhELpmErxM+i6&#13;&#10;GvF5nDtF30CKq7Hxj3PnNn4idngGW/rfWYs9rVFBYVYnOGxgSO1dDwckq0vHl5PkIBxlTYf3t9vF&#13;&#10;TxeoZn6OcyeixbEDZlwNfm7f3MaF8VNrDmLZg1M9Fs6/AiTj2GNtW+1SSBEbXGCJpd8dLE9R2fV9&#13;&#10;f47TYffZSFCKTgcf44xP2+Og0HDpT+JnK4yHctnPgTUG9REq7V8O/tRXUkPfeZifbIqfkYvQkmKc&#13;&#10;oLjJP7ogHyhcLL58TEftb3FEBkwk2VJ8pkBFjBiqwT8EqRUcrgQ/eAvPw+V0nKKsSif5qb3LPshK&#13;&#10;Zag4NgOb53Xgh6fDj+dt/JDHxeU2OuVYOJPcjyDayk+EkEMMKg6p2Lu9ieFlSOlQvTb1WvCTLK0G&#13;&#10;fRYJnYaiJOVRBP8WrTp3DmE0JjnvXXNkZoPuJJ1kZ1V6yf9qc2dxeSa5AUySxzPInVyLuug+kUvE&#13;&#10;622sVclrkZRI0DNbyN7k+zIMxqFzVFNiYfZmH1s8jDGMDikE7mNtX/gcUPhRoaiL/QMJEnSX6jAT&#13;&#10;ZdTnUf2udKDqpaiLjx4+/ez22/d4n93ddi3cpv7kUDdOI1BnbyKOscvE30pDEZX8DG3zGKVGiytS&#13;&#10;16ncjP3eV2CoLA3fseh9GPxIOnF1kx+yYu1JpYTBm/kPsTshRdV9rO0r93CQIQK+MELsztsfP82R&#13;&#10;efbL1pTN7JgJKerio5fbzp79IKYTMRI1EVMl4qVT6dhRV8Ko7pM4XxH+xNXNvTWh2RwxMIPclDgW&#13;&#10;LRaJobJwfBIQ3s4qJQyKTFeI3Qkpqu6LWB00Us3ak4lKuBx88mDvg5Pgp7vamaLMrep3hR2uZ4Wi&#13;&#10;Lna8QgK9Ui1EyHxzLlSkw+txXYznhfkADXQM7kAjaL9spxYPbrM6hmrJsuKveKJKjGEtZulz7RO/&#13;&#10;D6hpiE+x8eOG+Vxx2g79wWhXp2qa46jj04nwlzVwJV/Jdz8cSpYchB+OWSO+uZqUI6nkJR8U63ya&#13;&#10;f+8Ajt6M/RlMn2LWsRR8793YxeFkd3WTn/OSe/oqVM38n2/7yyBUyNtWfjqhpX7Uc9u5tp9EBZ+s&#13;&#10;ee8e506y4WOTn+PcRm6cG/p+dPzszc/WvWuyh9L45zv3zK8dDpP9jk3a5OuegUKu0qTZ1yrFulba&#13;&#10;UFPngXOP7qzTkgDdwbXBDmS6GGdFk4/27JxI1TDGtrAFd0KYGr5tr2Z2WX98HN2Pv5AMjUmjAjMh&#13;&#10;98LnBJ7aFoyifLzG+IJPG/NaqE+iWlhZ9i8dP71XMIIc80MWzE9f205VrBXbQXawFv2sz5Ykgn3x&#13;&#10;+CMLQY34cZUlVIqfjE2IK/aD/9DZ5H89+OTkjHNDEe1V6PyvCV++6hTxs5rcdpZy/7jrhpAqWo9z&#13;&#10;Z1HRc1sXzXL/cW7Tz8bTzP21d4dAdHz6Z4uon8V+/GAPTetTr/9sD+la8X3dI05GgkRmMMVz8ZPX&#13;&#10;PdWNCvmv654Z/wfC5/wEQmKJO+PZ1u5CXT8YlXXYiIP6vmAoI2yOBSjl22Ao7XS3kNDni5DoiF6e&#13;&#10;T4XPYDJ+WBWmuu7S+B059IxvvbCsG7t4fJGX/IMc88OS6zQJsCIp+WF/8h/jQmGsO37EPzqiL97o&#13;&#10;LQ/fniepaCrZ9XD6/9l5t+xYchjLMm6szrXyv3IwVTX/v65h5CCqfyIa5wWC5qbXfUpmbnFlJEHw&#13;&#10;GLEJUu4uKbSNmmNV7EpT8xEn72czg8c99bN3Fb4Y4J69GyrNJ4YqifcN/lfXZ27xRmqNKXt35mBy&#13;&#10;bo0phuapwvcqwn/5om/Bvoq+IlaUsx5u9zjbsspeX6x/bUjsr8lk1s/5yD95tvxTg6JEn2fnZGs+&#13;&#10;wVQlSXk5iKxs6SbD6svefZ6dxebIpyCFj7j5XsWfOduU91wrr50+Ga+l5mK7H7P7NzuIK+1kcB1F&#13;&#10;/FFZwXBLHbJkDEIVkDAYENg17zQMa1WHPvDhSzdUdK3Zqx19PUD68U25rHXIuHF5fcITf4bs22IR&#13;&#10;Ol4bdoSP1tYSy7Fqzf9G+gRgPoLxcu4f+XTuG/wZ/zvpi1/dK3+yd8Vk3tvL50a1qzt7Fw2m31mC&#13;&#10;Zujd9ItI+ADLGZ/OTTMKf0E+z8xlvaB+csVl83FegQ/j922xWANXf/jc9ew0q4Vm1QjJUF/Zu0f+&#13;&#10;SOLF99r62buI8mzvLphVK4fsXeXkvC9PWatdlVvpAxGCB0hCaBJlWNeyZu9qyBn/zk0Pf48+XT0P&#13;&#10;8ffZUO8U+GK8HaoCA38zc82q5q7G/vrcDkgCzhSLq0jHUErPG7Xsz8nX096rH4jUHw9ZP07wk6xP&#13;&#10;8G/pI974W/iq+uEMLp04gkRwzYGtopB1qpJrO8GwLt7hfy99JI7ixz18GktXwFqOzQdD0Q+u3lvQ&#13;&#10;eLhuop+4ycIxf/Rs+NVnz5fUL7C9p5mPzraT3MwadE5zHd44my+oTw4nfHqfFpfsXW5gg2vOEUge&#13;&#10;V5mzAbs93R72eDZcSL+ZJdhZmg9M4dPYuwLWcpxa4T9tU5r1C+gnp77k2YM89hp8hvlvOcF5/amz&#13;&#10;rWYCNpXjfJ1dd6X7334xbmqYI770vxNaO0K/aICO+qob/msbjHZljHtPBmFgXXOcLLi31hv6nFy8&#13;&#10;62F6rB9OuVnXTJd+9bFbPv1MOGQYA3DPBfW3mBl2AjeEauaAk6/7qzCacmSNxRwNhTvpI96VOIuP&#13;&#10;6dgwCT3m/sM+Iv19jJ5zT33E3jlFLH/u7NG69mx8ZOxrtXqzar9//hszNDJFb2AXp/Nfsz45B8z/&#13;&#10;6vpkUMUe7m8AAEAASURBVJCCLUyOa5tzUv3lzX8aJV8rVBHmrrFwb+RXnttyBf3FDNFq73bAg3D4&#13;&#10;sIQDK5PQTc9OIxCXneaeoY98hNFEqXPvs3PlnTJx8Sk45rNs9jb/bGDSrJvM6YTvrL+ub2X/ykyt&#13;&#10;Ww/NJ+P8vByLlcVz2SM9wrNZaQGH4VvV1u7K6Pe73Mj20Py85C390mzZrmCQGwf9nif1y8/6/fxj&#13;&#10;5er6M17iIBBbxaeZ0Tr6UQ0f4DZyDd4aMlFujAf8M5u8tTYX0Gc4zSfxI7DUHXBYJPeZnKA//UYd&#13;&#10;1WC+nD5iG7ECUZrhw/brfIKnObXIffSB7vRCCqajKyOpDvw7D+92doJN8wGwrSGCha350ELDo03e&#13;&#10;lznbSOIjfLJ3uQ9f37uNufW54cX/kJuQI/8b6XcWdiV8gGjUkXNphg/br/Nv2a5E5Hr6vXf/5NkW&#13;&#10;zoU5vxLef8CpnynEQy/Leznqk/OuxwWLnqs6Y4Yf6/WSv8fYLznDfieKeLxTvwSX/sq5/DxE+v5M&#13;&#10;oYTxnOhnqjDy+W2oSonSdnF9hWw+1QgfMJ3XGR/2m49/xrLWNz+PotP99JtX51FZJtTik9wn9eQ+&#13;&#10;eJ3srdYjz5GvV9WvOMOHsYcPGid8jEVFmMC1vjj+V5w9X0T/mDt3Odt+1tn/PNu0rfqec6xKVvXz&#13;&#10;9XW8vXL2n+3dY352u8Szd5c4Nt2Nz84w+SJnT+dMKp9q/n/+dWGwdBk+/n7nP+Cs7t4VVccGqB0x&#13;&#10;TV0vgccrL7zlRZd8d6Vz2esf7PBgvzdx9rJGppODxk368XlhCt7DfmF/0G+xGvw4/h764jfe+AB3&#13;&#10;wQjXMDrjA6/2O64tBlbnXfXFS3xYP+EDe/gQemC3vSoG76I91L6wfoEJH8Z62Lvitvg0GFZ+z9kz&#13;&#10;Vq+qc4Vqdp9o/nNm4nSPs01x//jZ/7C2gKglrsrz7PwIH6NDcd+zzaHrDKsszQseQsmp8hKf59km&#13;&#10;bouPsTU97fum++LZ3Hv38L2l9bA03Ujl556dUWVZD8Ovg+OZiXH9AadnwqJeqc+X4ngZ4O5NDw29&#13;&#10;qI/3kMY7aDrgVnYL0CNPpwMm8z59SUQ3pUWsTzV3xaSXMfY7LTT/q+snPr8Ry5J0eUQTPy1evhEV&#13;&#10;XKxtd5pyFXfVV7qFT1EMH3aYD8wELG9U0X479+Ej71a6mr4DI4+Fh1G/zef3nD1ZLS2FJ8miZv1J&#13;&#10;58+51uQwTU0x804pj8z/eXYWl+wtLXQQNr8ce17yhc4oU8RP5HM23Ev/7b17g7PNCbHtv7Kh/Taf&#13;&#10;59mWfZZ9lVL76/18Pt3ZVh/o4I+TcRInN/RiXJlBq47pBKnQc5RgJBJoXnyjUaYFLTWXONxwzWHs&#13;&#10;WkrfpZ93mA/6JW59PRhNz6XmsJ7qXsyrvuxRDdcurj+XI5y2NQIJoDCf9iGf6gifdLQg+vbljstV&#13;&#10;9YFpv8wnubl1wntlYefmZtWA8L+8fudOxc1gT/iUz7K+xCekXIb/TfWzd0PFcNfefeBTnnRewDo/&#13;&#10;T/hfUx8MFjFmWuMQn24qDXU/GLN3yaj9oHsf/c6divrtvRtI5pPcjJkl+C2le+kjdlwuw2fmHbtO&#13;&#10;+JTPslpFKKO2dGO5nH4FbD4igCYNgPPABzZ82WPxydnwwOdj+nyFbX19FP2P/28q+LErxNlZt5cu&#13;&#10;Ps/Tq7cm8KR3TD3OGnz7Uo9FEz4051P3RtGj4NPWE32NhzuE6msKtz408sAlTf8TfXpgLC7OL5UL&#13;&#10;6jtA8EnIjJu3incazZ9dZSea5mNG8EkHx8rhDvqIdOIIhmWFxbkPz+VA+0QNmnDo3GdrKanXxn7q&#13;&#10;hfQBw3yydx/4lKH5ODc5xI6sA1T4MDHN/6b6xBGQDQiV+jIf1pvP8+wkM/O569mG3Oh0qdxgvQ0g&#13;&#10;pPz5CJ/euxq99N3eH4KHPc/OQsBroXfNe9dFL9Dz7HyNz2c522q5apqYKf5wk6VX2X/AaVMt/t/r&#13;&#10;W54yYdzhpY1YRfkiV5wv6Kgrm9hWv4vImwk462Wg+qknUY+WRmYILyuxX+NRRRDVM4Vllt8c1foK&#13;&#10;XBgoIa/5gKrL/Zr66yV4WBSHI5+0gXdjWh3Nx+tY/LUE9NSacAWur4+Iz/jY2iyaD9mJExAFM3Hx&#13;&#10;hr6yugMtevcQ8b+mvoL9obOhwAmdgflscEFst9BHLhWCPXfCV53Ps/M1Ps+z7TF/dPb4aKp9hgR7&#13;&#10;x9mPdOOFbKzRFkBrz0/p2yp9+MSpSu1dikVGDd7heEH9jvB5tvX61lJjtfG1rrf5yHeMci5CSVUb&#13;&#10;rL89oGzq/UmvCzENauLVds29PgjH5+HbH3Diw3G8g0Vo9l/xwsYZVQ+F4OFJdhzz/W8CsITeRlM3&#13;&#10;YDUR979DH556qko/VgLW11Orx50Ikle1e/7sTkf12hd+saIc5mqkhbK+3PxK+opN8wd7XJq/4iEf&#13;&#10;B44McIiMNSv7Gp876ZMdCeoWPjGFU9oom0+BHXSrR/zpASeDb/4cuyvurXKgD+7S+lL6P+FsAP/J&#13;&#10;ZLLL3lX/4tN7t5j12VBOOv28DBb6MvoMb5AYIGJFOczVSAtlfbnZfKrdfNgdpV0o1ivqKzaAWSfj&#13;&#10;8+wsHLgqf874uNP5VB4jMZxidNl3rtw0dt1bH7mYBGU3E7JqF9Q3pC9z9tQSzEzIMn2G+SsJkyvV&#13;&#10;UkLR/NvOtpXOng4mQWh//VNTe/gDzmws5IFzgRKEnAAkQTtNtsc/JR1wgyEfUbGzBniMQMBl2TDE&#13;&#10;3SrTQEddD/owRp8jllb0Y4Yrrk1ya1xYP+xH9ODT7AcHVLtZlVPmAJkO8L+RPkJvPgNDcKCf1zSE&#13;&#10;zxxYTs3fQ1JMt8ikjE/zh+Gr6mfvHuafvXvkEy4s3QiXlBufm+qTQWAZyAMf2MOHGV0DPCb8Y7ZE&#13;&#10;utW8mH5iZBlYNzvbsKS9rFUJho0NGul4gY9cSqDFlsI0RSZle00D649ax7MhYy+h7yCCIWViJP/s&#13;&#10;3QOf7N0jn3BheSf9HGKOOXxiDtPwYXtrrHSPr3zihLK+3HxJfx8rTQzBOvnXVOSC9cw7hu3dTHXk&#13;&#10;3ag+REla7GUmQPExRh+ryDf6PSnN5F36weF4e8yafauuivXzgwzOPwLIZk5Lc7u6/gN7UCoWWNvw&#13;&#10;IYPmU/3mo7UVp3yQxpzIokNhjssKXFbfOeMifIAgfIig+ZT9jE+ND//eW/S7k75ifeBDmJ/j7Mky&#13;&#10;Zn1zHv6ss+2n6XeOFVNidR6pge2utHRbrfi4M4X552y4w9mZvXvvs80J4PzJ2Qbrh/jU+OfZJpYP&#13;&#10;ZxthvsEne9bb89OfPX2m5DxR+dPOth/Q1yqM+58428bjsfI4oD0N1tevqcCxeuKSAxhmGnVbv8fF&#13;&#10;jtwwyi82uFvrIViBzkD0y0d3urftvfrUsD4VWh8tKycP6OBbdeVHYXkj2d0clllVeWF9Rtl8EjNI&#13;&#10;zLde084u3oRafLi2GEZj/E34lvpJdbBw7oMPr/Bxhh75sFv8lZvLfw5v/pfUV8x75G6xcP+oG24V&#13;&#10;6iOfX3j2fB39RUZoxIecLny2MereWzuDj5z9z7NtZ4e86bOn8udDfLxfebqd7V2nZutf8mwTT4ba&#13;&#10;+enAzeRFPs+zreCJ1en3xg/wqdR6vEr6I2cDvrfzUsJaz2v5If1y5jsUf6SD4Gpv6ZNx6+VZcIxp&#13;&#10;RfDC03oQ9PEQjPTXowhf654pdaDrgdY5eLe+u+k/fOqZaaU8urDN28kEL6zP78WnfIrUBiuElpFr&#13;&#10;C/MrfO6lj9w54ZPcD0KW8gufdK3RVVsNd99JXyGDzwOGwS/cVJ7w6dysPnQfrvvpHwA0n7I3n0G8&#13;&#10;bGmlpMLWiGYLxPDq2UCnL6yfvRsUKUlsNRaLJllYOLi6XuF/L33kzoLWfJ5np/PnhE/nTvWh+3Dd&#13;&#10;72w75M8bfMAsI1IS4dYI1BPArV8+3T0Gf1SfQ/1WAItX+vpkfGhmyjBt5poB26ND/T0zHTYe5CLR&#13;&#10;tRbeWVup+1R5hz4cj8K07YppjZkRIIfiZo1RhYou96XJst4JTXNaX00/n2o8zr8iqX+McYMSz6LA&#13;&#10;ZKyy+ieLyedO+mJwwkeIiKVvficdPrGv/BF/gjX/O+knn37obEB+Wih64Zz23fQTdziET7dRucjZ&#13;&#10;lpiyI9feqp6kBoAYyqhmKPsemUkxe/dRX3uX4zbReOL5nk3131WfgZuPGJzwWcsz1kTswj8dJgq4&#13;&#10;/HdF/cTK/HHiHPMn7budbVp0E3rH2Q/PZNzKHRq1JwFyMA5XjOP1YCjrR89OS/Xc+el4GX0+8MU4&#13;&#10;O+thmOS36ogPDbC1CAb6axXdTz9HyoIGjY4mP3NnEFatwjU95RV9OlifozhQv6scfYq9oV/dLYXq&#13;&#10;w/PZm4ldR1/sEXBDPARffdU1u8OnGZVBo8NH/uB/J30xCIsdY/NxZoVn+MxfAWuuyDkMrC/4S2OV&#13;&#10;0099sMj61fWzd3/kbCAJQ2NBg/jcST+5AAb4EoGq4DIfWs2HuRYnlGXo/Kx2ujL+6vpCtAIPn+zd&#13;&#10;7XDc4Ihv+IBX+LdbGe6k33EHRgVPnmjXJRZ7jjWfi5xtyYfkT++tiv8tPulnaVgsaFDvnc62JMwx&#13;&#10;b97Dh7BrMZp/DRJBpiKTMWsFfXwd++WZgaVUTuH/Hn0/qbSlnJ9mREMvxv10uKCDJUZqjDXQ2Axt&#13;&#10;x3BcEVULBlrVrHrrVp0f0G9yb+u3LisUqZo/6rc+nxn9fUC19MDq7qvn1JZUrqfPuHHD1wN7xH3k&#13;&#10;o9TlkM0fvmVFh2qrSecybv5pXFOfDBIiGrwCYuEmrrqd537GNdYy9NHxuLcIn4qs4fFfVR8Tf3v+&#13;&#10;D4DJRwQq9mN3YADrjfTDA2E3UzS2q7zMx4W2KxrsonUbkQ09e66v35iCS4Yt19JQufg8z04lUPio&#13;&#10;deQD68PeJW154g4Ftup2p7NTBE74BAbhvYfPvgYYhlF30k9K+dWiEPT9uHcH0/ZJhUlYjY+/7owC&#13;&#10;fyWNClnben7J6sV4XqLD2yvEdwmuq8DDq1bjcMyMlwma+RiLKq7lo3beEahV94/q98CqeB40iWXJ&#13;&#10;0dheNvsxSD7NHw6ZG6cQxx5Jh/aBLK6vrs8gEutCwchABHzCRSWJkTXQbVfpxDd82H8TfbEwHzRO&#13;&#10;+Min7sWkc//AR8NwJ9DFlINvol+xNh/GTYMJoACHYkREyLoDRLnQP7flI8td9BFtYmduBVXAyKF9&#13;&#10;gpJ8hm+qys/n2Ul8A0qq2vjPs/OMj3IH96LFf4ua9jRHCaGrmw4aNaT3boaXJKpX12eQYKBAUeOV&#13;&#10;/Z1281kG1sLneXZWtiR3ikyq4vN7zzYsTH5rLUnM+dTNv6ZSE6y3p5wceuKdWaekknIDC0wz/VeA&#13;&#10;HWlV/s3n/hjHK+GjYVGYvke/xkUfc9cFY+Qcj/Xd0uTLueePgT2m6lPK87+O/h4r0CB2XOHjJvlM&#13;&#10;FvKio27l+Mi/uso+EF5WnzE60MTbjEAgIEGL+WkDC40YVfEvg73E8Cb64qbIFbIDh8lV+phP7130&#13;&#10;la1dRiW5KW3c76GvSMe35zM+4Hi5sw1BJRd+5OyvJDrloxRKipVLUkp7dzVreE+kfeDem/ou+obF&#13;&#10;1UDMhLAwNBLbVYh/TLc+O0cazUMuezeMQla4DR2wXaWf+d/27GyWP3I2FElw/IGzE2vRL7r/8RLh&#13;&#10;9XatVdt7kXiQVM9hIVcT78tqcF28q2pLjO51H1q4ojFGy1qG9KH2Ln0MaH1VYFrmfEMqS3W363gS&#13;&#10;bPDH1f2pLKHuhWmZv54+4lzzT+x6n73CTk1hw3+72F23KbTobWaNvab+KYYGZT6jHY4qOZqsgG6h&#13;&#10;fMz91ddiVbmafnIx+1B8aN1CfeQDKvHeKm0Ut/CXOZ1lrWr6UHvX2YNBkZB8a8iczt+v7+lweokr&#13;&#10;s+k5o+NghGmZv97Z9vPmX2AWiAlqM8NF+bJQJnfYZRnWcyPzG+lvoT7urQ1zGCExBdeW5GLMhCiX&#13;&#10;i+sDgKI9VNooRMElczrLWtX0KVeHh93ivT2ojdfRB4dELybis0JdpGBLq/tTQUfqrsC0zMnXspRf&#13;&#10;u7Zi2fLhnFzog9fjfDHuF+ZDutRr8BKaoutlO7xwYZv1NaptcyX/CyO4aAxqesp61jv114B+DPRh&#13;&#10;jr4+MD867m35j0mnurvxGV9dH0EoXtSKFWMF73UllWL5CB+MuaN+WG3lhAou/kWxxTP8swMw+jH3&#13;&#10;DzLrEYeOq+hn72oXK8gV6iOfP3L2rFXoWvj/6fn3hKoCbqd8FtB2/+pn26+eP0CJJ2rZu8+zEzRy&#13;&#10;PfJ5nm1gk7Nh7cfkz+t8TvduYI8y+n/67Dm+dvhM809uYk553TMQYpW25lorm/la6cGNnR8+e/jJ&#13;&#10;OmYi0W/12uBb2fhiHBU+fM7n2z921WQyF7QqHBntkY/t2XRX/Oevo+fXXwCDYzwpaVryNX08II/O&#13;&#10;DKbJv14Tfcp7jn4ttB7CmmbZ87+6vqNnMhac8AGF8Flru1BprdAWbFFTP+qHJVGyX15/UhAa8kkV&#13;&#10;Zbk0H+dmmTv3xV8+j/zvow8mP3w2NOiswuJ/J33Gypvy5zZn2086++euGynVWJ9nZ6NYZ9syHc7+&#13;&#10;59nG743fefb33h2JmPzM9xaiP+S+vrHLM/7wW9/bZb2rfl73kMkERJgihXvz8eue7q4K+PfrngP/&#13;&#10;D+nj+RCqg0WfjLvN3VV1fmPkqYOGLvjnBUNPItOJoUrGNiaKeaabStWXFyHqUC/ub+kjmaKvWWmq&#13;&#10;qaeM/lKWX/Tjp5mtyV5en/DMv+CED0qs05ZgDcl80G/+GieHWU/+kH91qE9v9K6nn8gNtZo87FY6&#13;&#10;aRs1x6rYlabmI07ez2YGj3vqZ+8qfDHAPXs3VJpPDFUS7xv8r67P3OKN1BpT9u7MweTcGlMMzVOF&#13;&#10;71WE//JF34J9FX1FrChnPdzucbZllb2+WP/akNhfk8msn/ORf/Js+acGRYk+z87J1nyCqUqS8nIQ&#13;&#10;WdnSTYbVl737PDuLzZFPQQofcfO9ij9ztinvuVZeO30yXkvNivsxu3+zg7jSTgbXUTA5XFnBcEsd&#13;&#10;smQMQhWQMBgQ2DXvNAxrVas7+sCHL91Q0ZWP+9OOvh4g/fSlXNY6ZNy4vD7hiT9D9m2xCB2vDTvC&#13;&#10;R2trieVYteZ/I30CMB/BeDn3j3w69w3+jP+d9MWv7pU/2btiMu/t5XOj2tWdvYsG0+8sQTP0bvpF&#13;&#10;JHyA5YxP56YZhb8gn2fmsl5QP7nisvk4r8CH8fu2WKyBqz987np2mtVCs2qEZKiv7N0jfyTx4ntt&#13;&#10;/exdRHm2dxfMqpVD9q5yct6Xp6zVrsqt9IEIwQMkITSJMqxrWbN3NeSMf+emh79Hn66eh/j7bKh3&#13;&#10;CnkNromWJwz8zcw1q5q7GvvrczsgCThTLK4iHUM9zVVQy/6cfD3tvfqBSP3xkPXjBD/H+gT/lj7i&#13;&#10;jb+Fr6ofzuDSiSNIBNcc2CoKWacqubYTDOviHf730kfiKH7cw6exdAWs5dh8MBT94Oq9BY2H6yb6&#13;&#10;iZssHPNHz4ZfffZ8Sf0C23ua+ehsO8nNrEHnNNfhjbP5gvrkcMKn92lxyd7lBja45hyB5HGVORuw&#13;&#10;29PtYY9nw4X0m1mCnaX5wBQ+jb0rYC3HqRX+0zalWb+AfnLqS549yGOvwWeY/5YTnNefOttqJmBT&#13;&#10;Oc7X2XVXuv/tF+OmhjniS/87obUj9IsG6KivuuG/tsFoV8a492QQBtY1x8mCe2u9oc/Jxbsepsf6&#13;&#10;4ZSbdc106Vcfu+XTz4RDhjEA91xQf4uZYSdwQ6hmDjj5ur8KoylH1ljM0VC4kz7iXYmz+JiODZPQ&#13;&#10;Y+4/7CPS38foOffUR+ydU8Ty584erWvPxkfGvlarN6v2++e/MUMjU/QGdnE6/zXrk3PA/K+uTwYF&#13;&#10;KdjC5Li2OSfVX978p1HytUIVYe4aC/dGfuW5LVfQX8wQrfZuBzwIhw9LOLAyCd307DQCcdlp7hn6&#13;&#10;yEcYTZQ69z47V94pExefgmM+y2Zv888GJs26yZxO+M766/pW9q/M1Lr10Hwyzs/LsVhZPJc90iM8&#13;&#10;m5UWcBi+VW3trox+v8uNbA/Nz0ve0i/Nlu0KBrlx0O95Ur/8rN/PP1aurj/jJQ4CsVV8mhmtox/V&#13;&#10;8AFuI9fgrSET5cZ4wD+zyVtrcwF9htN8Ej8CS90Bh0Vyn8kJ+tNv1FEN5svpI7YRKxClGT5sv84n&#13;&#10;eJpTi9xHH+hOL6RgOroykurAv/Pwbmcn2DQfANsaIljYmg8tNDza5H2Zs40kPsIne5f78PW925hb&#13;&#10;nxte/A+5CTnyv5F+Z2FXwgeIRh05l2b4sP06/5btSkSup99790+ebeFcmPMr4fw1Fa0V7vHQy/Je&#13;&#10;jvrkvOtxwaLnqs6YW6Ve8vcY+yVn6OtEEY936pfg0l85l5+HSN+fKZQwnhP9TBXGzLVtJUrbxfUV&#13;&#10;r/mADb7qBqbzOuPDfvPxz1jWuPw8ik73029enUcHqMUnuU/qTMrk3GPut54XpdtX1a84w4exhg8a&#13;&#10;n+XswVQwz/pC/qM+r88y/86VTK5zZs5fdbp47z7PTjPRz4/X+t78bGsQlUfM+Q/wOdu7x/zsdudp&#13;&#10;WfggJ/Cdz84wKRRAQlaf+Ozxiq3iU83/z78uXGBcCx9/v+OLcS5y74pyxAao5Z+mriMrHq58c5IX&#13;&#10;XfLdib5lr3+ww4P9PuRy1mlkOjlo3KQfnxemIN26n+m3WHU+jr+HvviNF3/AXTDCNYzO+MCr/Y5r&#13;&#10;i4HVeVd98RIf1k/4wB4+hB7Yba+KwbtoD7UvrF9gwoexfsfZMOhWdRJUYt5Ff0auBLrH2aa4f/zs&#13;&#10;f8gdQFQKVeV5dn6Ej9GhuO/Z5tC/7+z/Pa+r7nB29t49fG9hbjo/f/XZ2c/y8/Dr4Pm+BFP/Aef2&#13;&#10;QqBeqc+X4ngZ8DhRSetFfbyHNN5B42JRdgvQw11ygMv79CUR3ZRWsT7V3BWTXsbkaWel5n91/cTn&#13;&#10;N2JZki6PZOKnxcs3ooKLte1OU67irvpKt/ApiuHDDvOBmYDljSrab+c+fOTdSlfTd2DksfAw6rf5&#13;&#10;/J6zJ6ulpfAkWdSsP+n8OdeaHKapKWbeKeWR+T/PzuKSvaWFDsLml2PPS77QGWWK+Il8zoZ76b+9&#13;&#10;d29wtjkhtv1XNrTf5vM827LPsq9San+9n8+nO9vqAyP8cTJO4uSGXowrM2jVMZ0gFXqOEoxEAs2L&#13;&#10;bzTKtKCl5hKHG645jF1L6bv0/Q6Hh+emX+LW53Pr9po+53U2/4vrz+UIp22NwA0c4bg5wwjGhFx1&#13;&#10;X+2DvsOQBx8ZrqJ/IFHBgQG+GkoIqK+Apqdzs3qWVe7hc3n9wEDYDHaRaD7ls6wv8Qkpl+F/U30m&#13;&#10;WcUeKl3L3n3gU550XsBe439NfTBYxJhpjUN8uqk01P1gzN4lo/aD7n30O3cq6rf3biCZT3IzZpbg&#13;&#10;t5TupY/YcbkMn5l37DrhUz7LahWhjNrSjeVy+hWw+YgAmjQAzgMf2PBlj8UnZ8MDn4/p8xW29fVR&#13;&#10;9D/+ZBw/1oU4O+v20sXneXr11gSe9I6px1mDb1/qsWjCh+Z86t4oehR82nqir/Fwh1B9TeHWh0Ye&#13;&#10;uKTpf6JPD4zFxfmlckF9Bwg+CZlx81bxTqP5s6vsRNN8zAg+6eBYOdxBH5FOHMGwrLA49+G5HGif&#13;&#10;qEETDp37bC0l9drYT72QPmCYT/buA58yNB/nJofYkXWACh8mpvnfVJ84ArIBoVJf5sN683menWRm&#13;&#10;Pnc925AbnS6VG6y3AYSUPx/h03tXo5e+2/tD8LDn2VkIeC30rnnvuugFep6dr/H5LGdbLVdNEzPF&#13;&#10;H26y9Cr7DzhtqsX/e33LUyaMO7y0EasoX+SK8wUddWUT2+p3EXkzAWe9DFQ/9STq0dLIDOFlJfZr&#13;&#10;PKoIonqmsMzym6NaX4ELAyXkNR9QdblfU3+9BA+L4nDkkzbwbkyro/l4HYu/loCeWhOuwPX1EfEZ&#13;&#10;H1ubRfMhO3EComAmLt7QV1Z3oEXvHiL+19RXsD90NhQ4oTMwnw0uiO0W+silQrDnTviq83l2vsbn&#13;&#10;ebY95o/OHh9Ntc+QYO84+5FuvJCNNdoCaO35KX1bpQ+fOFWpvUuxyKjBOxwvqN8RPs+2Xt9aaqw2&#13;&#10;vtb1Nh/5jlHORSipaoP1tweUTb0/6XUhpkFNvNquudcH4fg8fPsDTnw4jnewCM3+K17YOKPqoRA8&#13;&#10;PMmOY77/TQCW0Nto6gasJuL+d+jDU09V6cdKwPp6avW4E0HyqnbPn93pqF77wi9WlMNcjbRQ1peb&#13;&#10;X0lfsWn+YI9L81c85OPAkQEOkbFmZV/jcyd9siNB3cInpnBKG2XzKbCDbvWIPz3gZPDNn2N3xb1V&#13;&#10;DvTBXVpfSv8nnA3gP5lMdtm76l98eu8Wsz4bykmnn5fBQl9Gn+ENEgNErCiHuRppoawvN5tPtZsP&#13;&#10;u6O0C8V6RX3FBjDrZHyenYUDV+XPGR93Op/KYySGU4wu+86Vm8aue+sjF5Og7GZCVu2C+ob0Zc6e&#13;&#10;WoKZCVmmzzB/JWFypVpKKJp/29m20tnTwSQI7a9/amoPf8CZjYU8cC5QgpATgCRop8n2+KekA24w&#13;&#10;5CMqdtYAjxEIuCwbhrhbZRroqOtBH8boc8TSin7McMW1SW6NC+uH/YgefJr94IBqN6tyyhwg0wH+&#13;&#10;N9JH6M1nYAgO9POahvCZA8up+XtIiukWmZTxaf4wfFX97N3D/LN3j3zChaUb4ZJy43NTfTIILAN5&#13;&#10;4AN7+DCja4DHhH/Mlki3mhfTT4wsA+tmZxuWtJe1KsGwsUEjHS/wkUsJtNhSmKbIpGyvaWD9Uet4&#13;&#10;NmTsJfQdRDCkTIzkn7174JO9e+QTLizvpJ9DzDGHT8xhGj5sb42V7vGVT5xQ1pebL+nvY6WJIVgn&#13;&#10;/5qKXLCeecewvZupjrwb1YcoSYu9zAQoPsboYxX5Rr8npZm8Sz84HG+PWbNv1VWxfn6QwflHANnM&#13;&#10;aWluV9d/YA9KxQJrGz5k0Hyq33y0tuKUD9KYE1l0KMxxWYHL6jtnXIQPEIQPETSfsp/xqfHh33uL&#13;&#10;fnfSV6wPfAjzc5w9Wcasb87Dn3W2/TT9zrFiSqzOIzWw3ZWWbqsVH3emMP+cDXc4O7N37322OQGc&#13;&#10;PznbYP0Qnxr/PNvE8uFsI8w3+GTPent++rOnz5ScJyp/2tn2A/pahXH/E2fbeDxWHge0p8H6+jUV&#13;&#10;OFZPXHIAw0yjbuv3uNiRG0b5xQZ3az0EK9AZiH756E73tr1XnxrWp0Lro2Xl5AEdfKuu/CgsbyS7&#13;&#10;m8MyqyovrM8om09iBon51mva2cWbUIsP1xbDaIy/Cd9SP6kOFs598OEVPs7QIx92i79yc/nP4c3/&#13;&#10;kvqKeY/cLRbuH3XDrUJ95PMLz56vo7/ICI34kNOFzzZG3XtrZ/CRs/95tu3skDd99lT+fIiP9ytP&#13;&#10;t7O969Rs/UuebeLJUDs/HbiZvMjnebYVPLE6/d74AT6VWo9XSX/kbMD3dl5KWOt5LT+kX858h+KP&#13;&#10;dBBc7S19Mm69PAuOMa0IXnhaD4I+HoKR/noU4WvdM6UOdD3QOgfv1nc3/YdPPTOtlEcXtnk7meCF&#13;&#10;9fm9+JRPkdpghdAycm1hfoXPvfSROyd8kvtByFJ+4ZOuNbpqq+HuO+krZPB5wDD4hZvKEz6dm9WH&#13;&#10;7sN1P/0DgOZT9uYziJctrZRU2BrRbIEYXj0b6PSF9bN3gyIlia3GYtEkCwsHV9cr/O+lj9xZ0JrP&#13;&#10;8+x0/pzw6dypPnQfrvudbYf8eYMPmGVESiLcGoF6Arj1y6e7x+CP6nOo3wpg8Upfn4wPzUwZps1c&#13;&#10;M2B7dKi/Z6bDxoNcJLrWwjtrK3WfKu/Qh+NRmLZdMa0xMwLkUNysMapQ0eW+NFnWO6FpTuur6edT&#13;&#10;jcf5VyT1jzFuUOJZFJiMVVb/ZDH53ElfDE74CBGx9M3vpMMn9pU/4k+w5n8n/eTTD50NyE8LRS+c&#13;&#10;076bfuIOh/DpNioXOdsSU3bk2lvVk9QAEEMZ1Qxl3yMzKWbvPupr73LcJhpPPN+zqf676jNw8xGD&#13;&#10;Ez5recaaiF34p8NEAZf/rqifWJk/Tpxj/qR9t7NNi25C7zj74ZmMW7lDo/YkQA7G4YpxvB4MZf3o&#13;&#10;2Wmpnjs/HS+jzwe+GGdnPQyT/FYd8aEBthbBQH+tovvp50hZ0KDR0eRn7gzCqlW4pqe8ok8H63MU&#13;&#10;B+p3laNPsTf0q7ulUH14Pnszsevoiz0CboiH4KuvumZ3+DSjMmh0+Mgf/O+kLwZhsWNsPs6s8Ayf&#13;&#10;+StgzRU5h4H1BX9prHL6qQ8WWb+6fvbuj5wNJGFoLGgQnzvpJxfAAF8iUBVc5kOr+TDX4oSyDJ2f&#13;&#10;1U5Xxl9dX4hW4OGTvbsdjhsc8Q0f8Ar/divDnfQ77sCo4MkT7brEYs+x5nORsy35kPzpvVXxv8Un&#13;&#10;/SwNiwUN6r3T2ZaEOebNe/gQdi1G869BIshUZDJmraCPr2O/PDOwlMop/N+j7yeVtpTz04xo6MW4&#13;&#10;nw4XdLDESI2xBhqboe0YjiuiasFAq5pVb92q8wP6Te5t/dZlhSJV80f91uczo78PqJYeWN199Zza&#13;&#10;ksr19Bk3bvh6YI+4j3yUuhyy+cO3rOhQbTXpXMbNP41r6pNBQkSDV0As3MRVt/Pcz7jGWoY+Oh73&#13;&#10;FuFTkTU8/qvqY+Jvz/8BMPmIQMV+7A4MYL2Rfngg7GaKxnaVl/m40HZFg120biOyoWfP9fUbU3DJ&#13;&#10;sOVaGioXn+fZqQQKH7WOfGB92LukLU/cocBW3e50dorACZ/AILz38NnXAMMw6k76SSm/WhSCvh/3&#13;&#10;7mDaPqkwCavx8dedUeCvpFEha1vPL1m9GM9LdHh7hfguwXUVeHjVahyOmfEyQTMfY1HFtXzUzjsC&#13;&#10;ter+Uf0eWBXPgyaxLDka28tmPwbJp/nDIXPjFOLYI+nQPpDF9dX1GURiXSgYGYiAT7ioJDGyBrrt&#13;&#10;Kp34hg/7b6IvFuaDxgkf+dS9mHTuH/hoGO4Euphy8E30K9bmw7hpMAEU4FCMiAhZd4AoF/rntnxk&#13;&#10;uYs+ok3szK2gChg5tE9Qks/wTVX5+Tw7iW9ASVUb/3l2nvFR7uBetPhvUdOe5ighdHXTQaOG9N7N&#13;&#10;8JJE9er6DBIMFChqvLK/024+y8Ba+DzPzsqW5E6RSVV8fu/ZNhZGq1WT4Hzq5l9TKUO9PeXk0DN+&#13;&#10;x40jMns0ygl+WOCIwNAuo/JvPveniAdXIRc7QqzHVP29+vCzPuauS4OjD2noQd/RqU3zSOHyiUJX&#13;&#10;IHU5ffFIrM2HiNgirmpWOaCoC2aDKoWyPfKp/uMwjw3/SH11fTI0yPAkH97EJ23lpyNnoRGjqvws&#13;&#10;g72UhjfRFydFrpAdOEyu0sd8/vjZg9X6lWfbD+iDU/NRYyEMS3C83Nmm5Ej+IHW4mcqQsyeb63U+&#13;&#10;NeCUj/QGQumXOfp8Jt2qtjmWERdtN9I3A/IBU1FoDI3EdhXiE9Otz86RRp1PVcneDaOQFW5DB2xX&#13;&#10;6Wf+nfvou5N+x+rdaj7Zu0nO5gNoPabqYVm28P+e152QjVTr+3fe+8X4mgRmUO494jCp6kgAiGcF&#13;&#10;gUZdNLrSdfa0pMzprAdVdT3unfoYEAlXYFrmvNguS/m163gSbPDH1f2pLKHuhWmZv54+4lzzT+x6&#13;&#10;n73CTk1hw3+72F23KbTobWaNvab+KYYGZT6jHY4qOZqsgG6hfMz91ddiVbmafnIx+1B8aN1CfeQD&#13;&#10;KvHeKm0Ut/CXOZ1lrWr6UPsUZxsmlSlq+j1HmdP5OH+7c3jiindrouNghGmZv97Z9vPmX2AWiAlq&#13;&#10;M8NF+bJQJnfYZRnWcyPzG+lvoT7urQ1zGCExBdeW5GLMhCiXi+sDgKI9VNooRMElczrLWtX0KVeH&#13;&#10;h93ivT2ojdfRB4dELybis0JdpGBLq/tTQUfqrsC0zMnXspRfu7Zi2fjhcfXIhT54Pc4X435hPqRL&#13;&#10;vTyX0BRdL9vhhQvbrK9RbZsr+V8YwUVjUNNT1rPeqb8G9GOgD3P09YH50XFvy39MOtXdjc/46voI&#13;&#10;QvGiVqwYK3ivK6kUy0f4YMwd9cNqKydUcPEvii2e4Z8dgNGPuX+QWY84dFxFP3tXu1hBrlAf+fyR&#13;&#10;s2etQtfC/0/PvydUFXA75bOAtvtXP9t+9fwBSjxRy959np2gkeuRz/NsA5ucDWs/Jn9e53O6dwN7&#13;&#10;lNH/02fP8bXDZ5p/chNzyuuegRCrtDXXWtnM10oPbuz88NnDn0piJhL9Vq8NvpWNL8ZR4cPnfL79&#13;&#10;Y1dNJnNBq8KR0R752J5Nd8V/+5Ddv/4CGBzjSUnTkq/p4wF5dGYwTQd9ynuOfi20HsKaZtnzv7q+&#13;&#10;o2cyFpzwAYXwWWu7UGmt0BZsUVM/6oclUbJfXn9SEBrySRVluTQf52aZO/fFXz6P/O+jDyb51bjv&#13;&#10;PhsadFZh8b+TPmPlTflzm7PtJ539c9eNlGqsz7OzUayzbZkOZ//zbOP3xu88+3vvjkRMfuZ7C9Ef&#13;&#10;cl/f2OUZf/it7+2y3lU/r3vIZAIiTJHCvfn4dU93VwX8+3XPgf+H9PF8CNXBok/G3ebuqjq/MfLU&#13;&#10;QUMX/POCoSeR6cRQJWMbE8U8002l6suLEHWoF/e39JFM0desNNXUU0Z/Kcsv+vHTzNZkL69PeOZf&#13;&#10;cMIHJdZpS7CGZD7oN3+Nk8OsJ3/IvzrUpzd619NP5IZaTR52K520jZpjVexKU/MRJ+9nM4PHPfWz&#13;&#10;dxW+GOCevRsqzSeGKon3Df5X12du8UZqjSl7d+Zgcm6NKYbmqcL3KsJ/+aJvwb6KviJWlLMebvc4&#13;&#10;27LKXl+sf21I7K/JZNbP+cg/ebb8U4OiRJ9n52RrPsFUJUl5OYisbOkmw+rL3n2encXmyKcghY+4&#13;&#10;+V7FnznblPdcK6+dPhmvpWaFq4pZ19bIDrKNyZB+uKQOodFgiIozHntZfXydDwjsmfflOiRbH7KU&#13;&#10;5m36tjeN0e8MXq5dWyPqkHHj8vrmBj4M2TeH32xQWf3hw+NyPwA8Ij9uSecd9Bk6ISUZxScMjMZu&#13;&#10;JhzXKhff7IM5wvWb6HfkxSV7V8Tmvb3EDs3qzt5Fg3jDeLmv2t30i0j4AMsZn967phT+W4Iugqxp&#13;&#10;VVC9oP5DrI7WeXWHs40R85b1/d6z/3m29f5y/mATLr6v88nefZ5ta1N6NxLch/jgtMJgrMNcgCXN&#13;&#10;Wuv/orOtH4I88DwwJcytX4NzomVEP38zc82qbGrsr8/tUEqx49ddoDCGVnu/2Au3uvTM2vDv1Jeb&#13;&#10;vcdD1o8TpEvgfIBur+pjHp7P1fXDAXw6MRvW4ECMBTjrVCXXlswN/oT/vfSROAQlWsj9YtJYugLW&#13;&#10;cmw+GIp+DhmOS061m+gnbPJxzB89G3712fMl9ZFiySGmmTNwpFxyM2vQOc1xb5zNF9QnhxM+vXeL&#13;&#10;S/YuN7DBNecIJI+rvOvZ2czMaCvMB7bwaexdAWs5Tq3wn7ZNG40L6CenvuTZU/w/0/yZH8kJln/q&#13;&#10;bFNuIof5OrvuSvd8IG5qmCO+9L9sWTtCv2iAjvqqG/5rG4x2VaxbTwZhYF1znCy494g39Dm5eNfD&#13;&#10;9Fg/nHKzrpku/epjt3z6mXDIMAbgngvqbzEz7ARuCNXMASdf91dhNOXIGos5Ggp30ke8K3EWH9Ox&#13;&#10;YRJ6zP2HfUT6+xg95576iL1zilj+3Nmjde3Z+MjY12r1ZtV+//w3Zmhkit7ALk7nv2Z9cg6Y/9X1&#13;&#10;yaAgBVuYHNc256T6y5v/NEq+VqgizF1j4d7Irzy35Qr6ixmi1d7tgAfh8GEJB1YmoZuenUYgLjvN&#13;&#10;PUMf+QijiVLn3mfnyjtl4uJTcMxn2ext/tnApFk3mdMJ31l/Xd/K/pWZWrce6j/g1OflWKwsnsse&#13;&#10;6RGezUoLOAzfqrZ2V0a/3+VGtofm5w1v6Zdmy3YFg9w46Pc8qV9+1u/nHytX15/xEgeB2Co+zYzW&#13;&#10;0Y9q+AC3kWvw1pCJcmM84J/Z5K21uYA+w2k+iR+Bpe6AwyK5z+QE/ek36qgG8+X0EduIFYjSDB+2&#13;&#10;X+cTPM2pRe6jD3SnF1IwHV0ZSXXg33l4t7MTbJoPgG0NESxszYcWGh5t8r7M2UYSH+GTvct9+Pre&#13;&#10;bcytzw0v/ofchBz530i/s7Ar4QNEo46cSzN82H6df8t2JSLX0++9+yfPtnAuzPmV8P4DTv1MIR56&#13;&#10;Wd7LUZ+cdz0uWPRc1Rkz/Fivl/w9xn7JGfY7UcTjnfoluPRXzuXnIdL3ZwoljOdEP1OFkc9vQ1VK&#13;&#10;lLaL6ytk86lG+IDpvM74sN98+HYudXTk51F0up9+8yomyqO6T6jFJ7lPj+S+2bWrhVqPPK1J34vq&#13;&#10;V2zhw9jDB43PcvZgKphnfSH/e83QruuzzP+YO3c5237W2f8825TPfU+iV8mqfr6+8v+Vs/9s7x7z&#13;&#10;s9slnr21xGsWdz47wwQY6it8uA69QJ/n7BlTUvVTzf/Pvy58kY+/3/kPOMutd0XVsQFq+aep68dM&#13;&#10;4BPyzUledMl3J/dDDHZ4sN+bOHv5PfrxeWEK0q37mT6ngVt1Po7X/K+ur/jGGx/gKBiJO4zO+MCr&#13;&#10;/Y5ri4HVeVd98RIf1k/4wB4+hB7Yba+KwbtoD7UvrF9gwoexfsfZMOhWdRJUYt5Ff0auBLrH2aa4&#13;&#10;f/zsf8gdQFQKVeV5dn6Ej9GhuO/Z5tC/7+z/Pa+r7nB29t49fG9hbjo/f/XZ2c/y8/Dr4Pm+BFP/&#13;&#10;Aef2QqBeqc+X4ngZ8DhRSetFfbyHNN5B42JRdgvQw11ygMv79CUR3ZRWsT7V3BWTXsbkaWel5n91&#13;&#10;/cTnN2JZki6PZOKnxcs3ooKLte1OU67irvpKt/ApiuHDDvOBmYDljSrab+c+fOTdSlfTd2DksfAw&#13;&#10;6rf5/J6zJ6ulpfAkWdSsP+n8OdeaHKapKWbeKeWR+T/PzuKSvaWFDsLml2PPS77QGWWK+Il8zoZ7&#13;&#10;6b+9d29wtjkhtv1XNrTf5vM827LPsq9San+9n8+nO9vqAyP8cTJO4sSoF+PKDFp1TCdIhZ6jBCOR&#13;&#10;QPPiG40yRXDVbMHhhmsOY9dS+i59v8Ph4bnpl7j1+dy6vabPeZ3N/+L6cznCaVsjcANHOG7OMIIx&#13;&#10;IVfdV/ug7zDkwUeGq+gfSFRwYICvhhIC6iug6encrJ5llXv4XF4/MBA2g10kmk/5LOtLfELKZfjf&#13;&#10;VJ9JVrGHSteydx/4lCedF7DX+F9THwwWMWZa4xCfbioNdT8Ys3fJqP2gex/9zp2K+u29G0jmk9yM&#13;&#10;mSX4LaV76SN2XC7DZ+Ydu074lM+yWkUoo7Z0Y7mcfgVsPiKAJg2A88AHNnzZY/HJ2fDA52P6fIVt&#13;&#10;fX0U3X/ACSHOqB6OWbxw8XmeXr01gSe9Y+ph1uDbl1JEEz4051P3RtGj4NPWE/01NQjV1xRufWjk&#13;&#10;gUua/if69MBYXJxfKhfUd4Dgk5AZN28V7zSaP7vKTjTNx4zgkw6OlcMd9BHpxBEMywqLcx+ey4H2&#13;&#10;iRo04dC5z9ZSUq+N/dQL6QOG+WTvPvApQ/NxbnKIHVkHqPBhYpr/TfWJIyAbECr1ZT6sN5/n2Ulm&#13;&#10;5nPXsw250elSucF6G0BI+fMRPr13NXrpu70/BA97np2FgNdC75r3roteoOfZ+Rqfz3K21XLVNDFT&#13;&#10;/OEmS6+y/4DTplr8v9e3PGXCuMNLG7GK8kWuOF/QUVc2sa1+F5E3E3DOuwB5cwiqvN7U53i4Iohq&#13;&#10;TGGZqbPNSqIeg24bMBxN3lCpq+rqvab+egmuJGDMRz5pP/CpjubjdSz+WgJBvJM+ImbUCr1a4pOE&#13;&#10;CovmU36xgXswo64LQmV1B1qU5g0eV9ZXsOKjgInBLBy9GMBWLvBqNHAoPnK31WeDCzrfQh8ozGcD&#13;&#10;VLbwIYcJxmNQbFSbf84LGy6tD04I8L5n22P+1Lp3/nyAjxLKOVUaK32UmqWpS/rJPe1TLoHG8tnt&#13;&#10;HJkMlg+sV9PvCJ9nGxcX61tpgExY2QBIb/OB1zbKuQKbqit5qD0fUHX1/qTXhdCmJl5t19zxQXi1&#13;&#10;tz/glI3d6OMXQtBVW4Qzqh4KwcOT7Djm+98EoNH+CNWaNYDPx0TcX4a39OEZd5R+rAT0Nt1W6aOj&#13;&#10;9fE8DqiR7I6Sh8C5rlivqK/YAAHHHWGYD4GIjwNfHnQvf43WXZykAGp1Ff876TNkBq5b+MQUTmmj&#13;&#10;bD4FLvzVL/70gJPBTr6X1vfePfLpvYt8JYzyqH8z08IKfDS+iaqC+530mUqDxEiiWFEOc/ORlQJk&#13;&#10;1/zL1PzZHaVdKNYr6is2UFsno/iIF/k48OUhPsnM1/hcUZ9JhEwDNuxO80GLJlTqCh+15JZ6yuZT&#13;&#10;A29zdhrS82xDFih/vvfs/xRnW5IZJdaWB0jFhZyur4c/4MyLKvqOwYSgHUFrqizdwBhcKdWyIZ/E&#13;&#10;sLMGeIwOeYxZNoxzt8o0LPigzwFxQllfbkaf7bgMfUoOO9qX1Q/7wAGHsjX7wQHVblbllMmEhfW9&#13;&#10;kT5Cbz5VD5+U6Oc1DeEzB5ZT8/eQFNMtMinj0w+G4avq/4SzIVxSbnxuqk8GM4mSIg3HlfDJIekx&#13;&#10;dzw7NzRJppudbVj+TpuqBMPGBo10vMBHLiXQYkthmiKTsr2mgfVHrUufnYYUDCk3Ptm7Bz7Zu0c+&#13;&#10;4c7yTvqf5GzrtUOl+GPZsAxYJ/+aCnrUkU9DtndjNSLvRvUhU9JiL5MAFB9j9LGKfKOvJ9ZdM3mX&#13;&#10;fnY/huDKnNTKXNTqu/XzgwzOPwJAwWEZqzLdV9N/YA9IFSziDB8CCQD0m4/WVnz8QaP4Z9GhMMdh&#13;&#10;LK7L6jtnXIQPEISP4rcD7Gd8qjv8e2/R7076ivWBD2GKD1g2H4INV5VJw/DvvcuOG+l3jlXMDFux&#13;&#10;u4HtyKv5bCzdmcL8czaQfwQgfkH97F3ySVLd7mxzAnh9c7bB+iE+Nf55tonlw9lGmG/w0QbzT6Xg&#13;&#10;K/69d+92tplHzrKU2aav8dEqjPufONvG472aWlPav41fU4GhJqg5agv1WBjZU/dR7373MeG4W+t1&#13;&#10;Pgh1BmIQB/qekbLJ6H4WtsetR5Xd+uxqfbQ8hgdID1SluvKjsLyRbA8O81hoXFifUTafxAwS863X&#13;&#10;tLOLN6EWH64thtEYfxO+pX5SHSyc++DDK3ycoUc+7Bb/073l4c3/kvoKcpECOLdYuH/UxXb5kc8v&#13;&#10;PHu+jv4iI4TmePGzjVH33toZfOTsf55tOzvswz57an99iI/3K0+3s73r1Gz9S55t4slQOz8duJm8&#13;&#10;yMdn4Nc5exxXp5Dan2H+/Tq+51aVmt5HzgZ8b+elhLWSY+61tRnFi/rlzHcQfluFb/y1t/TJuPXy&#13;&#10;LDjGtKRfeFoPgj4egpH+ehTha90zpQ50PdA6B+/Wdzf9h089M62URxe2eTuZ4IX1+VrllE+R2mCF&#13;&#10;0DJybWF+hc+99JE7J3yS+0HIUn7hk641umqr4e476Stk8HnAMPiFm8oTPp2b1Yfuw3U//QOA5lP2&#13;&#10;5jOIly2tlFTYGtFsgRhePRvo9IX1s3eDIiWJrcZi0SQLCwdX1yv876WP3FnQms/z7HT+nPDp3Kk+&#13;&#10;dB+u+51th/x5gw+YZURKItwagXoCuPXLp7vH4I/qc6jfCmDxSl9/wDk0M2WYNnPNgO3Rof6emQ4b&#13;&#10;D3KR6FoL76yt1H2qvEMfjkdh2nbFtMbMCJBDcbPGqEJFl/vSZFnvhKY5ra+mn081HudfkdQ/xrhB&#13;&#10;iWdRYDJWWf2TxeRzJ30xOOEjRMTSN7+TDp/YV/6IP8Ga/530k08/dDYgPy0UvXBO+276iTscwqfb&#13;&#10;qFzkbEtM2ZFrb1VPUgNADGVUM5R9j8ykmL37qK+9y3GbaDzxfM+m+u+qz8DNRwxO+KzlGWsiduGf&#13;&#10;DhMFXP67on5iZf44cY75k/bdzjYtugm94+yHZzJu5Q6N2pMAORiHK8bxejCU9aNnp6V67vx0vIw+&#13;&#10;H/wHnDW9ehgm+a064kMDbC2Cgf5aRffTz5GyoEGjo8nP3BmEVatwTU95RZ8O1ucoDtTvKkefYm/o&#13;&#10;V3dLofrwfPZmYtfRF3sE3BAPwVdfdc3u8GlGZdDo8JE/+N9JXwzCYsfYfJxZ4Rk++R1cpFlzRQMD&#13;&#10;6wv+0ljl9FMfLLJ+df3s3R85G0jC0FjQID530k8ugAG+RKAquMyHVvNhrsUJZRk6P6udroy/ur4Q&#13;&#10;rcDDJ3t3Oxw3OOIbPuAV/u1Whjvpd9yBUcGTJ9p1icWeY83nImdb8iH503ur4n+LT/pZGhYLGtR7&#13;&#10;p7MtCXPMm/fwIexajOZfg0SQqchkzFpBH1/HfnlmYCmVU/i/R99PKm0p56cZ0dCLcT8dLuhgiZEa&#13;&#10;Yw00NkPbMRxXRNWCgVY1q966VecH9Jvc2/qtywpFquaP+q3PZ0Z/H1AtPbC6++o5tSWV6+kzbtzw&#13;&#10;9cAecR/5KHU5ZPOHb1nRodpq0rmMm38a19Qng4SIBq+AWLiJq27nuZ9xjbUMfXQ87i3CpyJrePxX&#13;&#10;1cfE357/A2DyEYGK/dgdGMB6I/3wQNjNFI3tKi/zcaHtiga7aN1GZEPPnuvrN6bgkmHLtTRULj7P&#13;&#10;s1MJFD5qHfnA+rB3SVueuEOBrbrd6ewUgRM+gUF47+GzrwGGYdSd9JNSfrUoBH0/7t3BtH1SYRJW&#13;&#10;4+OvO6PAX0mjQta2nl+yejGel+jw9grxXYLrKvDwqtU4HDPjZYJmPsaiimv5qJ13BGrV/aP6PbAq&#13;&#10;ngdNYllyNLaXzX4Mkk/zh0PmxinEsUfSoX0gi+ur6zOIxLpQMDIQAZ9wUUliZA1021U68Q0f9t9E&#13;&#10;XyzMB40TPvKpezHp3D/w0TDcCXQx5eCb6FeszYdx02ACKMChGBERsu4AUS70z235yHIXfUSb2Jlb&#13;&#10;QRUwcmifoCSf4Zuq8vN5dhLfgJKqNv7z7Dzjo9zBvWjx36KmPc1RQujqpoNGDem9m+ElierV9Rkk&#13;&#10;GChQ1Hhlf6fdfJaBtfB5np2VLcmdIpOq+Pzes20sjFarJsH51G19Mq4u9nCSeDWez+3Th7LMeolA&#13;&#10;L/Vsb20TavzgEtsYM81S0f0Vfan43n4Pg9uwPS2xtLErNdFNmePhrjhbrio0tmEoLFZt7Mon0lcI&#13;&#10;DKBCHjPs+a+YR++rfMTuAcrl9TvirkwSSbeH3A/WMz7Vt/i3bFduoZ9oZ7CxNZ9ArI7fdPZoCmtS&#13;&#10;a51iG3OCc8waqPtvmH8/KM99de/GCSUn14YtmiRzG7vS/BWu75QaPlSl8YvpHxYxIZU5VQZkPisn&#13;&#10;Ru+r/G+kz+UfXDoTVJkkkm5rE3lchp/xv6L+82xbWdLrmySoro/wmcOWar/uWRt6Oiort3vPY4rQ&#13;&#10;2IahcKLfbvUtYmZ9XozD1gp5nwXjcp61zZ3aPXgKsUc39S8Nd8G8HVawa4pTMZOTzfchls0L0zCr&#13;&#10;ngVrQXmkOVtX1xdd3OuqYBl78VEps3iEeHhuZDQ8jiUU/ugY5kvri9aItwzJKfQl7WAFn3BJ2fzL&#13;&#10;lzYOPm7PNY6auPm6kj5Cai4dYFUc5Op7+WzQsLkCU+g++og6FMRNre2+gPbehWmYnZO2RNAeaap3&#13;&#10;Uyb0lZulaeevqX/Ps+396/sGn+QUBe95tv3I2b92MrZVVoVbzDfZ5r5lB8zPsxMQiOMznT1aH8wI&#13;&#10;b901v3/xd5pl4Sfj+WPUNXUOseuxjoH78m/bbO/SYN/zvzASHN0DTM+G4zv114B+BvRhjr7y8ei4&#13;&#10;t+U/Jp3q7sZnfHV9BKF4UStWjDUpARv6AyBteA5bqid8NF7876QvUof7gU9yX/wBMfyzA0TvjP9B&#13;&#10;Wc2L6ouM7iGzQn3n2XACLPyvrj9DX7lmK4LHtYCqDdPz7MzBdcon2IQwe/d5dnYCIYfqa+czUT7u&#13;&#10;3ZM0lNyhI3tX+trBecO3XK+nf/p9dwJ3PXxERveQf43PnfSVO8jPtXd3lIsU7PJXNtMv1d2NXR8+&#13;&#10;O/kJBWYi0W919n4rG1+M41fGM1lNRE/M8z2GD9Ztn9F2JKXrZDD+Ty2EUSIaU854ePvmERHJ00bb&#13;&#10;1TWk4HoY9HHhzq2JSuuPEavK/rP5L5cL6Rt0KCknEmnKWqNUAbMaD3x9akwxAAAxqElEQVSqf7pI&#13;&#10;DzZZ76YPTNvVfBaP5D78kvvekx4aoo/8N200LqbPkH7i2bCSM0wL2U3039y7Sh8gr+tCZ9vPOvt7&#13;&#10;b4nQ3c+2Hzv7xZAHFqv3O9uQPzl7gOAjZ/8Dewj0kdaV1sezor9e92BQrmSz2nfSR8Th0697iHBw&#13;&#10;XNXifPK6pzSWy8fPTlFf9/DnqtS7S30y7iWMGyebBkqv4XbQz/5R7/h63bsiGCXePtSu/nfqY1zG&#13;&#10;7qqaQGybDw5pdqyDwOf2Psja21h6RLWnuc/hK+l7YRljxSYsie8DfGpIRgmi7v8+9ZWgzWdRQi18&#13;&#10;sqPZ2y5dyf921FAX4eQm4Mt7jLmIfseIsHtv8WxcIF6o9djG0hXyAv/2uaj+bc8250TWlyvf+fM8&#13;&#10;23L2kE+xaj7k9qv4eFF8WqH1Wn5yc9bEtGt15xiM8/eWW52dCN5X8nqhfOTTPhjTuf88O0MqfNhu&#13;&#10;Ph/I/RKI1lntLf2s5bHEOKS3PhmvDGclXnhXsO0avcZIN0o+2JX1It3vFtaM5xDVq48/YqpSGvO+&#13;&#10;3M/0IUtp3qZve9MYfT1g78uoZR2LcXV9cwMfxu/bYhE6sz98tLYH9ByQT8STqXfQd+DJmCpfzv0j&#13;&#10;H3Ba/F2n4OFGpxC/rn5HXaFm7yon5729xA7N6v5dZw8expXIcqzprNpnm3/NOHww7bP5d246ivDf&#13;&#10;EnRFyJpWBdUL6j/E6mi97nc42xgxb1nf7z37n2db7y/nDzbh4vs6n+zdL3n2VJCfav44rQAe6zAX&#13;&#10;4GG/x5Dc1xAuX9bQLr22br9Hn66eh/h4b5VNn4z3C29nigtNQ0/CgzAXxuGHd8FJ+gkwVrX9jhW6&#13;&#10;KQxOnqqlXfa39f1EalqYxRiJdonJzIYHPfUJxXzIXjclKbA1qUOFHauXbNcKe2RZ0XFHfQUtaMaw&#13;&#10;bwKzMx8jYp5iEJfB6CRyvHOEjJfUR3x1GYyLMogb+KBmL3iuiy4cIVtV2+9Yodv3nj1rDY+y/cRP&#13;&#10;rW9knLwjYDHIjvkrKR1zDR1eiz1qdLEe2qy6zWKMRLsWU2Y2MILX8IppdawV/eX6nNt8XiJHB6dc&#13;&#10;3zxdIvjsXWLYZz7mv3rvpc/lJgfFfQaIMNVR1ebTA8wObfcv/hfXZ+gIfDFoLMcK3e56tn2Mz588&#13;&#10;27BM/CEP18tp79ff/mRcSV3vBXrd9bYGIzJAJXzwn8PnQB1IZYl7VdHPZk6rWDgwvy1jcfjSjnGv&#13;&#10;6MfdGtHv5+OJQz/T0TC1GGMZ/Dh2rfF+wFX1EZdjQ6ThI/ZqaTvHzcxQxDkSXCmolC/7SvhG+iNw&#13;&#10;EFh8jIE2576KgmQ+KHAFafgn99Vbd4+/ur7AmE9BCp9weNfZEJjmz+bkdzgboo3ySvqIZ/ITgmFh&#13;&#10;1adgda7+nX9wQi+ZeoezU6QSabZgWdFhdotIcke0nmcnyIhg8ufuZ5v2l/eW0+gsf87O/t6bgenx&#13;&#10;bKrTvK1f7EUfT9B1pbPtZ73uDE4TYpEdP/k1f7PM/g//1b/zf0ufz8BawhEL5B8h6LdT2BihZgUz&#13;&#10;ify8wSr7ktMoT+j2mFRG/1E3Xe/VL/FzfVsP+j1P6tfD+Lw8NPMb5dX1R6hg0XxoF58HW8YAW/gA&#13;&#10;t5Gre2vIdFN9Bt98AA1XGQ652fyT+0xO0M8YjBt1VIP5cvqIbcQ6Qw8fdr/OJ3ia0+R3E32gO72Q&#13;&#10;gunoykiqA5/Ow7udnWDTfABsa4hgYWs+tNDwaJO3tnHJUAm3TXJrXEs/e5f78PW920yaDze8YB1y&#13;&#10;E3LkfyP9zpKuhA8QjToyKM3wYft1/i3blYhcT7/37p8828K5MOdXwvViHNz5UXk+8S7PtqlvLE0Z&#13;&#10;xgXR7swnLbLFnOcuv8N5VM+O71BWdeqX03xD2GPyazZteNTfLT0jPSPjrq7/AHeGP5m4HhP5VCN8&#13;&#10;0Ea9CrqE/131Gbf4sGo+qDcf2HzRlkbn/rS6Pk1QisbV9MEisVV1C7v5BNgo4djjfvHZU7M6O3t6&#13;&#10;rj2PPz3/npFAZV5Vns1f5/7k+Dj/3XJxffACqyoY6d3PNoDw2cP8+Qif3rszZ1yfJuvjSQTPZw7+&#13;&#10;bqN7G3Z1/Y77q5w9WCFfWKgvMP89o7bsWvOvOH7O2Rk4LslHP0+Dvj8Zr07PgwUOILzbyjur1X1Q&#13;&#10;q6YFu4PtfQB/BDD1M6wH9eOHxdWhr7k9utBi/fRi2G7KxOAx62jL8+r6O49EnXIycb1NBz5DKD/e&#13;&#10;AcJhBtRuy95i1XM1fYbb8a4KIl1UUguJtN/mc3F9gwiP8FHUK4/S7pKOGVXWDNxM1XA75rhFJ/a0&#13;&#10;u/yS+ufRMcZjVwI9AIDbbpoDZx0C8ryM/gi8927ZhpnU0lY5mbjeJnnwDlsGVvWpT5Qbz1M+A1uw&#13;&#10;BqPKWCHl+jSN8V9LP1GusB7mb5d4HsKe7oCzLjpmVJkzcDNVw+2Y4xah2NPu8pPpZ16Y1j7nGdGs&#13;&#10;Y4Q8eT92RXAXI8bd9MLAMn/Lu9t6nY2X23oxDmGPYVGdfVBwSmifX3q9Hm94eSp5K5FIhv54jU/R&#13;&#10;8QsyDw+Z+pKwfkQSeU+w1DIFq+m9x4P0MGj+V9dPfEc+jW4QQTV+So789KLgYm2706OruKu+0i18&#13;&#10;Clz4sGPRDZ9gRvvt3M+OurC+EZGHYAbRO/j8nrNH2e3J/YKz7VfoC+I9zjbF+hPO/uxdCq7EVO1R&#13;&#10;3x6dr6n08chTMXu38udG+s+zbWVH8if5gfbbfJ5n2yIYciq1v97Ph7RzfFsK/F+/fuHZWa++87/a&#13;&#10;TYzrxThntYLTNOXGo6TnXZWu19lipQjqm0q55PeY0GH/DMuYgPge/ZMH+zGltibjqBIXmplFnq5y&#13;&#10;DXEtIqvjy+sn0oTWBApJU+nKWtv2Y6VYYm0jMvzvqj9ShAiaDzrMZ2HavZP76q/7cmzE+4hyCf8L&#13;&#10;6ietlEs4TSrIZvIWH5H61WfPp9YPuFGu/HEtkFeHET/Pzt5b4Nd5F5iPfODTbl1Zx2NGqrzX2Zm9&#13;&#10;KywT1OIzUpCImj86zHNh3b3vpa/YP/XZsxbq5HvXn57/495F/qwpr9rcsyvjXPspZye09LxV60/G&#13;&#10;Y9o/Ec8ATs5zwbdH/MMno5CbIax66dgHY2PXB0rHUfCo6x36LZQn98cPekI+sFpPlLTkexYyev5L&#13;&#10;s8xxuaj+CrADFQsuqW1ZhwMf9saFPtWIT4OzQ7clr5TJYNsy1mYWcfkC+pjqnPOqO/fNQCGVbTkY&#13;&#10;wCiaPyvsgPscsupX1K/t3wGyMuBUlfkAk/k4d6bnqv+as+fL6APTYW/BtLYkIqmv8tGl8nl2ioa+&#13;&#10;14qPyOycBkgPQFbaJ3l64M/euNCnGvHJ2IfSy8OUz2DbMtZmFnH5tPoMhAFgqnPOq37Fs+0Hzv4s&#13;&#10;t0tQ+xWvq5w6XJXr6gPiijRIe+/mm8xhb9Gvh6FSX+WjS+XHzk4M9zifHHxTWYL8ZFwT0mb5uxy4&#13;&#10;n/24WUii7qh4b+2++eDfVp1s/S4JYyqdNLju1JMoH6Nq3VEpt+XJbhrkgxnDAR64XKaZNro0gD6q&#13;&#10;2oDh6O8xql9ZX+wVdGPpitMy7Qc+1VG2dIe/lkAQ76SPiBm1Qq+W+CShwqL5lF9sWIFwRF0XhMrq&#13;&#10;DrQozRs8rqyvYMVHARODWTh6MYCtXODVaOBQfORu688+e76KPlCYzwaobOFDzs+zc0+g5gNOAJhP&#13;&#10;0qpe19q769u3gRI42QrwCf/quKM+yeEGhsXAfNAiVd7QLz62Vksdtz87gYbX82zr/KnUQHZ06ryT&#13;&#10;jziOUc5FKKm6kpNewxUPU+9Pet0JbWri1XatLV7NV5svxvEgPky29YvliqDv0OAoDM6voXQvtlD9&#13;&#10;hy7aupIWS2nIh/UYqvctfQhEH6UfBPOs7m3r481I63PAePAYcWX9GXHXXWk+BAug7UE6eYum7lrr&#13;&#10;E/5zRNevqk8quSn30QIW3IORTd/CBD6pp19vlst6NhB6HnFFfcW0mDSfAUlV8znkJnmDUA0MH1eI&#13;&#10;91b6iPiED8zhwxQLFLijc1zdNv8+G5K1F9ZnLgFAQ1B1pGIodMI2n+zdA5/sXXXf6Ox0Tt35bMu2&#13;&#10;Sv4grVJP33v4ZO8yGw+5CZ1otn4M3VcGiowOTkDfW66uz1Dr1uiMofduCB72bkaED8olslVN0096&#13;&#10;Sd/d0ohTlfVKvH9nHGZ21cP4wPnE6usgKFaedI4ySr/DaHu1U4dmXC2kdjXcdmGv6u0BGWhD7FW2&#13;&#10;Pp8eP5Vxi35/EIRuPKwd5N+G2K+ov0Fe4IkjcQPMCZ8eSr+6wQ11d9DcTmDqRhWoLf4YCAN81mVv&#13;&#10;26sTbvBxB93bCePcqAK1366PKfTl3B/tjm/O2XXGkvnXmNP5txYq19YXD4NgtIi5qJiXCxjrKu8e&#13;&#10;IEvzafvPP3s4h6+gj4n2PBcf1mKv8nl2hg1Kg2FRt/Bx4tG8JaEbVaD2288eTmjNv6dGe93q36c4&#13;&#10;O2uKp3zW1EEv29xWzZ+NDqxarjPENGx+4G8lFRfRV+AV0o3PNiR2c8gie33b/gIfu7db8qkN5cBk&#13;&#10;jW5KO8Svyu8+OyM5Sr0VqgdXEvvXVNSLueRBeDef52OSSWm9i4Mnrr3Ui3jx0jsO94+3E9HX+Lrj&#13;&#10;Ie/Uz/Myr8xJWplLK6ti/fygh/OPAB7MYRmrMt1X039gD0IVLOIMHy/Ggmg+8w2ackDj/M6t/PHj&#13;&#10;ljWsa5fVd864CB8gCB8yyKaA/YxPjQ9/jaMB3hye4tr6ivWBD2E6z0CEbuYSMC6DOfx777LjRvqd&#13;&#10;YxXzCa90Nx9mWZgq5fpu/jkbyD8CEL+gfvYu+SSpKtCH3ASkYpG9K2YFpPmUxXyyd+FzK33iQPbU&#13;&#10;f8kV8mHDfApZOA0+YLW+t5Tr5MrOul1dXwnUGIAAHHvv3u1sM49OnA/wScp0SZhQUi4yPzvHykaz&#13;&#10;+vK8dDd/isWnlVU5099c5GC36vmWX1PJY/azZBvrFMi7UE0h4yzpJvrkN/tV190BbDtMIb6mj3cR&#13;&#10;uDSaT2FbtzxrecQTFry1WPNKT43hMNywLNK4qr6iMx+yV6Si80KKhU+V4aM1Cv+ojjdvIH1xfSeO&#13;&#10;i4rXfEiFSFDDFT6zVuYTPsl9Dsu4aF1aX4x0N7cPng3BtfhLTdRvqs+wcbv+2aY9g3v2XUpkwPvP&#13;&#10;/ufZtghqT1X+1L8fPfvve7YpM7kVk6TvPfu5AJXHHvw825KboYnyfXyEPmdCyo+dDRqFe54P1VmP&#13;&#10;bsqX9GGPjkqo6JPx/gQA4hUe9ZegnpftCI/DCy+Y4OS3/XN67Bo3uLRSHP28NF/ST7/KtCA+5sqW&#13;&#10;+rbnlMscMeua3opJfdPjGvpeHvGv8JoP+DWfGf2IuwZPIjtN+d1JXzkTPoApPovRqiU/w4djMQRE&#13;&#10;6VY6kdooxwjnK+ubJjEQyEov87G1HNc+XdDEByrLT5rzDv6dxXFk2VYqpOtr6p8xWMwU24pwxShS&#13;&#10;IZGSQIvbHDHrGnUd/cSjEnftwexdcikAzQf9zUdkdNc46njvLs1J8ML6DFN8FPtj3MysS59t+/qS&#13;&#10;Q2FIHjF5OlVe5oNxs1c81/0eZ9s6Z8iN4QOmAL7GB67Zsyn/5Nm2ZoxZ6/N5vhh3LAwtQcK5c4Q9&#13;&#10;/uR0dCxBD8XbXw/ax7a5PjEHimMvxr9DH25nQ+vdwzSntS1OpgZHO48qlHVNobZFUYa0vpo+2ON6&#13;&#10;nH9FcsJneWKQoy2JB0Tmfyf9neTgU9UzPmVm7qPMtfJH/DkQg+vrTvrh9UNnw68+e76gfrgm3x4T&#13;&#10;E7mW00Beaa3cLHs1qIWbRUdVA3F33zLAFkVZ0/qs+g8h3PBs21eqWj/h7GduOGnEOJkw9Kt6xh/z&#13;&#10;yfcW1HGt/KkaGtZGeRV9BspgK0CDcdFdaT/PTiEJjwCa7WTcyp3yClo42nlUI9N9ywD/KMqa1ov6&#13;&#10;Pdge+RDc+2v7nfFIcobZgC3gDQAdBpD3F4ep5zkelxf6Nmvw2EpDXtZX9etZS4hDqc8X+A9K08A6&#13;&#10;h1If70Q0f8l5FbAal9ZPcCl3RLTiVjz1Xm2uMXzF52F0809PyuvqK8LwSZzKo0Sf3O9f+jsmV4al&#13;&#10;xEB+RTdlHK6pH14OPsFuJX3MJ3tXJ6SY0NlC0Qv/tO+hr71rVIUlfKpcIIjreXYCw87ngKiYZQ+m&#13;&#10;JyUR9o1W3J5nZzPZKmQjPiIYrvHSOqivViXLUjx1pSf+h/KC+is3K1aHHwrhk7YcVmvSoRW3+rrv&#13;&#10;2Qkib/H5xWcnFwX5XF+YSlKbFf8B57fjC+9a6X+z2j1GE6Ve3eYPDDrIFo9X9Yz4H7phqC/Z36F/&#13;&#10;AlP6esiDPqbR+qjGA7OfYzLJlMf5T9/Vx9oX0t9mHhQs1XiVD10e+UjzxH5x/bBMmEqtncPK/bxn&#13;&#10;zqgqPVBFq9hh6XQPK8sOx+voNw7HXwXirS/F/46zQY5rfNUWn+iM7svq3/NsO1n+kT+oxuP9fJQt&#13;&#10;+56jLVIs1XhVny4nOhQ7sV9EP2TGrqvqijdhammWHf5r79737GxWDWqRXHzudLaByMwT1z/KBxhr&#13;&#10;TIa9uneJfD5TayD+skdHPb6f6qOvxmBABlXJ95t14yfjfBuazsSH0nUVPsTKT98ax4BRxeNyrSBl&#13;&#10;edhWH9WPMErPgyY/n/qZi1zYrcfgnXjV3J+5sW+M4QDcyhafjPnq+owtsS4UZQYF8UnMKp36GENQ&#13;&#10;VNDthA87bqIvCONoOOHTtIpJ5/6Bj4aJ/5ZzHHwT/Yq1+QSaeYZP9i7yMjnKpBw8MxTl8pH1Lvoz&#13;&#10;drILH2HQvWzNx/1f/Wz71fMnuLAssKnqYHyenWd8sndJa+YcnW9ytlXcffYkaZw/b/HpJJOj9m7d&#13;&#10;e+/a0vrxsH/0n2cnky90Dlh/7+tCTmKuZ9WZFnXTi/HZWUY26/dh/JecHUSEtI3GoP5REjwobdf4&#13;&#10;xJY2u6erDVWUy0v6UvG9/dZQD27D9jTEg6uNXSnbpkw3uI/jgravrz/ir5AHgV7rFfPofZWP2BnQ&#13;&#10;Er28fkfclUki6baS3DyD9YxP9S3+LduVW+gn2hlsbM0nEKvjN509msKa1Fqn2Mac4ByzBur+G+bf&#13;&#10;D8pzX927cULJybVhiybJ3MauNH+F6zulhg9Vafxi+odFTEhlTpUBmc/KidH7Kv8b6XP5B5fOBFUm&#13;&#10;iaTb2kQel+Fn/K+o/zzbVpb0+iYJqusjfOawpdqve9aGno7Kyu3e85giNLZhKJzot1t9i5hZnxfj&#13;&#10;sLVC3mfBuJxnbXOndg+eQuzRTf1Lw10wb4cV7JriVMzkZPN9iGXzwjTMqmfBWlAeac7W1fVFF/e6&#13;&#10;KljGXnxUyiweIR6eGxkNj2MJhT86hvnS+qI14i1Dcgp9STtYwSdcUjb/8qWNg4/bc42jJm6+rqSP&#13;&#10;kJpLB1gVB7n6Xj4bNGyuwBS6jz6iDgVxU2u7L6C9d2EaZuekLRG0R5rq3ZQJfeVmadr5a+rf82x7&#13;&#10;//q+wSc5RcF7nm0/cvavnYxtlVXhFvNNtrlv2QHz8+wEBOL4TGeP1gczwlt3ze/f+p0X1PQHnFVT&#13;&#10;N1zX0soVtoSlWm1B2nLbttneFReW+T10uGgMap5Qe2Jiu8ip/pycx0If5ugrH4+Oe1v+43mp7m58&#13;&#10;wlfXRxCKF7VixViTErChPwDSzlqp3d0nfDRe/O+kbzJ7ceCT3Bd/MA7/7ADRO+O/C7t1UX2R0T1k&#13;&#10;VqjvPBtOgIX/1fVn6CvXbEXwuBZQtWF6np05uE75BJsQZu8+z85OIORQfe18JsrHvXuShpI7dGTv&#13;&#10;Sl87OG/4luv19E9f90zgroePyOge8q/xuZO+cgf5ufbujnKRgl3+ymb6pbq7sevDZyc/ocBMJPqt&#13;&#10;zt5vZeOLcfytZiarieiJeb7H8MG67TPajqR0nQzGH4oSRoloTDnj4e2bR0QkTxttV9eQguth+UNU&#13;&#10;tLk1UWn9MWJV2X82/+VyIX2DFq9ai/Ahv0Rc9lRhr8YDn+qfLtKDTda76RPfvDWfxSO5D7fkvvek&#13;&#10;R4boI/8pzfrF9BFT+CB3wmftXUbtW7JNzYfchDkoV+U2+m/u3Ymn+ITm8+wsMIDRe6vqdTUf55La&#13;&#10;z7NTdN7iE69syPudbUwpv+5RPsGS/Hmdz/NsC5+U2Y1qf4QPRoh82GejJzdr668qG2f6y+XjZ2ei&#13;&#10;SBl9RlXvLvXJeE1zhskXCRmB0p3bZGf/qHOyuLVgV2j6t8TbB+PwZ6nv1Me4jN1VIdQyu0/rr4MA&#13;&#10;pr5G/fL6XlgyDK+G8QE+xWxgWyif+krQ5rMooYbc5+UFYKtdujL+TwIYpCG4J/dhk3l1onYF/Y4R&#13;&#10;Affe5dkIy6tXj20sXSGvHzl78OCvoN/bGRNe4XPumf8yP9Y2n+b/gbOhBB5Vl+3T69fk1/wBUVf2&#13;&#10;FudfJvo07A/wuZV+00vl1mcbITiBlD/BsjKuUypdLrNvVnKOMeVzh7PtgGRrvsUHzvER+7qr0i/C&#13;&#10;N/YL7087O7cJjwbmhZcG+mS8HsdKHPBp6DYzB5J+DE69KutFut8tjEDi1mX18UdMVUpj3tvrVB+y&#13;&#10;lOZt+vZsaIy+RPa+jFrWcZBeXd/cwIfx+7ZYhM7sDx+t7QE9B+QT8RwUd9B34MmYKl/O/SMfcFr8&#13;&#10;Xafg4UanEL+ufkddoWbvKifnvb3EDs3q/l1nDx7GlchyrOms2mebf804fDDts/l3bjqK8N8SdEXI&#13;&#10;mlYF1QvqP8TqaL3udzjbGDFvWd/vPfufZ1vvL+cPNuHi+zqf7N0vefZUkJ9q/jitAB7rMBfgYb/H&#13;&#10;kNzXEC5f1tAuvbZuv0efrp6H+HhvlU2fjPcLb2eKC01DT8KDMBfG4Yd3wUn6CTBWtf2OFbopDE6e&#13;&#10;qqVd9rf1/URqWpjFGIl2icnMhgc99QnFfMheNyUpsDWpQ4Udq5ds1wp7ZFnRcUd9BS1oxrBvArMz&#13;&#10;HyNinmIQl8HoJHK8c4SMl9RHfHUZjIsyiBv4oGYveK6LLhwhW1Xb71ih2/eePWsNj7L9xE+tb2Sc&#13;&#10;vCNgMciO+SspHXMNHV6LPWp0sR7arLrNYoxEuxZTZjYwgtfwiml1rBX95fqc23xeIkcHp1zfPF0i&#13;&#10;+OxdYthnPua/eu+lz+UmB8V9Bogw1VHV5tMDzA5t9y/+F9dn6Ah8MWgsxwrd7nq2fYzPnzzbsEz8&#13;&#10;ATnXy2nv19/+ZFxJXe8F/vrrHznobQ1G6MpP2OGD/xw+B+pAKkvcq4p+NnNaxcKB+6/F4Anv0tdU&#13;&#10;nJuc7f58PHHoZzoappZHrflXZ8//6vpgYz4INXzEXi1/q7SbmaGIcyTKI6bmdyN98OvvxKDVMIwY&#13;&#10;Nue+inIwHxS4MiT8s7fUW3eP58A4Q5YOqMj41fUVkflUdOETDu86Gw582Jz8QJvC19YHs8lPCIbF&#13;&#10;DMJn9e982J8FcKZmxw81p+CwfHF9RZJIs8XKig7HBizhk70rm6xycx1FnKvKvrrH1Pwvrn/Xs03r&#13;&#10;W6vt9dX6r5RI/pzx6dzoZJEMm+p0Rlm/HhJ95COu59kJIjuf4CQg78TsyMmv+cux93/4r/6P6fMZ&#13;&#10;deN4LJB/hKDfTmHDL7HxpKxgJpGfN1hlX3Ia5QndHpPK6D/qpuu9+iV+rm/rQb/nSf16GJ+Xh2Z+&#13;&#10;o7y6/ggVLJoP7eLzYMsYYAsf4DZydW8NmW6qz+CbD6DhKsMhN5t/cp/JCfoZg3GjjmowX04fsY1Y&#13;&#10;Z+jhw+7X+QRPc5r8bqIPdKcXUjAdXRlJdeDTeXi3sxNsmg+AbQ0RLGzNhxYaHm3y1jYuGSrhtklu&#13;&#10;jWvpZ+9yH76+d5tJ8+GGF6xDbkKO/G+k31nSlfABolFHBqUZPmy/zr9luxKR6+n33v2TZ1s4F+b8&#13;&#10;SrhejIM7PyrPJ97l2Tb1jaUpw7gg2p3+ER66yxZzntuG6m4bfRsPWvs19aGZgUO//yokDyyFuFHM&#13;&#10;sS3hrXdN9Or6C8BWE7bJxPWY6FCN8EEb9Sro0r/mtMl2A377ilxMP/EpUIFxvfmk70ACufsmn6vr&#13;&#10;I743+RDCfgPcHveLz57K9LOzx5k85rFn+lrffeps/ZL594z0wPCp8mz+z7PT6xI+4IV6FSR597MN&#13;&#10;IEACTJKv7+XzPNsKmmEBY13b7nyLD9lr1Nneba32e0mfj95vWUtav8rZNkL4SfPfiTVRPShcsYTp&#13;&#10;Qj3TyNnQhl1NZ2sGZtAoOU6/iwB9fzJeDh7DAg/Bu628s1rdQ8lVC3YH2/sA/ghg6ld33DLO3Wmu&#13;&#10;cuhrbqtrqx0EMGw3zSfOOlTkeXX9nUeiTjmZuN6mA58hlB/vAOEwc2nSVtli1Xc1fYa74k/gjHQ1&#13;&#10;UguJtFXGCq0jn4vrG0R4TBKIPHZRGHc6jt4M3EzVcDvmuEUp9rS7/JL659ExxmNXAj0AgNtumgNn&#13;&#10;HQLyvIz+CPx5tp2s70/ng2cki2YFp+B6WGrJvrRVxgol16dpymYgPVcjtQxLW2Wsv1s/s1hhDSTi&#13;&#10;Y5d4zplitrGjvl10HL0ZuJmq4XbMcYtW7Gl3+cn0My9Ma5/zjGjWMUKevB+7IriLMft20wsDy/wt&#13;&#10;727rdTZebuvFOIQ9hkV17hsB7fNLr9fjDS9PJW8lEsnQH6/xKepfkDl9wNSXhPUjksh7gqWWKVhR&#13;&#10;7z1O5W3U/K+un/iOfBrdAVH8lBzjE1ysbXd6dBV31Ve6hU9BDB92LLrhE8xov5372VEX1jci8vDe&#13;&#10;DaO3+fyes0fZ7cn9grPtV+iL4T3ONsX6E87+7F0KrsRU7VHfHknXLvt45KmYvVv5cyP9t/fuDc42&#13;&#10;Z0TyJwmC9tt8nmfb6/vr/XxIO8e3FwH8X79+4dlZr77zv6NMjOvFOGe1gtM05cajpOddla7X2WKl&#13;&#10;COqbSrnk95jQYf8My5iA+B79kwf7MaW2JuOoEheamUWernINcS0iq+PL6yfShNYECklT6cpa2/Zj&#13;&#10;pVhibSMy/O+qP1KECJoPOsxnYdq9k/vqr/tybMT7iHIJ/wvqJ62USzhNKshm8hYfkfrVZ8+n1g+4&#13;&#10;Ua78cS2QV4cRP8/O3lvg13kXmI984NNuXVnHY0aqvNfZmb0rLBPU4jNSkIiaPzrMc2Hdve+lr9g/&#13;&#10;9dmzFurke9efnv/j3kX+rCmv2tyzK+Nc+ylnJ7T0vFXrT8Zj2j8RzwBOznPBt0f8wyejkJshrHrp&#13;&#10;2AdjY9cHSsdR8KjrHfotlCf3xw96Qj6wWk+UtOR7FjJ6/kuzzHG5qP4KsAMVCy6pbVmHAx/2xoU+&#13;&#10;1YhPg7NDtyWvlMlg2zLWZhZx+QL6mOqc86o7981AIZVtORjAKJo/K+yA+xyy6lfUr+3fAbIy4FSV&#13;&#10;+QCT+Th3pueq/5qz58voA9Nhb8G0tiQiqa/y0aXyeXaKhr7Xio/I7JwGSA9AVtoneXrgz9640Kca&#13;&#10;8cnYh9LLw5TPYNsy1mYWcfm0+gyEAWCqc86rfsWz7QfO/iy3S1D7Fa+rnDpclevqA+KKNEh77+ab&#13;&#10;zGFv0a+HoVJf5aNL5cfOTgz3OJ8cfFNZgvxkXBPSZvm7HLif/bhZSKLuqHhv7b754N9WnWz9Lglj&#13;&#10;Kp00uO7Ukygfo2rdUSm35cluGuSDGcMBHrhcppk2ujSAPqragOHo7zGqX1lf7BV0Y+mK0zLtBz7V&#13;&#10;UbZ0h7+WQBDvpI+IGbVCr5b4JKHCovmUX2xYgXBEXReEyuoOtCjNGzyurK9gxUcBE4NZOHoxgK1c&#13;&#10;4NVo4FB85G7rzz57voo+UJjPBqhs4UPOz7NzT6DmA04AmE/Sql7X2rvr27eBEjjZCvAJ/+q4oz7J&#13;&#10;4QaGxcB80CJV3tAvPrZWSx23PzuBhtfzbOv8qdRAdnTqvJOPOI5RzkUoqbqSk17DFQ9T70963Qlt&#13;&#10;auLVdq0tXs1Xmy/G8SA+TLb1i+WKoO/Q4CgMzq+hdC+2UP2HLtq6khZLaciH9Riq9y19CEQfpR8E&#13;&#10;86zubevjzUjrc8B48BhxZf0ZcdddaT4EC6DtQTp5i6buWusT/nNE16+qTyq5KffRAhbcg5FN38IE&#13;&#10;PqmnX2+Wy3o2EHoecUV9xbSYNJ8BSVXzOeQmeYNQDQwfV4j3VvqI+IQPzOHDFAsUuKNzXN02/z4b&#13;&#10;krUX1mcuAUBDUHWkYih0wjaf7N0Dn+xddd/o7HRO3flsy7ZK/iCtUk/fe/hk7zIbD7kJnWi2fgzd&#13;&#10;VwaKjA5OQN9brq7PUOvW6Iyh924IHvZuRoQPyiWyVU3TT3pJ393SiFOV9Uq8f2ccZnbVw/jA+cTq&#13;&#10;6yAoVp50jjJKv8Noe7VTh2ZcLaR2Ndx2Ya/q7QEZaEPsVbY+nx4/lXGLfn8QhG48rB3k34bYr6i/&#13;&#10;QV7giSNxA8wJnx5Kv7rBDXV30NxOYOpGFagt/hgIA3zWZW/bqxNu8HEH3dsJ49yoArXfro8p9OXc&#13;&#10;H+2Ob87ZdcaS+deY0/m3FirX1hcPg2C0iLmomJcLGOsq7x4gS/Np+88/eziHr6CPifY8Fx/WYq/y&#13;&#10;eXaGDUqDYVG38HHi0bwloRtVoPbbzx5OaM2/p0Z73erfpzg7a4qnfNbUQS/b3FbNn40OrFquM8Q0&#13;&#10;bH7gbyUVF9FX4BXSjc82JHZzyCJ7fdv+Ah+7t1vyqQ3lwGSNbko7xK/K7z47IzlKvRWqB1cS+9dU&#13;&#10;1Iu55EF4N5/nY5JJab2LgyeuvdSLePHSOw73j7cT0df4uuMh79TP8zKvzElamUsrq2L9/KCH848A&#13;&#10;HsxhGasy3VfTf2APQhUs4gwfL8aCaD7zDZpyQOP8zq388eOWNaxrl9V3zrgIHyAIHzLIpoD9jE+N&#13;&#10;D3+NowHeHJ7i2vqK9YEPYTrPQIRu5hIwLoM5/HvvsuNG+p1jFfMJr3Q3H2ZZmCrl+m7+ORvIPwIQ&#13;&#10;v6B+9i75JKkq0IfcBKRikb0rZgWk+ZTFfLJ34XMrfeJA9tR/yRXyYcN8Clk4DT5gtb63lOvkys66&#13;&#10;XV1fCdQYgAAce+/e7Wwzj06cD/BJynRJmFBSLjI/O8fKRrP68rx0N3+KxaeVVTnT31zkYLfq+fbX&#13;&#10;/4N+vDrPtWq16HnLSaN6ZIrXoUyzxM79kEjzcouF6ufjMiplNGZ71tPvsrry1iIhqYcdVc3YlBk/&#13;&#10;27OefpfV9RX09whmK7NHPNOeJgNMY/8kCEN4TQ0Yps7sm/a4fUV9x5FwWKrxkGPksxPplset4dLY&#13;&#10;+wcnVONC3dVYNXS4xcL8XeewrT/uGvMZ9RnR2fyPcSCUU78movC3cTNu1Ze32zF/en2Hh/g450w8&#13;&#10;5ehPNSy6PSqU0diHvKA5uikzdrZnPf0uqyunw2fQX3OYc84MM/eX+qa9fNmsW0qY2qUrdJwtD/DD&#13;&#10;5rN3r9alWX2fSt/zWtPTHDu+ranGmj/Cj8OsDTu7v/7Z5jBGvInbZZrwWM7D/3U+JHY67j76YPBw&#13;&#10;VfjZXQ95d8orCubG5qyn3+WJ/r///ONReBGPsSpR44vxf/sTAPrxXSgm95//+Z9//dd//ZeMHmSP&#13;&#10;KjAcV0RRrXoNHBZ6zJvegejD+d1xjjqvx5py6e4WvNsB5M26NbZZt0xcUnbHrlStc328ez+h0jLR&#13;&#10;Tdkdv0nfy6P512TXfGtG3dbs5p3zrMHfam0T35o7avauAnlDPq3n/m5PZdWp9cX0Oee5bp4/7I+M&#13;&#10;dj6Kl8jtW/29GIPJbfRNk6F/39nwq8+er6Of3SimuSerUsZ+9P6qZ1vi+dH5R2eVIvY8O3/s7NdB&#13;&#10;N7Nv1J9np79pDCaHs/9Xvq76Omfb9/PBfn7pbJjfsOcTcgbEljL27zk7/8f/+B8cDi0tOl4tYGZ+&#13;&#10;MY6DZl1q/H//9//+9b//5//863//r//lLg1igy8c4GcbX4FZpIp/68X/3+UzP86PtwKASo0dklvj&#13;&#10;BX26W3+bc/njL1Ijt16Gx7Kpcwp60eh+z/9H9fE7P9AA2T+mjznUJM75jHSkk+OvWYMZ5w/2Vdf8&#13;&#10;EUxdbsAH67jeirC3DOH/cX3mRev/Te0/oa+fBb48f0TNuZoPmcRGDGCoDND/kQjevjgQ9a4oUaLF&#13;&#10;rLF/bGByKX2ErPiPfBYVMwCPpCYRjgb48MMD25g7YVddv+js4TTqMZ9fv+ZYaPo0NB/S8vzPz4Zk&#13;&#10;J1jC23xd+xRn26+ef8X6M8+ekstiFM0/d7bpe+PLZ9tLZz8zQcn0yvwRIwJN3mCRypBzbORR29Bf&#13;&#10;/hkBgefZCSTec+YjjqCEPmF9np3JGgPJYYbmK2e/RmWsORfWVVuMf/XZ+W9N9Nu3OlHzITjX23/A&#13;&#10;iQnl+rvm+61ua/LVMx1Qd1vfXKsdIOhCXw2mS/vVZqu6mqjro/ry1GU/NlB3+0G/7NFvX1TwQrzH&#13;&#10;wEf6Pb76EA8v+FV3x4d25l/1H9GHFOf+qn55ZTIcgDHvm/979DmB6GM+uFofh141j3zKJh7orC/P&#13;&#10;v2pqk095eAIs2OnbD+iLN54Ofc5Oj/lk+piOwyef5Fbybs3fftv8YxP/dFHjCBPt4v9e/cxJMp9Z&#13;&#10;HwAzyxAQF5jTk9xsD3Woibrb4dN7F13oW2nKMRxSNw37gbPnj+ljzgwFM6h6Jce8uo/dvXc7ty50&#13;&#10;tvHXJnFU4ErcffbIFD6dH+WHIXTH7ZWzmXyhPa/W19560C/fM31K4Hl9dqIhDfbl9gP6ync8vb7Y&#13;&#10;+BP6frRj2/gQegKt0vyzNiuvM3+5jBE0SGaPrfN7On9Qn7p1+6z6D2ebEXrCLMCw5//W2SDH8kfO&#13;&#10;1JWzoarKJWu1n+xfV79yZotFZ2fHX30mocBfORvCh9ysuV5XafiW+3C0Pt1xs369wK7n1n94sc0L&#13;&#10;5b/+nfF60t9/l0Mtzv/7f/7PX//93//913/8x3+0Mz+M4vAa4k+m+AkCNerGcj7ZJjwIC24idOPD&#13;&#10;fYOhrnfr60EalPuD/uEp1ZQ+5lSzPsxfzXJq2kRHdSpdSF/IzMeFkKpBPubK9RWxYmbn+saBpNmG&#13;&#10;2n8V7t2cMg6quv6Mfp6NKJAPKmXN/X3zV1KJGGMaYqmmhPKqu7YVq1eeGFCqxVucNoHWOo4S203Y&#13;&#10;vkfPz6xfc8OFKaMAhmowgslEBvlh744QU8V5lr97iU2qEFbtM+v//+1cTXMbNwzdxHGmPaYzHXfy&#13;&#10;//+Nj27OPqa/wJekafHeA0iAu1Ik+SNaaXecJQGCj8AjCEkrO8+tnaLLAl2obYz+gmqb9nfYZRO1&#13;&#10;v9huy4Uhf5b4CYRFvEiyYhSWOKmeU9ZTzlp7xbUzmOlVFhq78j5QtpuTV6jFmF2haz1XqOmjGscE&#13;&#10;FI31104FvqO2WZg933offHEeGtBgAhnKnEghu6upnTlPxJH4AQ2H1QZQi0v02Z111WVpZeBG+/Hf&#13;&#10;Td++f+Ovgv/ATtqP/oDT3og/PT1Nj4+P08PDw/T1n6/TzXsMmcUQA2T+J+Uc9XEsbl1e2T7306DU&#13;&#10;PjjamHwsfn9Nych+GNsyKJY9nnRUa4zJn3gxP0f84nTyOe/X3P+6RZw28NN5sYGeTXV/8QETw0YM&#13;&#10;3uxEG1tcpp2Kb9/i0JezwRcFnR9x0PJe1OqOs9C+1w+eMNTzD5JTg676pNzztCk5XG9rx1+MTWxk&#13;&#10;TgpBPufY2tCJy/i+SlnMLE1eO75SbEcO5XiDAmv1miJF3IkQNkbMW9bOcjLcB+5j6kfNOaU278Xf&#13;&#10;V9uUIjzydGXgp9cGGyhF0LMQ9sA/u9qm/X1x/1PYeI6Ds8U8gt65c5PeXFhtU54ivBNqv08jOZmv&#13;&#10;3E+DRV0EMzJ57bXtpfz/lbWtnzHtyc37m+m3jx+nD7cf9GYcii9/f5nu7++nf+2vPfWHetw9bjWr&#13;&#10;j3rt3va6dXyoV8dmO548TTken/McPy+b+1hUsmtr03wa57R554bvHo/+jnL333r13M/qHucOAIOo&#13;&#10;OYMyz+tDll4mxBPI0Q93/3AfHPjc8RlXd3Im9qE5PzNjU3R7juo2KLPY++vHZ8J62C0udHDhxXm4&#13;&#10;ik0ef8XaQxfWhp94I2fnVtt8I9t+ur+jDPVJ/u/A241vE0rtxEsnVD3J5IfsHH52dnfa+MLe2PT5&#13;&#10;2d05NxbjLPOpg3Akz+tD54nfHe5BdZ9zLZz7/7O5DTEDmjKLvb8e/PwtWYuxRJViRIC4etpKtnuL&#13;&#10;vXV8aG217Tn+p0M+g1mgjTavVTttj77bE/K76S+9Gb/9eDt9+uPT9Pn3z+3XVbBFKkKWsNhUeGQX&#13;&#10;nqK8c0U8FfURPWExp/HJgxPYGAq+MvL5yhAJx+IDU8iYGX75WnIiVg6XWLT4kMJu9MzMwxf5D1PS&#13;&#10;zXaN+B6Z+w8JLC/x47xx3CzwpMKMZS8UG2pX5gKby0/5QhbPZkAbAPC6Hnx++Gi5HueiESFe7D7m&#13;&#10;frBMpoJ84w4yv1pNZwuJqoxfJz7yBZHhUt34OT/KRsxiZjE3CdAwpH/r2sOnx20/LA66Md/fmf9y&#13;&#10;lyG8Te0UW5dZ28AuT46/JiVykR/2r2WYCTxebHXqxH/lx0c405Fja9UmwPHsxvGNeUJ2/IR4rbUz&#13;&#10;NgP8qLY5N74Ra65tr12bVTvBl7HHxMZrgV+UoTddVdKAfJt1GwKKzflV79u6/3QcIZkzB/jv5gjq&#13;&#10;uf4nKK5/SG1QNdHMuLMGUCiICgmO4rKho/DN/s+7O6Pkvx/WzdsmvO2+MbAxsDGwMbAxsDGwMbAx&#13;&#10;sDGwMfC6DPC31/Ytgff/41V0EKjQ57FuW6y6eugtWRUdBCqKdkDpYrEyIWR+OmtmoXUFxUHXbGun&#13;&#10;WJkQ8qXgKx6PqgXX4xQbMVC5gVRGTAg5+JHs2jbY7VaJb1FGKMf6L3uLv1BSBLJ6LfjBB9oas0aK&#13;&#10;DgIVh/MvlAUsH1g7/ow15yfHvas/xh5y5OYiaxeHH1HPWSojJoQc/Eh2bRvsdov8pWViClUmhLxW&#13;&#10;/Ahtr/8WZcR5LD8Xj09iDucn+EBbOdVI0UG4Ivwx9pAjNxcYavxobP898GhlQsjH4NuT8Wq+f8ml&#13;&#10;0VjWn65DRJdtCEvzDtXtwOd04SNd25cyCKd/d9MWKTZNG53kZ+p6EIZ+rfhBRrTGF7q4uN3Sn85P&#13;&#10;4EZruKvEJyP9lsKB8vn8dGj2Lgx/iO4IsSRLHFdvB5KOQO2ma8dHJImH1A396bkZLCXQ1F0tPsLa&#13;&#10;alvKm7Sp6OJ6UX4E2e5pOehOz88BKBYY1OeND6dJdhwnb4cgIrajWmDguhL8Fbwv/B+1kCVAOQGx&#13;&#10;6gAAAABJRU5ErkJgglBLAwQUAAYACAAAACEAI45B9OQAAAAQAQAADwAAAGRycy9kb3ducmV2Lnht&#13;&#10;bExPTWuDQBC9F/oflin01qzGaIpxDSH9OIVAk0LpbaMTlbiz4m7U/PtOT+1lmMe8eR/ZejKtGLB3&#13;&#10;jSUF4SwAgVTYsqFKwefx7ekZhPOaSt1aQgU3dLDO7+8ynZZ2pA8cDr4SLEIu1Qpq77tUSlfUaLSb&#13;&#10;2Q6Jb2fbG+0Z9pUsez2yuGnlPAgSaXRD7FDrDrc1FpfD1Sh4H/W4icLXYXc5b2/fx3j/tQtRqceH&#13;&#10;6WXFY7MC4XHyfx/w24HzQ87BTvZKpRMt43iRMJWXKF6AYEayjLjRScEyiecg80z+L5L/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u7lIecAwAAMwgAAA4AAAAA&#13;&#10;AAAAAAAAAAAAOgIAAGRycy9lMm9Eb2MueG1sUEsBAi0ACgAAAAAAAAAhAJhwaaYjcwMAI3MDABQA&#13;&#10;AAAAAAAAAAAAAAAAAgYAAGRycy9tZWRpYS9pbWFnZTEucG5nUEsBAi0AFAAGAAgAAAAhACOOQfTk&#13;&#10;AAAAEAEAAA8AAAAAAAAAAAAAAAAAV3kDAGRycy9kb3ducmV2LnhtbFBLAQItABQABgAIAAAAIQCq&#13;&#10;Jg6+vAAAACEBAAAZAAAAAAAAAAAAAAAAAGh6AwBkcnMvX3JlbHMvZTJvRG9jLnhtbC5yZWxzUEsF&#13;&#10;BgAAAAAGAAYAfAEAAFt7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10;&#10;Descripción generada automáticamente" style="position:absolute;left:1163;top:9070;width:30734;height:30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AWExgAAAN8AAAAPAAAAZHJzL2Rvd25yZXYueG1sRI/BasJA&#13;&#10;EIbvBd9hGaG3urHQItFVRCl4aA+NBjwO2TGJZmfj7mqiT98VCl5mGH7+b/hmi9404krO15YVjEcJ&#13;&#10;COLC6ppLBbvt19sEhA/IGhvLpOBGHhbzwcsMU207/qVrFkoRIexTVFCF0KZS+qIig35kW+KYHawz&#13;&#10;GOLpSqkddhFuGvmeJJ/SYM3xQ4UtrSoqTtnFKDhmP+j3zfl7vTx0R3N3eZt/5Eq9Dvv1NI7lFESg&#13;&#10;Pjwb/4iNjg7w8HlsOf8DAAD//wMAUEsBAi0AFAAGAAgAAAAhANvh9svuAAAAhQEAABMAAAAAAAAA&#13;&#10;AAAAAAAAAAAAAFtDb250ZW50X1R5cGVzXS54bWxQSwECLQAUAAYACAAAACEAWvQsW78AAAAVAQAA&#13;&#10;CwAAAAAAAAAAAAAAAAAfAQAAX3JlbHMvLnJlbHNQSwECLQAUAAYACAAAACEAdHQFhMYAAADfAAAA&#13;&#10;DwAAAAAAAAAAAAAAAAAHAgAAZHJzL2Rvd25yZXYueG1sUEsFBgAAAAADAAMAtwAAAPoCAAAAAA==&#13;&#10;">
                  <v:imagedata r:id="rId13" o:title="Texto&#10;&#10;Descripción generada automáticamente"/>
                </v:shape>
                <v:shapetype id="_x0000_t202" coordsize="21600,21600" o:spt="202" path="m,l,21600r21600,l21600,xe">
                  <v:stroke joinstyle="miter"/>
                  <v:path gradientshapeok="t" o:connecttype="rect"/>
                </v:shapetype>
                <v:shape id="Cuadro de texto 18" o:spid="_x0000_s1028" type="#_x0000_t202" style="position:absolute;width:32969;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0A78C32D" w14:textId="77777777" w:rsidR="00DA0D86" w:rsidRPr="00A60F2B" w:rsidRDefault="00DA0D86" w:rsidP="00DA0D86">
                        <w:pPr>
                          <w:spacing w:after="0" w:line="240" w:lineRule="auto"/>
                          <w:jc w:val="both"/>
                          <w:rPr>
                            <w:rFonts w:ascii="Baskerville" w:hAnsi="Baskerville"/>
                            <w:color w:val="000000" w:themeColor="text1"/>
                            <w:sz w:val="62"/>
                            <w:szCs w:val="62"/>
                            <w:lang w:val="en-US"/>
                          </w:rPr>
                        </w:pPr>
                        <w:r w:rsidRPr="00A60F2B">
                          <w:rPr>
                            <w:rFonts w:ascii="Baskerville" w:hAnsi="Baskerville"/>
                            <w:color w:val="000000" w:themeColor="text1"/>
                            <w:sz w:val="62"/>
                            <w:szCs w:val="62"/>
                            <w:lang w:val="en-US"/>
                          </w:rPr>
                          <w:t xml:space="preserve">Market in </w:t>
                        </w:r>
                        <w:proofErr w:type="spellStart"/>
                        <w:r w:rsidRPr="00A60F2B">
                          <w:rPr>
                            <w:rFonts w:ascii="Baskerville" w:hAnsi="Baskerville"/>
                            <w:color w:val="000000" w:themeColor="text1"/>
                            <w:sz w:val="62"/>
                            <w:szCs w:val="62"/>
                            <w:lang w:val="en-US"/>
                          </w:rPr>
                          <w:t>NetLogo</w:t>
                        </w:r>
                        <w:proofErr w:type="spellEnd"/>
                      </w:p>
                      <w:p w14:paraId="55E44D2B" w14:textId="38411E3B" w:rsidR="00DA0D86" w:rsidRPr="00A60F2B" w:rsidRDefault="00DA0D86" w:rsidP="00DA0D86">
                        <w:pPr>
                          <w:spacing w:after="0" w:line="240" w:lineRule="auto"/>
                          <w:jc w:val="both"/>
                          <w:rPr>
                            <w:rFonts w:ascii="Baskerville" w:hAnsi="Baskerville"/>
                            <w:i/>
                            <w:iCs/>
                            <w:color w:val="000000" w:themeColor="text1"/>
                            <w:sz w:val="39"/>
                            <w:szCs w:val="39"/>
                            <w:lang w:val="en-US"/>
                          </w:rPr>
                        </w:pPr>
                        <w:r w:rsidRPr="00A60F2B">
                          <w:rPr>
                            <w:rFonts w:ascii="Baskerville" w:hAnsi="Baskerville"/>
                            <w:i/>
                            <w:iCs/>
                            <w:color w:val="000000" w:themeColor="text1"/>
                            <w:sz w:val="39"/>
                            <w:szCs w:val="39"/>
                            <w:lang w:val="en-US"/>
                          </w:rPr>
                          <w:t xml:space="preserve">Art galleries, </w:t>
                        </w:r>
                        <w:r w:rsidR="001213E0" w:rsidRPr="00A60F2B">
                          <w:rPr>
                            <w:rFonts w:ascii="Baskerville" w:hAnsi="Baskerville"/>
                            <w:i/>
                            <w:iCs/>
                            <w:color w:val="000000" w:themeColor="text1"/>
                            <w:sz w:val="39"/>
                            <w:szCs w:val="39"/>
                            <w:lang w:val="en-US"/>
                          </w:rPr>
                          <w:t>paintings,</w:t>
                        </w:r>
                        <w:r w:rsidRPr="00A60F2B">
                          <w:rPr>
                            <w:rFonts w:ascii="Baskerville" w:hAnsi="Baskerville"/>
                            <w:i/>
                            <w:iCs/>
                            <w:color w:val="000000" w:themeColor="text1"/>
                            <w:sz w:val="39"/>
                            <w:szCs w:val="39"/>
                            <w:lang w:val="en-US"/>
                          </w:rPr>
                          <w:t xml:space="preserve"> and collectors</w:t>
                        </w:r>
                      </w:p>
                    </w:txbxContent>
                  </v:textbox>
                </v:shape>
                <w10:wrap anchorx="margin" anchory="margin"/>
              </v:group>
            </w:pict>
          </mc:Fallback>
        </mc:AlternateContent>
      </w:r>
    </w:p>
    <w:p w14:paraId="296F20E1" w14:textId="349B3151" w:rsidR="00117122" w:rsidRPr="00A60F2B" w:rsidRDefault="00117122" w:rsidP="006457CF">
      <w:pPr>
        <w:pStyle w:val="Autor"/>
        <w:jc w:val="both"/>
        <w:rPr>
          <w:rFonts w:ascii="Baskerville" w:hAnsi="Baskerville"/>
        </w:rPr>
      </w:pPr>
    </w:p>
    <w:p w14:paraId="66CBDDBD" w14:textId="6D612426" w:rsidR="000533B8" w:rsidRPr="00A60F2B" w:rsidRDefault="000533B8" w:rsidP="006457CF">
      <w:pPr>
        <w:pStyle w:val="Autor"/>
        <w:jc w:val="center"/>
        <w:rPr>
          <w:rFonts w:ascii="Baskerville" w:hAnsi="Baskerville"/>
        </w:rPr>
      </w:pPr>
    </w:p>
    <w:p w14:paraId="3534AEDD" w14:textId="72132C53" w:rsidR="000533B8" w:rsidRPr="00A60F2B" w:rsidRDefault="000533B8" w:rsidP="006457CF">
      <w:pPr>
        <w:pStyle w:val="Autor"/>
        <w:jc w:val="both"/>
        <w:rPr>
          <w:rFonts w:ascii="Baskerville" w:hAnsi="Baskerville"/>
        </w:rPr>
      </w:pPr>
    </w:p>
    <w:p w14:paraId="103C918D" w14:textId="5BD391B4" w:rsidR="006E4F5A" w:rsidRPr="00A60F2B" w:rsidRDefault="00F263E7" w:rsidP="006457CF">
      <w:pPr>
        <w:jc w:val="both"/>
        <w:rPr>
          <w:rFonts w:ascii="Baskerville" w:hAnsi="Baskerville"/>
        </w:rPr>
      </w:pPr>
    </w:p>
    <w:p w14:paraId="5BCC7DF5" w14:textId="77777777" w:rsidR="00CB16A8" w:rsidRPr="00A60F2B" w:rsidRDefault="00CB16A8" w:rsidP="006457CF">
      <w:pPr>
        <w:jc w:val="both"/>
        <w:rPr>
          <w:rFonts w:ascii="Baskerville" w:hAnsi="Baskerville"/>
        </w:rPr>
      </w:pPr>
    </w:p>
    <w:p w14:paraId="0D35DE56" w14:textId="340A84BF" w:rsidR="00117122" w:rsidRPr="00A60F2B" w:rsidRDefault="00117122" w:rsidP="006457CF">
      <w:pPr>
        <w:jc w:val="both"/>
        <w:rPr>
          <w:rFonts w:ascii="Baskerville" w:hAnsi="Baskerville"/>
        </w:rPr>
      </w:pPr>
    </w:p>
    <w:p w14:paraId="129353FA" w14:textId="39096753" w:rsidR="00CB16A8" w:rsidRPr="00A60F2B" w:rsidRDefault="00CB16A8" w:rsidP="006457CF">
      <w:pPr>
        <w:jc w:val="both"/>
        <w:rPr>
          <w:rFonts w:ascii="Baskerville" w:hAnsi="Baskerville"/>
        </w:rPr>
      </w:pPr>
    </w:p>
    <w:p w14:paraId="38CDBC43" w14:textId="47BC1967" w:rsidR="00CB16A8" w:rsidRPr="00A60F2B" w:rsidRDefault="00CB16A8" w:rsidP="006457CF">
      <w:pPr>
        <w:jc w:val="both"/>
        <w:rPr>
          <w:rFonts w:ascii="Baskerville" w:hAnsi="Baskerville"/>
        </w:rPr>
      </w:pPr>
    </w:p>
    <w:p w14:paraId="16274DB3" w14:textId="7CDC983A" w:rsidR="00CB16A8" w:rsidRPr="00A60F2B" w:rsidRDefault="00CB16A8" w:rsidP="006457CF">
      <w:pPr>
        <w:jc w:val="both"/>
        <w:rPr>
          <w:rFonts w:ascii="Baskerville" w:hAnsi="Baskerville"/>
        </w:rPr>
      </w:pPr>
    </w:p>
    <w:p w14:paraId="35C8DEDC" w14:textId="761A6613" w:rsidR="00CB16A8" w:rsidRPr="00A60F2B" w:rsidRDefault="00CB16A8" w:rsidP="006457CF">
      <w:pPr>
        <w:jc w:val="both"/>
        <w:rPr>
          <w:rFonts w:ascii="Baskerville" w:hAnsi="Baskerville"/>
        </w:rPr>
      </w:pPr>
    </w:p>
    <w:p w14:paraId="1F6A43B0" w14:textId="77777777" w:rsidR="00CB16A8" w:rsidRPr="00A60F2B" w:rsidRDefault="00CB16A8" w:rsidP="006457CF">
      <w:pPr>
        <w:jc w:val="both"/>
        <w:rPr>
          <w:rFonts w:ascii="Baskerville" w:hAnsi="Baskerville"/>
          <w:bCs/>
        </w:rPr>
      </w:pPr>
    </w:p>
    <w:p w14:paraId="4E7C79C9" w14:textId="77777777" w:rsidR="001213E0" w:rsidRDefault="001213E0" w:rsidP="00DA0D86">
      <w:pPr>
        <w:pStyle w:val="Autor"/>
        <w:spacing w:line="240" w:lineRule="auto"/>
        <w:ind w:right="1786"/>
        <w:jc w:val="right"/>
        <w:rPr>
          <w:rFonts w:ascii="Baskerville" w:hAnsi="Baskerville"/>
          <w:b w:val="0"/>
          <w:bCs/>
          <w:i/>
          <w:iCs/>
          <w:color w:val="000000" w:themeColor="text1"/>
        </w:rPr>
      </w:pPr>
    </w:p>
    <w:p w14:paraId="7EA88943" w14:textId="203C9067" w:rsidR="006E4F5A" w:rsidRPr="001213E0" w:rsidRDefault="00336C8B" w:rsidP="00DA0D86">
      <w:pPr>
        <w:pStyle w:val="Autor"/>
        <w:spacing w:line="240" w:lineRule="auto"/>
        <w:ind w:right="1786"/>
        <w:jc w:val="right"/>
        <w:rPr>
          <w:rFonts w:ascii="Avenir Next Ultra Light" w:hAnsi="Avenir Next Ultra Light"/>
          <w:bCs/>
          <w:color w:val="000000" w:themeColor="text1"/>
          <w:sz w:val="21"/>
          <w:szCs w:val="18"/>
        </w:rPr>
      </w:pPr>
      <w:r w:rsidRPr="001213E0">
        <w:rPr>
          <w:rFonts w:ascii="Avenir Next Ultra Light" w:hAnsi="Avenir Next Ultra Light"/>
          <w:bCs/>
          <w:color w:val="000000" w:themeColor="text1"/>
          <w:sz w:val="21"/>
          <w:szCs w:val="18"/>
        </w:rPr>
        <w:t>Jordi Bonet</w:t>
      </w:r>
      <w:r w:rsidR="00DA0D86" w:rsidRPr="001213E0">
        <w:rPr>
          <w:rFonts w:ascii="Avenir Next Ultra Light" w:hAnsi="Avenir Next Ultra Light"/>
          <w:bCs/>
          <w:color w:val="000000" w:themeColor="text1"/>
          <w:sz w:val="21"/>
          <w:szCs w:val="18"/>
        </w:rPr>
        <w:t xml:space="preserve"> Valiente</w:t>
      </w:r>
    </w:p>
    <w:p w14:paraId="22A6D4A4" w14:textId="6DE52AB3" w:rsidR="00CB16A8" w:rsidRPr="001213E0" w:rsidRDefault="000533B8" w:rsidP="00DA0D86">
      <w:pPr>
        <w:pStyle w:val="Autor"/>
        <w:spacing w:line="240" w:lineRule="auto"/>
        <w:ind w:right="1786"/>
        <w:jc w:val="right"/>
        <w:rPr>
          <w:rFonts w:ascii="Avenir Next Ultra Light" w:hAnsi="Avenir Next Ultra Light"/>
          <w:bCs/>
          <w:color w:val="000000" w:themeColor="text1"/>
          <w:sz w:val="21"/>
          <w:szCs w:val="18"/>
        </w:rPr>
      </w:pPr>
      <w:r w:rsidRPr="001213E0">
        <w:rPr>
          <w:rFonts w:ascii="Avenir Next Ultra Light" w:hAnsi="Avenir Next Ultra Light"/>
          <w:bCs/>
          <w:color w:val="000000" w:themeColor="text1"/>
          <w:sz w:val="21"/>
          <w:szCs w:val="18"/>
        </w:rPr>
        <w:t>Clara Rivadulla</w:t>
      </w:r>
      <w:r w:rsidR="00DA0D86" w:rsidRPr="001213E0">
        <w:rPr>
          <w:rFonts w:ascii="Avenir Next Ultra Light" w:hAnsi="Avenir Next Ultra Light"/>
          <w:bCs/>
          <w:color w:val="000000" w:themeColor="text1"/>
          <w:sz w:val="21"/>
          <w:szCs w:val="18"/>
        </w:rPr>
        <w:t xml:space="preserve"> Duró</w:t>
      </w:r>
    </w:p>
    <w:p w14:paraId="03DC4332" w14:textId="77777777" w:rsidR="00CB16A8" w:rsidRPr="00A60F2B" w:rsidRDefault="00CB16A8">
      <w:pPr>
        <w:rPr>
          <w:rFonts w:ascii="Baskerville" w:hAnsi="Baskerville"/>
          <w:b/>
          <w:color w:val="2A2A2A" w:themeColor="text2"/>
          <w:sz w:val="30"/>
        </w:rPr>
      </w:pPr>
      <w:r w:rsidRPr="00A60F2B">
        <w:rPr>
          <w:rFonts w:ascii="Baskerville" w:hAnsi="Baskerville"/>
        </w:rPr>
        <w:br w:type="page"/>
      </w:r>
    </w:p>
    <w:p w14:paraId="28FFC2DC" w14:textId="77777777" w:rsidR="006E4F5A" w:rsidRPr="00A60F2B" w:rsidRDefault="00F263E7" w:rsidP="006457CF">
      <w:pPr>
        <w:pStyle w:val="Autor"/>
        <w:jc w:val="right"/>
        <w:rPr>
          <w:rFonts w:ascii="Baskerville" w:hAnsi="Baskerville"/>
        </w:rPr>
      </w:pPr>
    </w:p>
    <w:sdt>
      <w:sdtPr>
        <w:rPr>
          <w:rFonts w:ascii="Baskerville" w:hAnsi="Baskerville"/>
          <w:b/>
          <w:caps/>
        </w:rPr>
        <w:id w:val="-1568100847"/>
        <w:docPartObj>
          <w:docPartGallery w:val="Table of Contents"/>
          <w:docPartUnique/>
        </w:docPartObj>
      </w:sdtPr>
      <w:sdtEndPr>
        <w:rPr>
          <w:rFonts w:ascii="Avenir Next Ultra Light" w:hAnsi="Avenir Next Ultra Light"/>
          <w:b w:val="0"/>
          <w:caps w:val="0"/>
          <w:noProof/>
        </w:rPr>
      </w:sdtEndPr>
      <w:sdtContent>
        <w:p w14:paraId="75385072" w14:textId="716E37FF" w:rsidR="006E4F5A" w:rsidRPr="00A60F2B" w:rsidRDefault="00A60F2B" w:rsidP="00A60F2B">
          <w:pPr>
            <w:rPr>
              <w:rFonts w:ascii="Baskerville" w:hAnsi="Baskerville"/>
              <w:color w:val="000000" w:themeColor="text1"/>
              <w:sz w:val="36"/>
              <w:szCs w:val="36"/>
              <w:lang w:val="en-US"/>
            </w:rPr>
          </w:pPr>
          <w:r w:rsidRPr="00A60F2B">
            <w:rPr>
              <w:rStyle w:val="nfasis"/>
              <w:rFonts w:ascii="Baskerville" w:hAnsi="Baskerville"/>
              <w:color w:val="000000" w:themeColor="text1"/>
              <w:sz w:val="56"/>
              <w:lang w:val="en-US"/>
            </w:rPr>
            <w:t>Index</w:t>
          </w:r>
        </w:p>
        <w:p w14:paraId="0CE22896" w14:textId="1F02902B" w:rsidR="00F16B36" w:rsidRPr="00CD6855" w:rsidRDefault="008875D7">
          <w:pPr>
            <w:pStyle w:val="TDC2"/>
            <w:rPr>
              <w:rFonts w:ascii="Avenir Next Ultra Light" w:eastAsiaTheme="minorEastAsia" w:hAnsi="Avenir Next Ultra Light"/>
              <w:bCs w:val="0"/>
              <w:noProof/>
              <w:color w:val="auto"/>
              <w:szCs w:val="24"/>
              <w:lang w:val="en-US" w:eastAsia="es-ES_tradnl"/>
            </w:rPr>
          </w:pPr>
          <w:r w:rsidRPr="00CD6855">
            <w:rPr>
              <w:rFonts w:ascii="Avenir Next Ultra Light" w:hAnsi="Avenir Next Ultra Light"/>
              <w:bCs w:val="0"/>
              <w:noProof/>
              <w:szCs w:val="24"/>
            </w:rPr>
            <w:fldChar w:fldCharType="begin"/>
          </w:r>
          <w:r w:rsidRPr="00CD6855">
            <w:rPr>
              <w:rFonts w:ascii="Avenir Next Ultra Light" w:hAnsi="Avenir Next Ultra Light"/>
              <w:bCs w:val="0"/>
              <w:szCs w:val="24"/>
              <w:lang w:val="en-US"/>
            </w:rPr>
            <w:instrText xml:space="preserve"> TOC \o "1-3" \u </w:instrText>
          </w:r>
          <w:r w:rsidRPr="00CD6855">
            <w:rPr>
              <w:rFonts w:ascii="Avenir Next Ultra Light" w:hAnsi="Avenir Next Ultra Light"/>
              <w:bCs w:val="0"/>
              <w:noProof/>
              <w:szCs w:val="24"/>
            </w:rPr>
            <w:fldChar w:fldCharType="separate"/>
          </w:r>
          <w:r w:rsidR="00A60F2B" w:rsidRPr="00CD6855">
            <w:rPr>
              <w:rFonts w:ascii="Avenir Next Ultra Light" w:hAnsi="Avenir Next Ultra Light"/>
              <w:b/>
              <w:noProof/>
              <w:lang w:val="en-US"/>
            </w:rPr>
            <w:t>Introduction</w:t>
          </w:r>
          <w:r w:rsidR="00F16B36" w:rsidRPr="00CD6855">
            <w:rPr>
              <w:rFonts w:ascii="Avenir Next Ultra Light" w:hAnsi="Avenir Next Ultra Light"/>
              <w:bCs w:val="0"/>
              <w:noProof/>
              <w:szCs w:val="24"/>
              <w:lang w:val="en-US"/>
            </w:rPr>
            <w:tab/>
          </w:r>
          <w:r w:rsidR="00F16B36" w:rsidRPr="00CD6855">
            <w:rPr>
              <w:rFonts w:ascii="Avenir Next Ultra Light" w:hAnsi="Avenir Next Ultra Light"/>
              <w:bCs w:val="0"/>
              <w:noProof/>
              <w:szCs w:val="24"/>
            </w:rPr>
            <w:fldChar w:fldCharType="begin"/>
          </w:r>
          <w:r w:rsidR="00F16B36" w:rsidRPr="00CD6855">
            <w:rPr>
              <w:rFonts w:ascii="Avenir Next Ultra Light" w:hAnsi="Avenir Next Ultra Light"/>
              <w:bCs w:val="0"/>
              <w:noProof/>
              <w:szCs w:val="24"/>
              <w:lang w:val="en-US"/>
            </w:rPr>
            <w:instrText xml:space="preserve"> PAGEREF _Toc89358709 \h </w:instrText>
          </w:r>
          <w:r w:rsidR="00F16B36" w:rsidRPr="00CD6855">
            <w:rPr>
              <w:rFonts w:ascii="Avenir Next Ultra Light" w:hAnsi="Avenir Next Ultra Light"/>
              <w:bCs w:val="0"/>
              <w:noProof/>
              <w:szCs w:val="24"/>
            </w:rPr>
          </w:r>
          <w:r w:rsidR="00F16B36" w:rsidRPr="00CD6855">
            <w:rPr>
              <w:rFonts w:ascii="Avenir Next Ultra Light" w:hAnsi="Avenir Next Ultra Light"/>
              <w:bCs w:val="0"/>
              <w:noProof/>
              <w:szCs w:val="24"/>
            </w:rPr>
            <w:fldChar w:fldCharType="separate"/>
          </w:r>
          <w:r w:rsidR="00737AAD">
            <w:rPr>
              <w:rFonts w:ascii="Avenir Next Ultra Light" w:hAnsi="Avenir Next Ultra Light"/>
              <w:bCs w:val="0"/>
              <w:noProof/>
              <w:szCs w:val="24"/>
              <w:lang w:val="en-US"/>
            </w:rPr>
            <w:t>1</w:t>
          </w:r>
          <w:r w:rsidR="00F16B36" w:rsidRPr="00CD6855">
            <w:rPr>
              <w:rFonts w:ascii="Avenir Next Ultra Light" w:hAnsi="Avenir Next Ultra Light"/>
              <w:bCs w:val="0"/>
              <w:noProof/>
              <w:szCs w:val="24"/>
            </w:rPr>
            <w:fldChar w:fldCharType="end"/>
          </w:r>
        </w:p>
        <w:p w14:paraId="5B3BC028" w14:textId="79318B15" w:rsidR="00F16B36" w:rsidRPr="00CD6855" w:rsidRDefault="00A60F2B">
          <w:pPr>
            <w:pStyle w:val="TDC2"/>
            <w:rPr>
              <w:rFonts w:ascii="Avenir Next Ultra Light" w:eastAsiaTheme="minorEastAsia" w:hAnsi="Avenir Next Ultra Light"/>
              <w:bCs w:val="0"/>
              <w:noProof/>
              <w:color w:val="auto"/>
              <w:szCs w:val="24"/>
              <w:lang w:val="en-US" w:eastAsia="es-ES_tradnl"/>
            </w:rPr>
          </w:pPr>
          <w:r w:rsidRPr="00CD6855">
            <w:rPr>
              <w:rFonts w:ascii="Avenir Next Ultra Light" w:hAnsi="Avenir Next Ultra Light"/>
              <w:b/>
              <w:noProof/>
              <w:szCs w:val="24"/>
              <w:lang w:val="en-US"/>
            </w:rPr>
            <w:t>Analysis</w:t>
          </w:r>
          <w:r w:rsidR="00F16B36" w:rsidRPr="00CD6855">
            <w:rPr>
              <w:rFonts w:ascii="Avenir Next Ultra Light" w:hAnsi="Avenir Next Ultra Light"/>
              <w:bCs w:val="0"/>
              <w:noProof/>
              <w:szCs w:val="24"/>
              <w:lang w:val="en-US"/>
            </w:rPr>
            <w:tab/>
          </w:r>
          <w:r w:rsidR="00F16B36" w:rsidRPr="00CD6855">
            <w:rPr>
              <w:rFonts w:ascii="Avenir Next Ultra Light" w:hAnsi="Avenir Next Ultra Light"/>
              <w:bCs w:val="0"/>
              <w:noProof/>
              <w:szCs w:val="24"/>
            </w:rPr>
            <w:fldChar w:fldCharType="begin"/>
          </w:r>
          <w:r w:rsidR="00F16B36" w:rsidRPr="00CD6855">
            <w:rPr>
              <w:rFonts w:ascii="Avenir Next Ultra Light" w:hAnsi="Avenir Next Ultra Light"/>
              <w:bCs w:val="0"/>
              <w:noProof/>
              <w:szCs w:val="24"/>
              <w:lang w:val="en-US"/>
            </w:rPr>
            <w:instrText xml:space="preserve"> PAGEREF _Toc89358710 \h </w:instrText>
          </w:r>
          <w:r w:rsidR="00F16B36" w:rsidRPr="00CD6855">
            <w:rPr>
              <w:rFonts w:ascii="Avenir Next Ultra Light" w:hAnsi="Avenir Next Ultra Light"/>
              <w:bCs w:val="0"/>
              <w:noProof/>
              <w:szCs w:val="24"/>
            </w:rPr>
          </w:r>
          <w:r w:rsidR="00F16B36" w:rsidRPr="00CD6855">
            <w:rPr>
              <w:rFonts w:ascii="Avenir Next Ultra Light" w:hAnsi="Avenir Next Ultra Light"/>
              <w:bCs w:val="0"/>
              <w:noProof/>
              <w:szCs w:val="24"/>
            </w:rPr>
            <w:fldChar w:fldCharType="separate"/>
          </w:r>
          <w:r w:rsidR="00737AAD">
            <w:rPr>
              <w:rFonts w:ascii="Avenir Next Ultra Light" w:hAnsi="Avenir Next Ultra Light"/>
              <w:bCs w:val="0"/>
              <w:noProof/>
              <w:szCs w:val="24"/>
              <w:lang w:val="en-US"/>
            </w:rPr>
            <w:t>1</w:t>
          </w:r>
          <w:r w:rsidR="00F16B36" w:rsidRPr="00CD6855">
            <w:rPr>
              <w:rFonts w:ascii="Avenir Next Ultra Light" w:hAnsi="Avenir Next Ultra Light"/>
              <w:bCs w:val="0"/>
              <w:noProof/>
              <w:szCs w:val="24"/>
            </w:rPr>
            <w:fldChar w:fldCharType="end"/>
          </w:r>
        </w:p>
        <w:p w14:paraId="1E47AB2E" w14:textId="454CB9B7" w:rsidR="00F16B36" w:rsidRPr="00CD6855" w:rsidRDefault="00A60F2B">
          <w:pPr>
            <w:pStyle w:val="TDC2"/>
            <w:rPr>
              <w:rFonts w:ascii="Avenir Next Ultra Light" w:eastAsiaTheme="minorEastAsia" w:hAnsi="Avenir Next Ultra Light"/>
              <w:bCs w:val="0"/>
              <w:noProof/>
              <w:color w:val="auto"/>
              <w:szCs w:val="24"/>
              <w:lang w:val="en-US" w:eastAsia="es-ES_tradnl"/>
            </w:rPr>
          </w:pPr>
          <w:r w:rsidRPr="00CD6855">
            <w:rPr>
              <w:rFonts w:ascii="Avenir Next Ultra Light" w:hAnsi="Avenir Next Ultra Light"/>
              <w:b/>
              <w:noProof/>
              <w:szCs w:val="24"/>
              <w:lang w:val="en-US"/>
            </w:rPr>
            <w:t>Tests</w:t>
          </w:r>
          <w:r w:rsidR="00F16B36" w:rsidRPr="00CD6855">
            <w:rPr>
              <w:rFonts w:ascii="Avenir Next Ultra Light" w:hAnsi="Avenir Next Ultra Light"/>
              <w:b/>
              <w:noProof/>
              <w:szCs w:val="24"/>
              <w:lang w:val="en-US"/>
            </w:rPr>
            <w:t xml:space="preserve"> </w:t>
          </w:r>
          <w:r w:rsidRPr="00CD6855">
            <w:rPr>
              <w:rFonts w:ascii="Avenir Next Ultra Light" w:hAnsi="Avenir Next Ultra Light"/>
              <w:b/>
              <w:noProof/>
              <w:szCs w:val="24"/>
              <w:lang w:val="en-US"/>
            </w:rPr>
            <w:t>and</w:t>
          </w:r>
          <w:r w:rsidR="00F16B36" w:rsidRPr="00CD6855">
            <w:rPr>
              <w:rFonts w:ascii="Avenir Next Ultra Light" w:hAnsi="Avenir Next Ultra Light"/>
              <w:b/>
              <w:noProof/>
              <w:szCs w:val="24"/>
              <w:lang w:val="en-US"/>
            </w:rPr>
            <w:t xml:space="preserve"> </w:t>
          </w:r>
          <w:r w:rsidRPr="00CD6855">
            <w:rPr>
              <w:rFonts w:ascii="Avenir Next Ultra Light" w:hAnsi="Avenir Next Ultra Light"/>
              <w:b/>
              <w:noProof/>
              <w:szCs w:val="24"/>
              <w:lang w:val="en-US"/>
            </w:rPr>
            <w:t>results</w:t>
          </w:r>
          <w:r w:rsidR="00F16B36" w:rsidRPr="00CD6855">
            <w:rPr>
              <w:rFonts w:ascii="Avenir Next Ultra Light" w:hAnsi="Avenir Next Ultra Light"/>
              <w:bCs w:val="0"/>
              <w:noProof/>
              <w:szCs w:val="24"/>
              <w:lang w:val="en-US"/>
            </w:rPr>
            <w:tab/>
          </w:r>
          <w:r w:rsidR="00F16B36" w:rsidRPr="00CD6855">
            <w:rPr>
              <w:rFonts w:ascii="Avenir Next Ultra Light" w:hAnsi="Avenir Next Ultra Light"/>
              <w:bCs w:val="0"/>
              <w:noProof/>
              <w:szCs w:val="24"/>
            </w:rPr>
            <w:fldChar w:fldCharType="begin"/>
          </w:r>
          <w:r w:rsidR="00F16B36" w:rsidRPr="00CD6855">
            <w:rPr>
              <w:rFonts w:ascii="Avenir Next Ultra Light" w:hAnsi="Avenir Next Ultra Light"/>
              <w:bCs w:val="0"/>
              <w:noProof/>
              <w:szCs w:val="24"/>
              <w:lang w:val="en-US"/>
            </w:rPr>
            <w:instrText xml:space="preserve"> PAGEREF _Toc89358711 \h </w:instrText>
          </w:r>
          <w:r w:rsidR="00F16B36" w:rsidRPr="00CD6855">
            <w:rPr>
              <w:rFonts w:ascii="Avenir Next Ultra Light" w:hAnsi="Avenir Next Ultra Light"/>
              <w:bCs w:val="0"/>
              <w:noProof/>
              <w:szCs w:val="24"/>
            </w:rPr>
          </w:r>
          <w:r w:rsidR="00F16B36" w:rsidRPr="00CD6855">
            <w:rPr>
              <w:rFonts w:ascii="Avenir Next Ultra Light" w:hAnsi="Avenir Next Ultra Light"/>
              <w:bCs w:val="0"/>
              <w:noProof/>
              <w:szCs w:val="24"/>
            </w:rPr>
            <w:fldChar w:fldCharType="separate"/>
          </w:r>
          <w:r w:rsidR="00737AAD">
            <w:rPr>
              <w:rFonts w:ascii="Avenir Next Ultra Light" w:hAnsi="Avenir Next Ultra Light"/>
              <w:bCs w:val="0"/>
              <w:noProof/>
              <w:szCs w:val="24"/>
              <w:lang w:val="en-US"/>
            </w:rPr>
            <w:t>9</w:t>
          </w:r>
          <w:r w:rsidR="00F16B36" w:rsidRPr="00CD6855">
            <w:rPr>
              <w:rFonts w:ascii="Avenir Next Ultra Light" w:hAnsi="Avenir Next Ultra Light"/>
              <w:bCs w:val="0"/>
              <w:noProof/>
              <w:szCs w:val="24"/>
            </w:rPr>
            <w:fldChar w:fldCharType="end"/>
          </w:r>
        </w:p>
        <w:p w14:paraId="3E7EC5B9" w14:textId="0904BE0D" w:rsidR="00F16B36" w:rsidRPr="00CD6855" w:rsidRDefault="00A60F2B">
          <w:pPr>
            <w:pStyle w:val="TDC2"/>
            <w:rPr>
              <w:rFonts w:ascii="Avenir Next Ultra Light" w:eastAsiaTheme="minorEastAsia" w:hAnsi="Avenir Next Ultra Light"/>
              <w:bCs w:val="0"/>
              <w:noProof/>
              <w:color w:val="auto"/>
              <w:szCs w:val="24"/>
              <w:lang w:eastAsia="es-ES_tradnl"/>
            </w:rPr>
          </w:pPr>
          <w:r w:rsidRPr="00CD6855">
            <w:rPr>
              <w:rFonts w:ascii="Avenir Next Ultra Light" w:hAnsi="Avenir Next Ultra Light"/>
              <w:b/>
              <w:noProof/>
              <w:szCs w:val="24"/>
              <w:lang w:val="en-US"/>
            </w:rPr>
            <w:t>Conclusions</w:t>
          </w:r>
          <w:r w:rsidR="00F16B36" w:rsidRPr="00CD6855">
            <w:rPr>
              <w:rFonts w:ascii="Avenir Next Ultra Light" w:hAnsi="Avenir Next Ultra Light"/>
              <w:bCs w:val="0"/>
              <w:noProof/>
              <w:szCs w:val="24"/>
            </w:rPr>
            <w:tab/>
          </w:r>
          <w:r w:rsidR="00F16B36" w:rsidRPr="00CD6855">
            <w:rPr>
              <w:rFonts w:ascii="Avenir Next Ultra Light" w:hAnsi="Avenir Next Ultra Light"/>
              <w:bCs w:val="0"/>
              <w:noProof/>
              <w:szCs w:val="24"/>
            </w:rPr>
            <w:fldChar w:fldCharType="begin"/>
          </w:r>
          <w:r w:rsidR="00F16B36" w:rsidRPr="00CD6855">
            <w:rPr>
              <w:rFonts w:ascii="Avenir Next Ultra Light" w:hAnsi="Avenir Next Ultra Light"/>
              <w:bCs w:val="0"/>
              <w:noProof/>
              <w:szCs w:val="24"/>
            </w:rPr>
            <w:instrText xml:space="preserve"> PAGEREF _Toc89358712 \h </w:instrText>
          </w:r>
          <w:r w:rsidR="00F16B36" w:rsidRPr="00CD6855">
            <w:rPr>
              <w:rFonts w:ascii="Avenir Next Ultra Light" w:hAnsi="Avenir Next Ultra Light"/>
              <w:bCs w:val="0"/>
              <w:noProof/>
              <w:szCs w:val="24"/>
            </w:rPr>
          </w:r>
          <w:r w:rsidR="00F16B36" w:rsidRPr="00CD6855">
            <w:rPr>
              <w:rFonts w:ascii="Avenir Next Ultra Light" w:hAnsi="Avenir Next Ultra Light"/>
              <w:bCs w:val="0"/>
              <w:noProof/>
              <w:szCs w:val="24"/>
            </w:rPr>
            <w:fldChar w:fldCharType="separate"/>
          </w:r>
          <w:r w:rsidR="00737AAD">
            <w:rPr>
              <w:rFonts w:ascii="Avenir Next Ultra Light" w:hAnsi="Avenir Next Ultra Light"/>
              <w:bCs w:val="0"/>
              <w:noProof/>
              <w:szCs w:val="24"/>
            </w:rPr>
            <w:t>10</w:t>
          </w:r>
          <w:r w:rsidR="00F16B36" w:rsidRPr="00CD6855">
            <w:rPr>
              <w:rFonts w:ascii="Avenir Next Ultra Light" w:hAnsi="Avenir Next Ultra Light"/>
              <w:bCs w:val="0"/>
              <w:noProof/>
              <w:szCs w:val="24"/>
            </w:rPr>
            <w:fldChar w:fldCharType="end"/>
          </w:r>
        </w:p>
        <w:p w14:paraId="2E772AA3" w14:textId="20742506" w:rsidR="006E4F5A" w:rsidRPr="00CD6855" w:rsidRDefault="008875D7" w:rsidP="006457CF">
          <w:pPr>
            <w:jc w:val="both"/>
            <w:rPr>
              <w:rFonts w:ascii="Avenir Next Ultra Light" w:hAnsi="Avenir Next Ultra Light"/>
            </w:rPr>
            <w:sectPr w:rsidR="006E4F5A" w:rsidRPr="00CD6855">
              <w:footerReference w:type="even" r:id="rId14"/>
              <w:pgSz w:w="11907" w:h="16839"/>
              <w:pgMar w:top="2520" w:right="1800" w:bottom="1728" w:left="1800" w:header="720" w:footer="720" w:gutter="0"/>
              <w:pgNumType w:fmt="lowerRoman" w:start="1"/>
              <w:cols w:space="720"/>
              <w:titlePg/>
              <w:docGrid w:linePitch="360"/>
            </w:sectPr>
          </w:pPr>
          <w:r w:rsidRPr="00CD6855">
            <w:rPr>
              <w:rFonts w:ascii="Avenir Next Ultra Light" w:hAnsi="Avenir Next Ultra Light"/>
              <w:caps/>
              <w:color w:val="2A2A2A" w:themeColor="text2"/>
            </w:rPr>
            <w:fldChar w:fldCharType="end"/>
          </w:r>
        </w:p>
      </w:sdtContent>
    </w:sdt>
    <w:p w14:paraId="2CAB7679" w14:textId="70EB2F06" w:rsidR="006E4F5A" w:rsidRPr="00A60F2B" w:rsidRDefault="00F263E7" w:rsidP="006457CF">
      <w:pPr>
        <w:jc w:val="both"/>
        <w:rPr>
          <w:rFonts w:ascii="Baskerville" w:hAnsi="Baskerville"/>
        </w:rPr>
      </w:pPr>
    </w:p>
    <w:p w14:paraId="0E7F2A9F" w14:textId="57F5AEEA" w:rsidR="00C21F7F" w:rsidRPr="00A60F2B" w:rsidRDefault="00C21F7F" w:rsidP="006457CF">
      <w:pPr>
        <w:pStyle w:val="Ttulo2"/>
        <w:jc w:val="both"/>
        <w:rPr>
          <w:rFonts w:ascii="Baskerville" w:hAnsi="Baskerville"/>
          <w:lang w:val="en-US"/>
        </w:rPr>
      </w:pPr>
      <w:bookmarkStart w:id="0" w:name="_Toc89358709"/>
      <w:r w:rsidRPr="00A60F2B">
        <w:rPr>
          <w:rFonts w:ascii="Baskerville" w:hAnsi="Baskerville"/>
          <w:lang w:val="en-US"/>
        </w:rPr>
        <w:t>INTRODUCTION</w:t>
      </w:r>
      <w:bookmarkEnd w:id="0"/>
    </w:p>
    <w:p w14:paraId="011E38A1" w14:textId="5D0064E2" w:rsidR="006E4F5A" w:rsidRDefault="00C21F7F" w:rsidP="00CD6855">
      <w:pPr>
        <w:spacing w:after="240"/>
        <w:jc w:val="both"/>
        <w:rPr>
          <w:rFonts w:ascii="Avenir Next Ultra Light" w:hAnsi="Avenir Next Ultra Light"/>
          <w:color w:val="000000" w:themeColor="text1"/>
          <w:lang w:val="en-GB"/>
        </w:rPr>
      </w:pPr>
      <w:r w:rsidRPr="00CD6855">
        <w:rPr>
          <w:rFonts w:ascii="Avenir Next Ultra Light" w:hAnsi="Avenir Next Ultra Light"/>
          <w:color w:val="000000" w:themeColor="text1"/>
          <w:lang w:val="en-US"/>
        </w:rPr>
        <w:t xml:space="preserve">In this </w:t>
      </w:r>
      <w:r w:rsidR="00CD6855" w:rsidRPr="00CD6855">
        <w:rPr>
          <w:rFonts w:ascii="Avenir Next Ultra Light" w:hAnsi="Avenir Next Ultra Light"/>
          <w:color w:val="000000" w:themeColor="text1"/>
          <w:lang w:val="en-US"/>
        </w:rPr>
        <w:t xml:space="preserve">final delivery, we’ve decided to model a MAS Market which consists mainly of the </w:t>
      </w:r>
      <w:r w:rsidR="00CD6855" w:rsidRPr="00CD6855">
        <w:rPr>
          <w:rFonts w:ascii="Avenir Next Ultra Light" w:hAnsi="Avenir Next Ultra Light"/>
          <w:b/>
          <w:bCs/>
          <w:color w:val="000000" w:themeColor="text1"/>
          <w:lang w:val="en-GB"/>
        </w:rPr>
        <w:t>transaction</w:t>
      </w:r>
      <w:r w:rsidR="00CD6855" w:rsidRPr="00CD6855">
        <w:rPr>
          <w:rFonts w:ascii="Avenir Next Ultra Light" w:hAnsi="Avenir Next Ultra Light"/>
          <w:color w:val="000000" w:themeColor="text1"/>
          <w:lang w:val="en-GB"/>
        </w:rPr>
        <w:t xml:space="preserve"> between </w:t>
      </w:r>
      <w:r w:rsidR="00CD6855" w:rsidRPr="00CD6855">
        <w:rPr>
          <w:rFonts w:ascii="Avenir Next Ultra Light" w:hAnsi="Avenir Next Ultra Light"/>
          <w:b/>
          <w:bCs/>
          <w:color w:val="000000" w:themeColor="text1"/>
          <w:lang w:val="en-GB"/>
        </w:rPr>
        <w:t>art galleries</w:t>
      </w:r>
      <w:r w:rsidR="00CD6855" w:rsidRPr="00CD6855">
        <w:rPr>
          <w:rFonts w:ascii="Avenir Next Ultra Light" w:hAnsi="Avenir Next Ultra Light"/>
          <w:color w:val="000000" w:themeColor="text1"/>
          <w:lang w:val="en-GB"/>
        </w:rPr>
        <w:t xml:space="preserve"> and </w:t>
      </w:r>
      <w:r w:rsidR="00CD6855" w:rsidRPr="00CD6855">
        <w:rPr>
          <w:rFonts w:ascii="Avenir Next Ultra Light" w:hAnsi="Avenir Next Ultra Light"/>
          <w:b/>
          <w:bCs/>
          <w:color w:val="000000" w:themeColor="text1"/>
          <w:lang w:val="en-GB"/>
        </w:rPr>
        <w:t>collectors</w:t>
      </w:r>
      <w:r w:rsidR="00CD6855" w:rsidRPr="00CD6855">
        <w:rPr>
          <w:rFonts w:ascii="Avenir Next Ultra Light" w:hAnsi="Avenir Next Ultra Light"/>
          <w:color w:val="000000" w:themeColor="text1"/>
          <w:lang w:val="en-GB"/>
        </w:rPr>
        <w:t xml:space="preserve">, where the specific products that are sold and bought are </w:t>
      </w:r>
      <w:r w:rsidR="00CD6855" w:rsidRPr="00CD6855">
        <w:rPr>
          <w:rFonts w:ascii="Avenir Next Ultra Light" w:hAnsi="Avenir Next Ultra Light"/>
          <w:b/>
          <w:bCs/>
          <w:color w:val="000000" w:themeColor="text1"/>
          <w:lang w:val="en-GB"/>
        </w:rPr>
        <w:t>paintings</w:t>
      </w:r>
      <w:r w:rsidR="00CD6855" w:rsidRPr="00CD6855">
        <w:rPr>
          <w:rFonts w:ascii="Avenir Next Ultra Light" w:hAnsi="Avenir Next Ultra Light"/>
          <w:color w:val="000000" w:themeColor="text1"/>
          <w:lang w:val="en-GB"/>
        </w:rPr>
        <w:t xml:space="preserve">. </w:t>
      </w:r>
      <w:r w:rsidR="000128E9" w:rsidRPr="000128E9">
        <w:rPr>
          <w:rFonts w:ascii="Avenir Next Ultra Light" w:hAnsi="Avenir Next Ultra Light"/>
          <w:color w:val="000000" w:themeColor="text1"/>
          <w:lang w:val="en-GB"/>
        </w:rPr>
        <w:t>Communication is done through message passing (which we saw in the last practice).</w:t>
      </w:r>
    </w:p>
    <w:p w14:paraId="4BB5DC65" w14:textId="6DA522C3" w:rsidR="001213E0" w:rsidRPr="00CD6855" w:rsidRDefault="001213E0" w:rsidP="00CD6855">
      <w:pPr>
        <w:spacing w:after="240"/>
        <w:jc w:val="both"/>
        <w:rPr>
          <w:rFonts w:ascii="Avenir Next Ultra Light" w:hAnsi="Avenir Next Ultra Light"/>
          <w:color w:val="000000" w:themeColor="text1"/>
          <w:lang w:val="en-US"/>
        </w:rPr>
      </w:pPr>
      <w:r>
        <w:rPr>
          <w:rFonts w:ascii="Avenir Next Ultra Light" w:hAnsi="Avenir Next Ultra Light"/>
          <w:color w:val="000000" w:themeColor="text1"/>
          <w:lang w:val="en-GB"/>
        </w:rPr>
        <w:t xml:space="preserve">Although its process has involved the definition of interaction protocols among agents and the design of </w:t>
      </w:r>
      <w:r w:rsidR="007346CF">
        <w:rPr>
          <w:rFonts w:ascii="Avenir Next Ultra Light" w:hAnsi="Avenir Next Ultra Light"/>
          <w:color w:val="000000" w:themeColor="text1"/>
          <w:lang w:val="en-GB"/>
        </w:rPr>
        <w:t>the</w:t>
      </w:r>
      <w:r>
        <w:rPr>
          <w:rFonts w:ascii="Avenir Next Ultra Light" w:hAnsi="Avenir Next Ultra Light"/>
          <w:color w:val="000000" w:themeColor="text1"/>
          <w:lang w:val="en-GB"/>
        </w:rPr>
        <w:t xml:space="preserve"> interface</w:t>
      </w:r>
      <w:r w:rsidR="007346CF">
        <w:rPr>
          <w:rFonts w:ascii="Avenir Next Ultra Light" w:hAnsi="Avenir Next Ultra Light"/>
          <w:color w:val="000000" w:themeColor="text1"/>
          <w:lang w:val="en-GB"/>
        </w:rPr>
        <w:t xml:space="preserve"> in </w:t>
      </w:r>
      <w:proofErr w:type="spellStart"/>
      <w:r w:rsidR="007346CF">
        <w:rPr>
          <w:rFonts w:ascii="Avenir Next Ultra Light" w:hAnsi="Avenir Next Ultra Light"/>
          <w:color w:val="000000" w:themeColor="text1"/>
          <w:lang w:val="en-GB"/>
        </w:rPr>
        <w:t>NetLogo</w:t>
      </w:r>
      <w:proofErr w:type="spellEnd"/>
      <w:r w:rsidR="007346CF">
        <w:rPr>
          <w:rFonts w:ascii="Avenir Next Ultra Light" w:hAnsi="Avenir Next Ultra Light"/>
          <w:color w:val="000000" w:themeColor="text1"/>
          <w:lang w:val="en-GB"/>
        </w:rPr>
        <w:t xml:space="preserve">, the following document explains in detail how the project was coded, and which were the experiments we did to test it.   </w:t>
      </w:r>
      <w:r>
        <w:rPr>
          <w:rFonts w:ascii="Avenir Next Ultra Light" w:hAnsi="Avenir Next Ultra Light"/>
          <w:color w:val="000000" w:themeColor="text1"/>
          <w:lang w:val="en-GB"/>
        </w:rPr>
        <w:t xml:space="preserve"> </w:t>
      </w:r>
    </w:p>
    <w:p w14:paraId="3C259AA5" w14:textId="77777777" w:rsidR="00BB7D58" w:rsidRPr="00A60F2B" w:rsidRDefault="00BB7D58" w:rsidP="006457CF">
      <w:pPr>
        <w:jc w:val="both"/>
        <w:rPr>
          <w:rFonts w:ascii="Baskerville" w:hAnsi="Baskerville"/>
          <w:lang w:val="en-US"/>
        </w:rPr>
      </w:pPr>
    </w:p>
    <w:p w14:paraId="7F6F285D" w14:textId="0589F876" w:rsidR="006E4F5A" w:rsidRPr="00A60F2B" w:rsidRDefault="007B5FEE" w:rsidP="006457CF">
      <w:pPr>
        <w:pStyle w:val="Ttulo2"/>
        <w:jc w:val="both"/>
        <w:rPr>
          <w:rFonts w:ascii="Baskerville" w:hAnsi="Baskerville"/>
          <w:lang w:val="en-US"/>
        </w:rPr>
      </w:pPr>
      <w:bookmarkStart w:id="1" w:name="_Toc89358710"/>
      <w:r w:rsidRPr="00A60F2B">
        <w:rPr>
          <w:rFonts w:ascii="Baskerville" w:hAnsi="Baskerville"/>
          <w:lang w:val="en-US"/>
        </w:rPr>
        <w:t xml:space="preserve">CODE </w:t>
      </w:r>
      <w:r w:rsidR="000533B8" w:rsidRPr="00A60F2B">
        <w:rPr>
          <w:rFonts w:ascii="Baskerville" w:hAnsi="Baskerville"/>
          <w:lang w:val="en-US"/>
        </w:rPr>
        <w:t>ANALYSIS</w:t>
      </w:r>
      <w:bookmarkEnd w:id="1"/>
    </w:p>
    <w:p w14:paraId="71463E5C" w14:textId="77777777" w:rsidR="00C21F7F" w:rsidRPr="00A60F2B" w:rsidRDefault="00C21F7F" w:rsidP="006457CF">
      <w:pPr>
        <w:pStyle w:val="Ttulo2"/>
        <w:jc w:val="both"/>
        <w:rPr>
          <w:rFonts w:ascii="Baskerville" w:hAnsi="Baskerville" w:cstheme="minorBidi"/>
          <w:b w:val="0"/>
          <w:caps w:val="0"/>
          <w:color w:val="5F5F5F" w:themeColor="text2" w:themeTint="BF"/>
          <w:sz w:val="24"/>
          <w:szCs w:val="24"/>
          <w:lang w:val="en-US"/>
        </w:rPr>
      </w:pPr>
    </w:p>
    <w:p w14:paraId="749DA482" w14:textId="58E9DB21" w:rsidR="000128E9"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We’ve declared the following global and agents</w:t>
      </w:r>
      <w:r w:rsidR="00E05FBC">
        <w:rPr>
          <w:rFonts w:ascii="Avenir Next Ultra Light" w:hAnsi="Avenir Next Ultra Light"/>
          <w:color w:val="000000" w:themeColor="text1"/>
          <w:lang w:val="en-GB"/>
        </w:rPr>
        <w:t>’</w:t>
      </w:r>
      <w:r w:rsidRPr="00E05FBC">
        <w:rPr>
          <w:rFonts w:ascii="Avenir Next Ultra Light" w:hAnsi="Avenir Next Ultra Light"/>
          <w:color w:val="000000" w:themeColor="text1"/>
          <w:lang w:val="en-GB"/>
        </w:rPr>
        <w:t xml:space="preserve"> (turtles) variables:</w:t>
      </w:r>
    </w:p>
    <w:p w14:paraId="074D89F4" w14:textId="02747AB6"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2A7EDA35" wp14:editId="7DFEE355">
            <wp:extent cx="5274945" cy="4135120"/>
            <wp:effectExtent l="0" t="0" r="0" b="508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5"/>
                    <a:stretch>
                      <a:fillRect/>
                    </a:stretch>
                  </pic:blipFill>
                  <pic:spPr>
                    <a:xfrm>
                      <a:off x="0" y="0"/>
                      <a:ext cx="5274945" cy="4135120"/>
                    </a:xfrm>
                    <a:prstGeom prst="rect">
                      <a:avLst/>
                    </a:prstGeom>
                  </pic:spPr>
                </pic:pic>
              </a:graphicData>
            </a:graphic>
          </wp:inline>
        </w:drawing>
      </w:r>
    </w:p>
    <w:p w14:paraId="3D6858CA" w14:textId="73DCDCF9" w:rsidR="001B416E"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lastRenderedPageBreak/>
        <w:t xml:space="preserve">Like we can see, we’ve declared as global variables which ones that needs to be access to all agents (all the paintings, his authors, his buyers). The attribute </w:t>
      </w:r>
      <w:r w:rsidRPr="00E05FBC">
        <w:rPr>
          <w:rFonts w:ascii="Avenir Next Ultra Light" w:hAnsi="Avenir Next Ultra Light"/>
          <w:i/>
          <w:iCs/>
          <w:color w:val="000000" w:themeColor="text1"/>
          <w:lang w:val="en-GB"/>
        </w:rPr>
        <w:t>paintings-sold-to-process</w:t>
      </w:r>
      <w:r w:rsidRPr="00E05FBC">
        <w:rPr>
          <w:rFonts w:ascii="Avenir Next Ultra Light" w:hAnsi="Avenir Next Ultra Light"/>
          <w:color w:val="000000" w:themeColor="text1"/>
          <w:lang w:val="en-GB"/>
        </w:rPr>
        <w:t xml:space="preserve"> is a list for update the market’s interface when a painting be sold.</w:t>
      </w:r>
    </w:p>
    <w:p w14:paraId="2D51537A" w14:textId="560B59E0" w:rsidR="000128E9"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By the other way, we’ve the turtles’ attributes for galleries, collectors and paintings (the paintings aren’t agents, only is a turtle to see them in the market interface).</w:t>
      </w:r>
    </w:p>
    <w:p w14:paraId="0F7F9A5B" w14:textId="493A796B" w:rsidR="000128E9"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In the setup function, we setup the paintings, the galleries and the collectors.</w:t>
      </w:r>
    </w:p>
    <w:p w14:paraId="16DB744B" w14:textId="2C4BDC2F"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68C102B6" wp14:editId="1F8896BB">
            <wp:extent cx="1524000" cy="1074615"/>
            <wp:effectExtent l="0" t="0" r="0" b="508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6"/>
                    <a:stretch>
                      <a:fillRect/>
                    </a:stretch>
                  </pic:blipFill>
                  <pic:spPr>
                    <a:xfrm>
                      <a:off x="0" y="0"/>
                      <a:ext cx="1539170" cy="1085312"/>
                    </a:xfrm>
                    <a:prstGeom prst="rect">
                      <a:avLst/>
                    </a:prstGeom>
                  </pic:spPr>
                </pic:pic>
              </a:graphicData>
            </a:graphic>
          </wp:inline>
        </w:drawing>
      </w:r>
    </w:p>
    <w:p w14:paraId="754AB0EA" w14:textId="59B15B68" w:rsidR="001B416E"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 xml:space="preserve">In the paintings’ setup, we set all paintings attributes and load them in the market’s interface. We set them considering that always have the same two </w:t>
      </w:r>
      <w:r w:rsidR="00E05FBC">
        <w:rPr>
          <w:rFonts w:ascii="Avenir Next Ultra Light" w:hAnsi="Avenir Next Ultra Light"/>
          <w:color w:val="000000" w:themeColor="text1"/>
          <w:lang w:val="en-GB"/>
        </w:rPr>
        <w:t xml:space="preserve">art </w:t>
      </w:r>
      <w:r w:rsidRPr="00E05FBC">
        <w:rPr>
          <w:rFonts w:ascii="Avenir Next Ultra Light" w:hAnsi="Avenir Next Ultra Light"/>
          <w:color w:val="000000" w:themeColor="text1"/>
          <w:lang w:val="en-GB"/>
        </w:rPr>
        <w:t xml:space="preserve">galleries. </w:t>
      </w:r>
    </w:p>
    <w:p w14:paraId="0ED1ECCB" w14:textId="49C39B08"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lastRenderedPageBreak/>
        <w:drawing>
          <wp:inline distT="0" distB="0" distL="0" distR="0" wp14:anchorId="13EF3F0C" wp14:editId="2861C4B2">
            <wp:extent cx="5274945" cy="4288790"/>
            <wp:effectExtent l="0" t="0" r="0" b="3810"/>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17"/>
                    <a:stretch>
                      <a:fillRect/>
                    </a:stretch>
                  </pic:blipFill>
                  <pic:spPr>
                    <a:xfrm>
                      <a:off x="0" y="0"/>
                      <a:ext cx="5274945" cy="4288790"/>
                    </a:xfrm>
                    <a:prstGeom prst="rect">
                      <a:avLst/>
                    </a:prstGeom>
                  </pic:spPr>
                </pic:pic>
              </a:graphicData>
            </a:graphic>
          </wp:inline>
        </w:drawing>
      </w:r>
    </w:p>
    <w:p w14:paraId="701F6ED9" w14:textId="2C8D962D" w:rsidR="001B416E"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 xml:space="preserve">In the following picture, we’ve the galleries’ setup. Here we create two art galleries: the art gallery of Albacete and the art gallery of Madrid. We initialize their attributes and put them in market’s screen. </w:t>
      </w:r>
    </w:p>
    <w:p w14:paraId="2F785A5C" w14:textId="117EA5A7"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5EE55899" wp14:editId="7E5EAF79">
            <wp:extent cx="5274945" cy="2769870"/>
            <wp:effectExtent l="0" t="0" r="0" b="0"/>
            <wp:docPr id="5" name="Imagen 5"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Teams&#10;&#10;Descripción generada automáticamente"/>
                    <pic:cNvPicPr/>
                  </pic:nvPicPr>
                  <pic:blipFill>
                    <a:blip r:embed="rId18"/>
                    <a:stretch>
                      <a:fillRect/>
                    </a:stretch>
                  </pic:blipFill>
                  <pic:spPr>
                    <a:xfrm>
                      <a:off x="0" y="0"/>
                      <a:ext cx="5274945" cy="2769870"/>
                    </a:xfrm>
                    <a:prstGeom prst="rect">
                      <a:avLst/>
                    </a:prstGeom>
                  </pic:spPr>
                </pic:pic>
              </a:graphicData>
            </a:graphic>
          </wp:inline>
        </w:drawing>
      </w:r>
    </w:p>
    <w:p w14:paraId="42A5B256" w14:textId="1CE1AE55" w:rsidR="001B416E" w:rsidRPr="00E05FBC" w:rsidRDefault="001B416E" w:rsidP="00E05FBC">
      <w:pPr>
        <w:spacing w:after="240"/>
        <w:jc w:val="both"/>
        <w:rPr>
          <w:rFonts w:ascii="Avenir Next Ultra Light" w:hAnsi="Avenir Next Ultra Light"/>
          <w:color w:val="000000" w:themeColor="text1"/>
          <w:lang w:val="en-GB"/>
        </w:rPr>
      </w:pPr>
    </w:p>
    <w:p w14:paraId="18E9A948" w14:textId="32719EBB" w:rsidR="001B416E"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lastRenderedPageBreak/>
        <w:t xml:space="preserve">In the collectors’ setup, we create N collectors and initialize their attributes. As we can see, the collector’s preferences, which are his money and his preference author, are random. </w:t>
      </w:r>
    </w:p>
    <w:p w14:paraId="16B87B10" w14:textId="0F6A064C"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6F07C3FA" wp14:editId="73729FD1">
            <wp:extent cx="5216268" cy="4668239"/>
            <wp:effectExtent l="0" t="0" r="3810" b="5715"/>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con confianza media"/>
                    <pic:cNvPicPr/>
                  </pic:nvPicPr>
                  <pic:blipFill rotWithShape="1">
                    <a:blip r:embed="rId19"/>
                    <a:srcRect l="1106"/>
                    <a:stretch/>
                  </pic:blipFill>
                  <pic:spPr bwMode="auto">
                    <a:xfrm>
                      <a:off x="0" y="0"/>
                      <a:ext cx="5216582" cy="4668520"/>
                    </a:xfrm>
                    <a:prstGeom prst="rect">
                      <a:avLst/>
                    </a:prstGeom>
                    <a:ln>
                      <a:noFill/>
                    </a:ln>
                    <a:extLst>
                      <a:ext uri="{53640926-AAD7-44D8-BBD7-CCE9431645EC}">
                        <a14:shadowObscured xmlns:a14="http://schemas.microsoft.com/office/drawing/2010/main"/>
                      </a:ext>
                    </a:extLst>
                  </pic:spPr>
                </pic:pic>
              </a:graphicData>
            </a:graphic>
          </wp:inline>
        </w:drawing>
      </w:r>
    </w:p>
    <w:p w14:paraId="71803E57" w14:textId="0DD38AD4" w:rsidR="001B416E" w:rsidRPr="00E05FBC"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 xml:space="preserve">The ‘go’ function is like the last delivery. First, we swap messages and process them. Then send advertisements and see if a painting was sold to update it (process-paintings-sold). </w:t>
      </w:r>
    </w:p>
    <w:p w14:paraId="3AD88CCB" w14:textId="3EA45C76"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lastRenderedPageBreak/>
        <w:drawing>
          <wp:inline distT="0" distB="0" distL="0" distR="0" wp14:anchorId="29539D79" wp14:editId="4312ADDA">
            <wp:extent cx="5274945" cy="4642485"/>
            <wp:effectExtent l="0" t="0" r="0" b="571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0"/>
                    <a:stretch>
                      <a:fillRect/>
                    </a:stretch>
                  </pic:blipFill>
                  <pic:spPr>
                    <a:xfrm>
                      <a:off x="0" y="0"/>
                      <a:ext cx="5274945" cy="4642485"/>
                    </a:xfrm>
                    <a:prstGeom prst="rect">
                      <a:avLst/>
                    </a:prstGeom>
                  </pic:spPr>
                </pic:pic>
              </a:graphicData>
            </a:graphic>
          </wp:inline>
        </w:drawing>
      </w:r>
    </w:p>
    <w:p w14:paraId="427BF3A8" w14:textId="449EE0DC" w:rsidR="001B416E" w:rsidRDefault="000128E9"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color w:val="000000" w:themeColor="text1"/>
          <w:lang w:val="en-GB"/>
        </w:rPr>
        <w:t xml:space="preserve">In ‘send-ads’, </w:t>
      </w:r>
      <w:r w:rsidR="00BA1ECB">
        <w:rPr>
          <w:rFonts w:ascii="Avenir Next Ultra Light" w:hAnsi="Avenir Next Ultra Light"/>
          <w:color w:val="000000" w:themeColor="text1"/>
          <w:lang w:val="en-GB"/>
        </w:rPr>
        <w:t xml:space="preserve">we send an advertisement to a collector, checking if the collector hasn’t already received an ad of this gallery. When the gallery has sent each collector (when the number </w:t>
      </w:r>
      <w:r w:rsidR="00F657CC">
        <w:rPr>
          <w:rFonts w:ascii="Avenir Next Ultra Light" w:hAnsi="Avenir Next Ultra Light"/>
          <w:color w:val="000000" w:themeColor="text1"/>
          <w:lang w:val="en-GB"/>
        </w:rPr>
        <w:t xml:space="preserve">of ad receivers is equal to the number of collectors) the gallery doesn’t send more advertisements. </w:t>
      </w:r>
    </w:p>
    <w:p w14:paraId="1E253FF6" w14:textId="226A3DB5" w:rsidR="00F657CC" w:rsidRPr="00E602DA" w:rsidRDefault="00F657CC"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The next functions are very similar to the functions of message passing in the last delivery. The d</w:t>
      </w:r>
      <w:r w:rsidR="00E602DA">
        <w:rPr>
          <w:rFonts w:ascii="Avenir Next Ultra Light" w:hAnsi="Avenir Next Ultra Light"/>
          <w:color w:val="000000" w:themeColor="text1"/>
          <w:lang w:val="en-GB"/>
        </w:rPr>
        <w:t xml:space="preserve">ifference is that we add a list of values to pass with the messages that are necessary to an operation when we process it. Only the agents, a gallery or a collector can swap messages because the paintings aren’t real agents. The different kinds of messages are </w:t>
      </w:r>
      <w:r w:rsidR="00E602DA" w:rsidRPr="00E602DA">
        <w:rPr>
          <w:rFonts w:ascii="Avenir Next Ultra Light" w:hAnsi="Avenir Next Ultra Light"/>
          <w:i/>
          <w:iCs/>
          <w:color w:val="000000" w:themeColor="text1"/>
          <w:lang w:val="en-GB"/>
        </w:rPr>
        <w:t xml:space="preserve">AD, INFORM, REQUEST, RESPONSE, BUY, SELL </w:t>
      </w:r>
      <w:r w:rsidR="00E602DA" w:rsidRPr="00E602DA">
        <w:rPr>
          <w:rFonts w:ascii="Avenir Next Ultra Light" w:hAnsi="Avenir Next Ultra Light"/>
          <w:color w:val="000000" w:themeColor="text1"/>
          <w:lang w:val="en-GB"/>
        </w:rPr>
        <w:t>and</w:t>
      </w:r>
      <w:r w:rsidR="00E602DA" w:rsidRPr="00E602DA">
        <w:rPr>
          <w:rFonts w:ascii="Avenir Next Ultra Light" w:hAnsi="Avenir Next Ultra Light"/>
          <w:i/>
          <w:iCs/>
          <w:color w:val="000000" w:themeColor="text1"/>
          <w:lang w:val="en-GB"/>
        </w:rPr>
        <w:t xml:space="preserve"> SOLD</w:t>
      </w:r>
      <w:r w:rsidR="00102B2D">
        <w:rPr>
          <w:rFonts w:ascii="Avenir Next Ultra Light" w:hAnsi="Avenir Next Ultra Light"/>
          <w:i/>
          <w:iCs/>
          <w:color w:val="000000" w:themeColor="text1"/>
          <w:lang w:val="en-GB"/>
        </w:rPr>
        <w:t xml:space="preserve">, </w:t>
      </w:r>
      <w:r w:rsidR="00E602DA">
        <w:rPr>
          <w:rFonts w:ascii="Avenir Next Ultra Light" w:hAnsi="Avenir Next Ultra Light"/>
          <w:color w:val="000000" w:themeColor="text1"/>
          <w:lang w:val="en-GB"/>
        </w:rPr>
        <w:t xml:space="preserve">with a function similar </w:t>
      </w:r>
      <w:r w:rsidR="00102B2D">
        <w:rPr>
          <w:rFonts w:ascii="Avenir Next Ultra Light" w:hAnsi="Avenir Next Ultra Light"/>
          <w:color w:val="000000" w:themeColor="text1"/>
          <w:lang w:val="en-GB"/>
        </w:rPr>
        <w:t>like the illocutionary particles that we saw in theory.</w:t>
      </w:r>
    </w:p>
    <w:p w14:paraId="7900958F" w14:textId="529F106F" w:rsidR="001B416E"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lastRenderedPageBreak/>
        <w:drawing>
          <wp:inline distT="0" distB="0" distL="0" distR="0" wp14:anchorId="60456FEC" wp14:editId="4786CA21">
            <wp:extent cx="5274945" cy="267271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1"/>
                    <a:stretch>
                      <a:fillRect/>
                    </a:stretch>
                  </pic:blipFill>
                  <pic:spPr>
                    <a:xfrm>
                      <a:off x="0" y="0"/>
                      <a:ext cx="5274945" cy="2672715"/>
                    </a:xfrm>
                    <a:prstGeom prst="rect">
                      <a:avLst/>
                    </a:prstGeom>
                  </pic:spPr>
                </pic:pic>
              </a:graphicData>
            </a:graphic>
          </wp:inline>
        </w:drawing>
      </w:r>
    </w:p>
    <w:p w14:paraId="51A6A3F3" w14:textId="4793EB6B" w:rsidR="00F657CC" w:rsidRPr="00E05FBC" w:rsidRDefault="001D143D"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When a collector, the receiver, </w:t>
      </w:r>
      <w:r w:rsidR="00E96539">
        <w:rPr>
          <w:rFonts w:ascii="Avenir Next Ultra Light" w:hAnsi="Avenir Next Ultra Light"/>
          <w:color w:val="000000" w:themeColor="text1"/>
          <w:lang w:val="en-GB"/>
        </w:rPr>
        <w:t xml:space="preserve">process an advertisement message, first </w:t>
      </w:r>
      <w:proofErr w:type="spellStart"/>
      <w:r w:rsidR="00E96539">
        <w:rPr>
          <w:rFonts w:ascii="Avenir Next Ultra Light" w:hAnsi="Avenir Next Ultra Light"/>
          <w:color w:val="000000" w:themeColor="text1"/>
          <w:lang w:val="en-GB"/>
        </w:rPr>
        <w:t>chech</w:t>
      </w:r>
      <w:proofErr w:type="spellEnd"/>
      <w:r w:rsidR="00E96539">
        <w:rPr>
          <w:rFonts w:ascii="Avenir Next Ultra Light" w:hAnsi="Avenir Next Ultra Light"/>
          <w:color w:val="000000" w:themeColor="text1"/>
          <w:lang w:val="en-GB"/>
        </w:rPr>
        <w:t xml:space="preserve"> if the attributes are compatible (the same), and, if is the case, check if the author that is for his interest (index 1 of the preferences’ list) is the same that the advertisement. If is true, sends a message confirming to the gallery that is interested. If is false, sends one saying that it’s not interesting. </w:t>
      </w:r>
    </w:p>
    <w:p w14:paraId="2F0809C7" w14:textId="027AF60A"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5CB454F3" wp14:editId="35972533">
            <wp:extent cx="5274945" cy="2044065"/>
            <wp:effectExtent l="0" t="0" r="0" b="635"/>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22"/>
                    <a:stretch>
                      <a:fillRect/>
                    </a:stretch>
                  </pic:blipFill>
                  <pic:spPr>
                    <a:xfrm>
                      <a:off x="0" y="0"/>
                      <a:ext cx="5274945" cy="2044065"/>
                    </a:xfrm>
                    <a:prstGeom prst="rect">
                      <a:avLst/>
                    </a:prstGeom>
                  </pic:spPr>
                </pic:pic>
              </a:graphicData>
            </a:graphic>
          </wp:inline>
        </w:drawing>
      </w:r>
    </w:p>
    <w:p w14:paraId="423D8F4F" w14:textId="0F84A2E9" w:rsidR="001B416E" w:rsidRPr="00E05FBC" w:rsidRDefault="00AF46D2"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When the gallery, the receiver, receives the feedback of the colle</w:t>
      </w:r>
      <w:r w:rsidR="00FE63CE">
        <w:rPr>
          <w:rFonts w:ascii="Avenir Next Ultra Light" w:hAnsi="Avenir Next Ultra Light"/>
          <w:color w:val="000000" w:themeColor="text1"/>
          <w:lang w:val="en-GB"/>
        </w:rPr>
        <w:t>ctor, if the collector is interested, tries to sell him the painting. Else, asks for collector’s author preference. If the message of inform is that doesn’t have paintings of this artist</w:t>
      </w:r>
      <w:r w:rsidR="00152460">
        <w:rPr>
          <w:rFonts w:ascii="Avenir Next Ultra Light" w:hAnsi="Avenir Next Ultra Light"/>
          <w:color w:val="000000" w:themeColor="text1"/>
          <w:lang w:val="en-GB"/>
        </w:rPr>
        <w:t>, doesn’t do nothing and the communication finish.</w:t>
      </w:r>
    </w:p>
    <w:p w14:paraId="4EE1C46C" w14:textId="64A7775C" w:rsidR="001B416E" w:rsidRPr="00E05FBC" w:rsidRDefault="00C87FEF" w:rsidP="00E05FBC">
      <w:pPr>
        <w:spacing w:after="240"/>
        <w:jc w:val="both"/>
        <w:rPr>
          <w:rFonts w:ascii="Avenir Next Ultra Light" w:hAnsi="Avenir Next Ultra Light"/>
          <w:color w:val="000000" w:themeColor="text1"/>
          <w:lang w:val="en-GB"/>
        </w:rPr>
      </w:pPr>
      <w:r w:rsidRPr="00C87FEF">
        <w:rPr>
          <w:rFonts w:ascii="Avenir Next Ultra Light" w:hAnsi="Avenir Next Ultra Light"/>
          <w:color w:val="000000" w:themeColor="text1"/>
          <w:lang w:val="en-GB"/>
        </w:rPr>
        <w:lastRenderedPageBreak/>
        <w:drawing>
          <wp:inline distT="0" distB="0" distL="0" distR="0" wp14:anchorId="079AF92A" wp14:editId="229EBDF2">
            <wp:extent cx="5274945" cy="1996440"/>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3"/>
                    <a:stretch>
                      <a:fillRect/>
                    </a:stretch>
                  </pic:blipFill>
                  <pic:spPr>
                    <a:xfrm>
                      <a:off x="0" y="0"/>
                      <a:ext cx="5274945" cy="1996440"/>
                    </a:xfrm>
                    <a:prstGeom prst="rect">
                      <a:avLst/>
                    </a:prstGeom>
                  </pic:spPr>
                </pic:pic>
              </a:graphicData>
            </a:graphic>
          </wp:inline>
        </w:drawing>
      </w:r>
    </w:p>
    <w:p w14:paraId="4D0DC51A" w14:textId="21808C27" w:rsidR="001B416E" w:rsidRDefault="00584D18"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If the gallery sends a </w:t>
      </w:r>
      <w:r w:rsidRPr="00584D18">
        <w:rPr>
          <w:rFonts w:ascii="Avenir Next Ultra Light" w:hAnsi="Avenir Next Ultra Light"/>
          <w:i/>
          <w:iCs/>
          <w:color w:val="000000" w:themeColor="text1"/>
          <w:lang w:val="en-GB"/>
        </w:rPr>
        <w:t>REQUEST</w:t>
      </w:r>
      <w:r>
        <w:rPr>
          <w:rFonts w:ascii="Avenir Next Ultra Light" w:hAnsi="Avenir Next Ultra Light"/>
          <w:color w:val="000000" w:themeColor="text1"/>
          <w:lang w:val="en-GB"/>
        </w:rPr>
        <w:t xml:space="preserve"> message, the collector (the receiver) sends his preference</w:t>
      </w:r>
      <w:r w:rsidR="003C6FF5">
        <w:rPr>
          <w:rFonts w:ascii="Avenir Next Ultra Light" w:hAnsi="Avenir Next Ultra Light"/>
          <w:color w:val="000000" w:themeColor="text1"/>
          <w:lang w:val="en-GB"/>
        </w:rPr>
        <w:t xml:space="preserve"> author </w:t>
      </w:r>
      <w:r>
        <w:rPr>
          <w:rFonts w:ascii="Avenir Next Ultra Light" w:hAnsi="Avenir Next Ultra Light"/>
          <w:color w:val="000000" w:themeColor="text1"/>
          <w:lang w:val="en-GB"/>
        </w:rPr>
        <w:t>to them.</w:t>
      </w:r>
    </w:p>
    <w:p w14:paraId="2EF55268" w14:textId="6D30EF7A" w:rsidR="003C6FF5" w:rsidRPr="00E05FBC" w:rsidRDefault="003C6FF5"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When the gallery processes </w:t>
      </w:r>
      <w:r w:rsidR="00C87FEF">
        <w:rPr>
          <w:rFonts w:ascii="Avenir Next Ultra Light" w:hAnsi="Avenir Next Ultra Light"/>
          <w:color w:val="000000" w:themeColor="text1"/>
          <w:lang w:val="en-GB"/>
        </w:rPr>
        <w:t xml:space="preserve">the </w:t>
      </w:r>
      <w:r w:rsidR="00C87FEF" w:rsidRPr="00FC1C02">
        <w:rPr>
          <w:rFonts w:ascii="Avenir Next Ultra Light" w:hAnsi="Avenir Next Ultra Light"/>
          <w:i/>
          <w:iCs/>
          <w:color w:val="000000" w:themeColor="text1"/>
          <w:lang w:val="en-GB"/>
        </w:rPr>
        <w:t>RESPONSE</w:t>
      </w:r>
      <w:r w:rsidR="00C87FEF">
        <w:rPr>
          <w:rFonts w:ascii="Avenir Next Ultra Light" w:hAnsi="Avenir Next Ultra Light"/>
          <w:color w:val="000000" w:themeColor="text1"/>
          <w:lang w:val="en-GB"/>
        </w:rPr>
        <w:t xml:space="preserve"> message, if has the author tries to sell a painting to the collector. Else, only informs that </w:t>
      </w:r>
      <w:proofErr w:type="spellStart"/>
      <w:r w:rsidR="00C87FEF">
        <w:rPr>
          <w:rFonts w:ascii="Avenir Next Ultra Light" w:hAnsi="Avenir Next Ultra Light"/>
          <w:color w:val="000000" w:themeColor="text1"/>
          <w:lang w:val="en-GB"/>
        </w:rPr>
        <w:t>doesn</w:t>
      </w:r>
      <w:proofErr w:type="spellEnd"/>
      <w:r w:rsidR="00C87FEF">
        <w:rPr>
          <w:rFonts w:ascii="Avenir Next Ultra Light" w:hAnsi="Avenir Next Ultra Light"/>
          <w:color w:val="000000" w:themeColor="text1"/>
          <w:lang w:val="en-GB"/>
        </w:rPr>
        <w:t>’ have paintings by this artist.</w:t>
      </w:r>
    </w:p>
    <w:p w14:paraId="11BC52B6" w14:textId="2E059A7C" w:rsidR="001B416E" w:rsidRPr="00E05FBC" w:rsidRDefault="00F22DB8" w:rsidP="00E05FBC">
      <w:pPr>
        <w:spacing w:after="240"/>
        <w:jc w:val="both"/>
        <w:rPr>
          <w:rFonts w:ascii="Avenir Next Ultra Light" w:hAnsi="Avenir Next Ultra Light"/>
          <w:color w:val="000000" w:themeColor="text1"/>
          <w:lang w:val="en-GB"/>
        </w:rPr>
      </w:pPr>
      <w:r w:rsidRPr="00F22DB8">
        <w:rPr>
          <w:rFonts w:ascii="Avenir Next Ultra Light" w:hAnsi="Avenir Next Ultra Light"/>
          <w:color w:val="000000" w:themeColor="text1"/>
          <w:lang w:val="en-GB"/>
        </w:rPr>
        <w:drawing>
          <wp:inline distT="0" distB="0" distL="0" distR="0" wp14:anchorId="28045772" wp14:editId="2198BCAE">
            <wp:extent cx="5274945" cy="2683510"/>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4"/>
                    <a:stretch>
                      <a:fillRect/>
                    </a:stretch>
                  </pic:blipFill>
                  <pic:spPr>
                    <a:xfrm>
                      <a:off x="0" y="0"/>
                      <a:ext cx="5274945" cy="2683510"/>
                    </a:xfrm>
                    <a:prstGeom prst="rect">
                      <a:avLst/>
                    </a:prstGeom>
                  </pic:spPr>
                </pic:pic>
              </a:graphicData>
            </a:graphic>
          </wp:inline>
        </w:drawing>
      </w:r>
    </w:p>
    <w:p w14:paraId="7DF1C310" w14:textId="3A090052" w:rsidR="001B416E" w:rsidRPr="00E05FBC" w:rsidRDefault="00FC1C02"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To process a </w:t>
      </w:r>
      <w:r w:rsidRPr="00FC1C02">
        <w:rPr>
          <w:rFonts w:ascii="Avenir Next Ultra Light" w:hAnsi="Avenir Next Ultra Light"/>
          <w:i/>
          <w:iCs/>
          <w:color w:val="000000" w:themeColor="text1"/>
          <w:lang w:val="en-GB"/>
        </w:rPr>
        <w:t>SELL</w:t>
      </w:r>
      <w:r>
        <w:rPr>
          <w:rFonts w:ascii="Avenir Next Ultra Light" w:hAnsi="Avenir Next Ultra Light"/>
          <w:color w:val="000000" w:themeColor="text1"/>
          <w:lang w:val="en-GB"/>
        </w:rPr>
        <w:t xml:space="preserve"> message, the collector (receiver) </w:t>
      </w:r>
      <w:r w:rsidR="00A672A8">
        <w:rPr>
          <w:rFonts w:ascii="Avenir Next Ultra Light" w:hAnsi="Avenir Next Ultra Light"/>
          <w:color w:val="000000" w:themeColor="text1"/>
          <w:lang w:val="en-GB"/>
        </w:rPr>
        <w:t>compares</w:t>
      </w:r>
      <w:r>
        <w:rPr>
          <w:rFonts w:ascii="Avenir Next Ultra Light" w:hAnsi="Avenir Next Ultra Light"/>
          <w:color w:val="000000" w:themeColor="text1"/>
          <w:lang w:val="en-GB"/>
        </w:rPr>
        <w:t xml:space="preserve"> his preference price with the price of the painting and, if is equal or less than his preference price, </w:t>
      </w:r>
      <w:r w:rsidR="00A672A8">
        <w:rPr>
          <w:rFonts w:ascii="Avenir Next Ultra Light" w:hAnsi="Avenir Next Ultra Light"/>
          <w:color w:val="000000" w:themeColor="text1"/>
          <w:lang w:val="en-GB"/>
        </w:rPr>
        <w:t xml:space="preserve">sends a </w:t>
      </w:r>
      <w:r w:rsidR="00A672A8" w:rsidRPr="00A672A8">
        <w:rPr>
          <w:rFonts w:ascii="Avenir Next Ultra Light" w:hAnsi="Avenir Next Ultra Light"/>
          <w:i/>
          <w:iCs/>
          <w:color w:val="000000" w:themeColor="text1"/>
          <w:lang w:val="en-GB"/>
        </w:rPr>
        <w:t>BUY</w:t>
      </w:r>
      <w:r w:rsidR="00A672A8">
        <w:rPr>
          <w:rFonts w:ascii="Avenir Next Ultra Light" w:hAnsi="Avenir Next Ultra Light"/>
          <w:color w:val="000000" w:themeColor="text1"/>
          <w:lang w:val="en-GB"/>
        </w:rPr>
        <w:t xml:space="preserve"> message. Else, the collector negotiates the price: make the medium of the price and sends a </w:t>
      </w:r>
      <w:r w:rsidR="00A672A8" w:rsidRPr="00A672A8">
        <w:rPr>
          <w:rFonts w:ascii="Avenir Next Ultra Light" w:hAnsi="Avenir Next Ultra Light"/>
          <w:i/>
          <w:iCs/>
          <w:color w:val="000000" w:themeColor="text1"/>
          <w:lang w:val="en-GB"/>
        </w:rPr>
        <w:t>BUY</w:t>
      </w:r>
      <w:r w:rsidR="00A672A8">
        <w:rPr>
          <w:rFonts w:ascii="Avenir Next Ultra Light" w:hAnsi="Avenir Next Ultra Light"/>
          <w:color w:val="000000" w:themeColor="text1"/>
          <w:lang w:val="en-GB"/>
        </w:rPr>
        <w:t xml:space="preserve"> petition with this new price. </w:t>
      </w:r>
      <w:r w:rsidR="004461A6">
        <w:rPr>
          <w:rFonts w:ascii="Avenir Next Ultra Light" w:hAnsi="Avenir Next Ultra Light"/>
          <w:color w:val="000000" w:themeColor="text1"/>
          <w:lang w:val="en-GB"/>
        </w:rPr>
        <w:t>In the interface, is here when the collector goes to the gallery.</w:t>
      </w:r>
    </w:p>
    <w:p w14:paraId="1B009DBD" w14:textId="01B00A58" w:rsidR="001B416E" w:rsidRPr="00E05FBC" w:rsidRDefault="001B416E" w:rsidP="00E05FBC">
      <w:pPr>
        <w:spacing w:after="240"/>
        <w:jc w:val="both"/>
        <w:rPr>
          <w:rFonts w:ascii="Avenir Next Ultra Light" w:hAnsi="Avenir Next Ultra Light"/>
          <w:color w:val="000000" w:themeColor="text1"/>
          <w:lang w:val="en-GB"/>
        </w:rPr>
      </w:pPr>
    </w:p>
    <w:p w14:paraId="59898BAA" w14:textId="7B7F421E"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lastRenderedPageBreak/>
        <w:drawing>
          <wp:inline distT="0" distB="0" distL="0" distR="0" wp14:anchorId="0ED9EF06" wp14:editId="1666A972">
            <wp:extent cx="5274945" cy="2488565"/>
            <wp:effectExtent l="0" t="0" r="0" b="63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25"/>
                    <a:stretch>
                      <a:fillRect/>
                    </a:stretch>
                  </pic:blipFill>
                  <pic:spPr>
                    <a:xfrm>
                      <a:off x="0" y="0"/>
                      <a:ext cx="5274945" cy="2488565"/>
                    </a:xfrm>
                    <a:prstGeom prst="rect">
                      <a:avLst/>
                    </a:prstGeom>
                  </pic:spPr>
                </pic:pic>
              </a:graphicData>
            </a:graphic>
          </wp:inline>
        </w:drawing>
      </w:r>
    </w:p>
    <w:p w14:paraId="67DE6D36" w14:textId="6739981E" w:rsidR="001B416E" w:rsidRPr="00E05FBC" w:rsidRDefault="000D573A" w:rsidP="00E05FB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The gallery processes the </w:t>
      </w:r>
      <w:r w:rsidRPr="000D573A">
        <w:rPr>
          <w:rFonts w:ascii="Avenir Next Ultra Light" w:hAnsi="Avenir Next Ultra Light"/>
          <w:i/>
          <w:iCs/>
          <w:color w:val="000000" w:themeColor="text1"/>
          <w:lang w:val="en-GB"/>
        </w:rPr>
        <w:t>BUY</w:t>
      </w:r>
      <w:r>
        <w:rPr>
          <w:rFonts w:ascii="Avenir Next Ultra Light" w:hAnsi="Avenir Next Ultra Light"/>
          <w:color w:val="000000" w:themeColor="text1"/>
          <w:lang w:val="en-GB"/>
        </w:rPr>
        <w:t xml:space="preserve"> message sending a </w:t>
      </w:r>
      <w:r w:rsidRPr="000D573A">
        <w:rPr>
          <w:rFonts w:ascii="Avenir Next Ultra Light" w:hAnsi="Avenir Next Ultra Light"/>
          <w:i/>
          <w:iCs/>
          <w:color w:val="000000" w:themeColor="text1"/>
          <w:lang w:val="en-GB"/>
        </w:rPr>
        <w:t>SOLD</w:t>
      </w:r>
      <w:r>
        <w:rPr>
          <w:rFonts w:ascii="Avenir Next Ultra Light" w:hAnsi="Avenir Next Ultra Light"/>
          <w:color w:val="000000" w:themeColor="text1"/>
          <w:lang w:val="en-GB"/>
        </w:rPr>
        <w:t xml:space="preserve"> message if hasn’t </w:t>
      </w:r>
      <w:proofErr w:type="spellStart"/>
      <w:r>
        <w:rPr>
          <w:rFonts w:ascii="Avenir Next Ultra Light" w:hAnsi="Avenir Next Ultra Light"/>
          <w:color w:val="000000" w:themeColor="text1"/>
          <w:lang w:val="en-GB"/>
        </w:rPr>
        <w:t>aleready</w:t>
      </w:r>
      <w:proofErr w:type="spellEnd"/>
      <w:r>
        <w:rPr>
          <w:rFonts w:ascii="Avenir Next Ultra Light" w:hAnsi="Avenir Next Ultra Light"/>
          <w:color w:val="000000" w:themeColor="text1"/>
          <w:lang w:val="en-GB"/>
        </w:rPr>
        <w:t xml:space="preserve"> sold the painting (if is the case, sends an </w:t>
      </w:r>
      <w:r w:rsidRPr="000D573A">
        <w:rPr>
          <w:rFonts w:ascii="Avenir Next Ultra Light" w:hAnsi="Avenir Next Ultra Light"/>
          <w:i/>
          <w:iCs/>
          <w:color w:val="000000" w:themeColor="text1"/>
          <w:lang w:val="en-GB"/>
        </w:rPr>
        <w:t>INFORM</w:t>
      </w:r>
      <w:r>
        <w:rPr>
          <w:rFonts w:ascii="Avenir Next Ultra Light" w:hAnsi="Avenir Next Ultra Light"/>
          <w:color w:val="000000" w:themeColor="text1"/>
          <w:lang w:val="en-GB"/>
        </w:rPr>
        <w:t xml:space="preserve"> message).</w:t>
      </w:r>
    </w:p>
    <w:p w14:paraId="296AF486" w14:textId="0E2CF31F" w:rsidR="001B416E"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16796DED" wp14:editId="492C2266">
            <wp:extent cx="5274945" cy="1338580"/>
            <wp:effectExtent l="0" t="0" r="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26"/>
                    <a:stretch>
                      <a:fillRect/>
                    </a:stretch>
                  </pic:blipFill>
                  <pic:spPr>
                    <a:xfrm>
                      <a:off x="0" y="0"/>
                      <a:ext cx="5274945" cy="1338580"/>
                    </a:xfrm>
                    <a:prstGeom prst="rect">
                      <a:avLst/>
                    </a:prstGeom>
                  </pic:spPr>
                </pic:pic>
              </a:graphicData>
            </a:graphic>
          </wp:inline>
        </w:drawing>
      </w:r>
    </w:p>
    <w:p w14:paraId="6031C06E" w14:textId="77777777" w:rsidR="00152460" w:rsidRDefault="00152460" w:rsidP="00E05FBC">
      <w:pPr>
        <w:spacing w:after="240"/>
        <w:jc w:val="both"/>
        <w:rPr>
          <w:rFonts w:ascii="Avenir Next Ultra Light" w:hAnsi="Avenir Next Ultra Light"/>
          <w:color w:val="000000" w:themeColor="text1"/>
          <w:lang w:val="en-GB"/>
        </w:rPr>
      </w:pPr>
      <w:r w:rsidRPr="00152460">
        <w:rPr>
          <w:rFonts w:ascii="Avenir Next Ultra Light" w:hAnsi="Avenir Next Ultra Light"/>
          <w:color w:val="000000" w:themeColor="text1"/>
          <w:lang w:val="en-GB"/>
        </w:rPr>
        <w:t xml:space="preserve">The process of a </w:t>
      </w:r>
      <w:r w:rsidRPr="001053DB">
        <w:rPr>
          <w:rFonts w:ascii="Avenir Next Ultra Light" w:hAnsi="Avenir Next Ultra Light"/>
          <w:i/>
          <w:iCs/>
          <w:color w:val="000000" w:themeColor="text1"/>
          <w:lang w:val="en-GB"/>
        </w:rPr>
        <w:t>SOLD</w:t>
      </w:r>
      <w:r w:rsidRPr="00152460">
        <w:rPr>
          <w:rFonts w:ascii="Avenir Next Ultra Light" w:hAnsi="Avenir Next Ultra Light"/>
          <w:color w:val="000000" w:themeColor="text1"/>
          <w:lang w:val="en-GB"/>
        </w:rPr>
        <w:t xml:space="preserve"> message consists of updating the gallery's and the collector's money, updating the collector's paintings and setting this painting as sold. In the interface, this is when the collector returns to his initial position.</w:t>
      </w:r>
    </w:p>
    <w:p w14:paraId="5DA32B5A" w14:textId="5674F6ED" w:rsidR="001B416E" w:rsidRPr="00E05FBC" w:rsidRDefault="001B416E" w:rsidP="00E05FBC">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drawing>
          <wp:inline distT="0" distB="0" distL="0" distR="0" wp14:anchorId="1D7D31C9" wp14:editId="51AB9BD3">
            <wp:extent cx="5274945" cy="1221740"/>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27"/>
                    <a:stretch>
                      <a:fillRect/>
                    </a:stretch>
                  </pic:blipFill>
                  <pic:spPr>
                    <a:xfrm>
                      <a:off x="0" y="0"/>
                      <a:ext cx="5274945" cy="1221740"/>
                    </a:xfrm>
                    <a:prstGeom prst="rect">
                      <a:avLst/>
                    </a:prstGeom>
                  </pic:spPr>
                </pic:pic>
              </a:graphicData>
            </a:graphic>
          </wp:inline>
        </w:drawing>
      </w:r>
    </w:p>
    <w:p w14:paraId="38A06DDF" w14:textId="77777777" w:rsidR="00152460" w:rsidRDefault="00152460" w:rsidP="00E05FBC">
      <w:pPr>
        <w:spacing w:after="240"/>
        <w:jc w:val="both"/>
        <w:rPr>
          <w:rFonts w:ascii="Avenir Next Ultra Light" w:hAnsi="Avenir Next Ultra Light"/>
          <w:color w:val="000000" w:themeColor="text1"/>
          <w:lang w:val="en-GB"/>
        </w:rPr>
      </w:pPr>
      <w:r w:rsidRPr="00152460">
        <w:rPr>
          <w:rFonts w:ascii="Avenir Next Ultra Light" w:hAnsi="Avenir Next Ultra Light"/>
          <w:color w:val="000000" w:themeColor="text1"/>
          <w:lang w:val="en-GB"/>
        </w:rPr>
        <w:t>Each iteration calls this function which has the responsibility to change the colour of painting if it is sold.</w:t>
      </w:r>
    </w:p>
    <w:p w14:paraId="720BE367" w14:textId="5152BB5D" w:rsidR="00BB7D58" w:rsidRPr="003E3A5A" w:rsidRDefault="001B416E" w:rsidP="003E3A5A">
      <w:pPr>
        <w:spacing w:after="240"/>
        <w:jc w:val="both"/>
        <w:rPr>
          <w:rFonts w:ascii="Avenir Next Ultra Light" w:hAnsi="Avenir Next Ultra Light"/>
          <w:color w:val="000000" w:themeColor="text1"/>
          <w:lang w:val="en-GB"/>
        </w:rPr>
      </w:pPr>
      <w:r w:rsidRPr="00E05FBC">
        <w:rPr>
          <w:rFonts w:ascii="Avenir Next Ultra Light" w:hAnsi="Avenir Next Ultra Light"/>
          <w:noProof/>
          <w:color w:val="000000" w:themeColor="text1"/>
          <w:lang w:val="en-GB"/>
        </w:rPr>
        <w:lastRenderedPageBreak/>
        <w:drawing>
          <wp:inline distT="0" distB="0" distL="0" distR="0" wp14:anchorId="2EC96351" wp14:editId="7A3BD29D">
            <wp:extent cx="5274945" cy="3059430"/>
            <wp:effectExtent l="0" t="0" r="0" b="127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8"/>
                    <a:stretch>
                      <a:fillRect/>
                    </a:stretch>
                  </pic:blipFill>
                  <pic:spPr>
                    <a:xfrm>
                      <a:off x="0" y="0"/>
                      <a:ext cx="5274945" cy="3059430"/>
                    </a:xfrm>
                    <a:prstGeom prst="rect">
                      <a:avLst/>
                    </a:prstGeom>
                  </pic:spPr>
                </pic:pic>
              </a:graphicData>
            </a:graphic>
          </wp:inline>
        </w:drawing>
      </w:r>
    </w:p>
    <w:p w14:paraId="7C561F78" w14:textId="4D1FE4D2" w:rsidR="006F1C0F" w:rsidRPr="00A60F2B" w:rsidRDefault="0007097F" w:rsidP="006457CF">
      <w:pPr>
        <w:pStyle w:val="Ttulo2"/>
        <w:jc w:val="both"/>
        <w:rPr>
          <w:rFonts w:ascii="Baskerville" w:hAnsi="Baskerville"/>
          <w:lang w:val="en-US"/>
        </w:rPr>
      </w:pPr>
      <w:bookmarkStart w:id="2" w:name="_Toc89358711"/>
      <w:r w:rsidRPr="00A60F2B">
        <w:rPr>
          <w:rFonts w:ascii="Baskerville" w:hAnsi="Baskerville"/>
          <w:lang w:val="en-US"/>
        </w:rPr>
        <w:t>TESTS</w:t>
      </w:r>
      <w:r w:rsidR="00601AC1" w:rsidRPr="00A60F2B">
        <w:rPr>
          <w:rFonts w:ascii="Baskerville" w:hAnsi="Baskerville"/>
          <w:lang w:val="en-US"/>
        </w:rPr>
        <w:t xml:space="preserve"> AND RESULTS</w:t>
      </w:r>
      <w:bookmarkEnd w:id="2"/>
    </w:p>
    <w:p w14:paraId="1086BFA2" w14:textId="77777777" w:rsidR="00BA7384" w:rsidRPr="0013411C" w:rsidRDefault="00BA7384" w:rsidP="006457CF">
      <w:pPr>
        <w:pStyle w:val="Ttulo2"/>
        <w:jc w:val="both"/>
        <w:rPr>
          <w:rFonts w:ascii="Baskerville" w:hAnsi="Baskerville" w:cstheme="minorBidi"/>
          <w:b w:val="0"/>
          <w:caps w:val="0"/>
          <w:color w:val="5F5F5F" w:themeColor="text2" w:themeTint="BF"/>
          <w:sz w:val="24"/>
          <w:szCs w:val="24"/>
          <w:u w:val="single"/>
          <w:lang w:val="en-US"/>
        </w:rPr>
      </w:pPr>
    </w:p>
    <w:p w14:paraId="69863B4B" w14:textId="3F1B6A47" w:rsidR="00626294" w:rsidRPr="0013411C" w:rsidRDefault="00B0463D" w:rsidP="0013411C">
      <w:pPr>
        <w:spacing w:after="240"/>
        <w:jc w:val="both"/>
        <w:rPr>
          <w:rFonts w:ascii="Avenir Next Ultra Light" w:hAnsi="Avenir Next Ultra Light"/>
          <w:color w:val="000000" w:themeColor="text1"/>
          <w:u w:val="single"/>
          <w:lang w:val="en-GB"/>
        </w:rPr>
      </w:pPr>
      <w:r w:rsidRPr="0013411C">
        <w:rPr>
          <w:rFonts w:ascii="Avenir Next Ultra Light" w:hAnsi="Avenir Next Ultra Light"/>
          <w:color w:val="000000" w:themeColor="text1"/>
          <w:u w:val="single"/>
          <w:lang w:val="en-GB"/>
        </w:rPr>
        <w:t xml:space="preserve">The influence of the value of the </w:t>
      </w:r>
      <w:r w:rsidR="00DF7A4D" w:rsidRPr="0013411C">
        <w:rPr>
          <w:rFonts w:ascii="Avenir Next Ultra Light" w:hAnsi="Avenir Next Ultra Light"/>
          <w:color w:val="000000" w:themeColor="text1"/>
          <w:u w:val="single"/>
          <w:lang w:val="en-GB"/>
        </w:rPr>
        <w:t>number of collectors</w:t>
      </w:r>
    </w:p>
    <w:p w14:paraId="754C92C2" w14:textId="2947A1CD" w:rsidR="001325B9" w:rsidRDefault="0013411C" w:rsidP="0013411C">
      <w:pPr>
        <w:spacing w:after="240"/>
        <w:jc w:val="both"/>
        <w:rPr>
          <w:rFonts w:ascii="Avenir Next Ultra Light" w:hAnsi="Avenir Next Ultra Light"/>
          <w:color w:val="000000" w:themeColor="text1"/>
          <w:lang w:val="en-GB"/>
        </w:rPr>
      </w:pPr>
      <w:r w:rsidRPr="0013411C">
        <w:rPr>
          <w:rFonts w:ascii="Avenir Next Ultra Light" w:hAnsi="Avenir Next Ultra Light"/>
          <w:color w:val="000000" w:themeColor="text1"/>
          <w:lang w:val="en-GB"/>
        </w:rPr>
        <w:t xml:space="preserve">Each collector </w:t>
      </w:r>
      <w:r>
        <w:rPr>
          <w:rFonts w:ascii="Avenir Next Ultra Light" w:hAnsi="Avenir Next Ultra Light"/>
          <w:color w:val="000000" w:themeColor="text1"/>
          <w:lang w:val="en-GB"/>
        </w:rPr>
        <w:t xml:space="preserve">can get as maximum two paintings, because there are two art galleries that contact with them. </w:t>
      </w:r>
      <w:r w:rsidRPr="0013411C">
        <w:rPr>
          <w:rFonts w:ascii="Avenir Next Ultra Light" w:hAnsi="Avenir Next Ultra Light"/>
          <w:color w:val="000000" w:themeColor="text1"/>
          <w:lang w:val="en-GB"/>
        </w:rPr>
        <w:t xml:space="preserve">More collectors </w:t>
      </w:r>
      <w:r w:rsidR="004A6296" w:rsidRPr="0013411C">
        <w:rPr>
          <w:rFonts w:ascii="Avenir Next Ultra Light" w:hAnsi="Avenir Next Ultra Light"/>
          <w:color w:val="000000" w:themeColor="text1"/>
          <w:lang w:val="en-GB"/>
        </w:rPr>
        <w:t>mean</w:t>
      </w:r>
      <w:r w:rsidRPr="0013411C">
        <w:rPr>
          <w:rFonts w:ascii="Avenir Next Ultra Light" w:hAnsi="Avenir Next Ultra Light"/>
          <w:color w:val="000000" w:themeColor="text1"/>
          <w:lang w:val="en-GB"/>
        </w:rPr>
        <w:t xml:space="preserve"> more likely to sell paintings, which means better performance.</w:t>
      </w:r>
    </w:p>
    <w:p w14:paraId="64B7E7FA" w14:textId="634D457D" w:rsidR="0013411C" w:rsidRDefault="004A6296" w:rsidP="0013411C">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We can see it in the following captures:</w:t>
      </w:r>
    </w:p>
    <w:p w14:paraId="266FC113" w14:textId="6B7584F4" w:rsidR="004A6296" w:rsidRDefault="004A6296" w:rsidP="0013411C">
      <w:pPr>
        <w:spacing w:after="240"/>
        <w:jc w:val="both"/>
        <w:rPr>
          <w:rFonts w:ascii="Avenir Next Ultra Light" w:hAnsi="Avenir Next Ultra Light"/>
          <w:color w:val="000000" w:themeColor="text1"/>
          <w:lang w:val="en-GB"/>
        </w:rPr>
      </w:pPr>
      <w:r w:rsidRPr="004A6296">
        <w:rPr>
          <w:rFonts w:ascii="Avenir Next Ultra Light" w:hAnsi="Avenir Next Ultra Light"/>
          <w:color w:val="000000" w:themeColor="text1"/>
          <w:lang w:val="en-GB"/>
        </w:rPr>
        <w:drawing>
          <wp:inline distT="0" distB="0" distL="0" distR="0" wp14:anchorId="167A80F3" wp14:editId="3773FBCC">
            <wp:extent cx="5274945" cy="2611755"/>
            <wp:effectExtent l="0" t="0" r="0" b="444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29"/>
                    <a:stretch>
                      <a:fillRect/>
                    </a:stretch>
                  </pic:blipFill>
                  <pic:spPr>
                    <a:xfrm>
                      <a:off x="0" y="0"/>
                      <a:ext cx="5274945" cy="2611755"/>
                    </a:xfrm>
                    <a:prstGeom prst="rect">
                      <a:avLst/>
                    </a:prstGeom>
                  </pic:spPr>
                </pic:pic>
              </a:graphicData>
            </a:graphic>
          </wp:inline>
        </w:drawing>
      </w:r>
    </w:p>
    <w:p w14:paraId="115DBBEA" w14:textId="1A0CB9DD" w:rsidR="001325B9" w:rsidRDefault="004A6296" w:rsidP="004A6296">
      <w:pPr>
        <w:spacing w:after="240"/>
        <w:jc w:val="both"/>
        <w:rPr>
          <w:rFonts w:ascii="Avenir Next Ultra Light" w:hAnsi="Avenir Next Ultra Light"/>
          <w:color w:val="000000" w:themeColor="text1"/>
          <w:lang w:val="en-GB"/>
        </w:rPr>
      </w:pPr>
      <w:r w:rsidRPr="004A6296">
        <w:rPr>
          <w:rFonts w:ascii="Avenir Next Ultra Light" w:hAnsi="Avenir Next Ultra Light"/>
          <w:color w:val="000000" w:themeColor="text1"/>
          <w:lang w:val="en-GB"/>
        </w:rPr>
        <w:lastRenderedPageBreak/>
        <w:drawing>
          <wp:inline distT="0" distB="0" distL="0" distR="0" wp14:anchorId="0CA8919E" wp14:editId="56FDD7D1">
            <wp:extent cx="5274945" cy="2606675"/>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0"/>
                    <a:stretch>
                      <a:fillRect/>
                    </a:stretch>
                  </pic:blipFill>
                  <pic:spPr>
                    <a:xfrm>
                      <a:off x="0" y="0"/>
                      <a:ext cx="5274945" cy="2606675"/>
                    </a:xfrm>
                    <a:prstGeom prst="rect">
                      <a:avLst/>
                    </a:prstGeom>
                  </pic:spPr>
                </pic:pic>
              </a:graphicData>
            </a:graphic>
          </wp:inline>
        </w:drawing>
      </w:r>
    </w:p>
    <w:p w14:paraId="75430662" w14:textId="4B9D02CD" w:rsidR="004A6296" w:rsidRPr="004A6296" w:rsidRDefault="004A6296" w:rsidP="004A6296">
      <w:pPr>
        <w:spacing w:after="240"/>
        <w:jc w:val="both"/>
        <w:rPr>
          <w:rFonts w:ascii="Avenir Next Ultra Light" w:hAnsi="Avenir Next Ultra Light"/>
          <w:color w:val="000000" w:themeColor="text1"/>
          <w:lang w:val="en-GB"/>
        </w:rPr>
      </w:pPr>
      <w:r>
        <w:rPr>
          <w:rFonts w:ascii="Avenir Next Ultra Light" w:hAnsi="Avenir Next Ultra Light"/>
          <w:color w:val="000000" w:themeColor="text1"/>
          <w:lang w:val="en-GB"/>
        </w:rPr>
        <w:t xml:space="preserve">With 6 collectors there is more paintings sold (more squares in </w:t>
      </w:r>
      <w:proofErr w:type="spellStart"/>
      <w:r>
        <w:rPr>
          <w:rFonts w:ascii="Avenir Next Ultra Light" w:hAnsi="Avenir Next Ultra Light"/>
          <w:color w:val="000000" w:themeColor="text1"/>
          <w:lang w:val="en-GB"/>
        </w:rPr>
        <w:t>gray</w:t>
      </w:r>
      <w:proofErr w:type="spellEnd"/>
      <w:r>
        <w:rPr>
          <w:rFonts w:ascii="Avenir Next Ultra Light" w:hAnsi="Avenir Next Ultra Light"/>
          <w:color w:val="000000" w:themeColor="text1"/>
          <w:lang w:val="en-GB"/>
        </w:rPr>
        <w:t>).</w:t>
      </w:r>
    </w:p>
    <w:p w14:paraId="5CB95C9E" w14:textId="77777777" w:rsidR="004A6296" w:rsidRPr="004A6296" w:rsidRDefault="004A6296" w:rsidP="006457CF">
      <w:pPr>
        <w:jc w:val="both"/>
        <w:rPr>
          <w:rFonts w:ascii="Baskerville" w:hAnsi="Baskerville"/>
          <w:lang w:val="en-GB"/>
        </w:rPr>
      </w:pPr>
    </w:p>
    <w:p w14:paraId="2C8B9CEF" w14:textId="68C52E2E" w:rsidR="000533B8" w:rsidRPr="00A60F2B" w:rsidRDefault="000533B8" w:rsidP="006457CF">
      <w:pPr>
        <w:pStyle w:val="Ttulo2"/>
        <w:jc w:val="both"/>
        <w:rPr>
          <w:rFonts w:ascii="Baskerville" w:hAnsi="Baskerville"/>
          <w:lang w:val="en-US"/>
        </w:rPr>
      </w:pPr>
      <w:bookmarkStart w:id="3" w:name="_Toc89358712"/>
      <w:r w:rsidRPr="00A60F2B">
        <w:rPr>
          <w:rFonts w:ascii="Baskerville" w:hAnsi="Baskerville"/>
          <w:lang w:val="en-US"/>
        </w:rPr>
        <w:t>CONCLUSIONS</w:t>
      </w:r>
      <w:bookmarkEnd w:id="3"/>
    </w:p>
    <w:p w14:paraId="69EACD1A" w14:textId="71F25E5D" w:rsidR="00F33D5B" w:rsidRPr="00A60F2B" w:rsidRDefault="00737AAD" w:rsidP="006457CF">
      <w:pPr>
        <w:pStyle w:val="Listaconvietas"/>
        <w:numPr>
          <w:ilvl w:val="0"/>
          <w:numId w:val="0"/>
        </w:numPr>
        <w:ind w:left="360" w:hanging="360"/>
        <w:jc w:val="both"/>
        <w:rPr>
          <w:rFonts w:ascii="Baskerville" w:hAnsi="Baskerville"/>
          <w:i w:val="0"/>
          <w:iCs/>
          <w:lang w:val="en-US"/>
        </w:rPr>
      </w:pPr>
      <w:r w:rsidRPr="00737AAD">
        <w:rPr>
          <w:rFonts w:ascii="Avenir Next Ultra Light" w:hAnsi="Avenir Next Ultra Light"/>
          <w:i w:val="0"/>
          <w:color w:val="000000" w:themeColor="text1"/>
          <w:szCs w:val="24"/>
          <w:lang w:val="en-GB"/>
        </w:rPr>
        <w:t>In conclusion, performance is higher when there are more collectors.</w:t>
      </w:r>
    </w:p>
    <w:p w14:paraId="353B9151" w14:textId="4942A77E" w:rsidR="00117122" w:rsidRPr="00A60F2B" w:rsidRDefault="00117122" w:rsidP="006457CF">
      <w:pPr>
        <w:pStyle w:val="Listaconvietas"/>
        <w:numPr>
          <w:ilvl w:val="0"/>
          <w:numId w:val="0"/>
        </w:numPr>
        <w:ind w:left="360" w:hanging="360"/>
        <w:jc w:val="both"/>
        <w:rPr>
          <w:rFonts w:ascii="Baskerville" w:hAnsi="Baskerville"/>
          <w:i w:val="0"/>
          <w:iCs/>
          <w:lang w:val="en-US"/>
        </w:rPr>
      </w:pPr>
    </w:p>
    <w:p w14:paraId="1D20692A" w14:textId="7F6F224E" w:rsidR="00117122" w:rsidRPr="00A60F2B" w:rsidRDefault="00117122" w:rsidP="006457CF">
      <w:pPr>
        <w:pStyle w:val="Listaconvietas"/>
        <w:numPr>
          <w:ilvl w:val="0"/>
          <w:numId w:val="0"/>
        </w:numPr>
        <w:ind w:left="360" w:hanging="360"/>
        <w:jc w:val="both"/>
        <w:rPr>
          <w:rFonts w:ascii="Baskerville" w:hAnsi="Baskerville"/>
          <w:i w:val="0"/>
          <w:iCs/>
          <w:lang w:val="en-US"/>
        </w:rPr>
      </w:pPr>
    </w:p>
    <w:p w14:paraId="6584176D" w14:textId="17838BA3" w:rsidR="00117122" w:rsidRPr="00A60F2B" w:rsidRDefault="00117122" w:rsidP="006457CF">
      <w:pPr>
        <w:pStyle w:val="Listaconvietas"/>
        <w:numPr>
          <w:ilvl w:val="0"/>
          <w:numId w:val="0"/>
        </w:numPr>
        <w:ind w:left="360" w:hanging="360"/>
        <w:jc w:val="both"/>
        <w:rPr>
          <w:rFonts w:ascii="Baskerville" w:hAnsi="Baskerville"/>
          <w:i w:val="0"/>
          <w:iCs/>
          <w:lang w:val="en-US"/>
        </w:rPr>
      </w:pPr>
    </w:p>
    <w:p w14:paraId="2C90BA4B" w14:textId="77777777" w:rsidR="00117122" w:rsidRPr="00A60F2B" w:rsidRDefault="00117122" w:rsidP="006457CF">
      <w:pPr>
        <w:pStyle w:val="Listaconvietas"/>
        <w:numPr>
          <w:ilvl w:val="0"/>
          <w:numId w:val="0"/>
        </w:numPr>
        <w:ind w:left="360" w:hanging="360"/>
        <w:jc w:val="both"/>
        <w:rPr>
          <w:rFonts w:ascii="Baskerville" w:hAnsi="Baskerville"/>
          <w:i w:val="0"/>
          <w:iCs/>
          <w:lang w:val="en-US"/>
        </w:rPr>
      </w:pPr>
    </w:p>
    <w:sectPr w:rsidR="00117122" w:rsidRPr="00A60F2B">
      <w:footerReference w:type="default" r:id="rId31"/>
      <w:pgSz w:w="11907" w:h="1683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3A6B6" w14:textId="77777777" w:rsidR="00F263E7" w:rsidRDefault="00F263E7">
      <w:pPr>
        <w:spacing w:after="0" w:line="240" w:lineRule="auto"/>
      </w:pPr>
      <w:r>
        <w:separator/>
      </w:r>
    </w:p>
  </w:endnote>
  <w:endnote w:type="continuationSeparator" w:id="0">
    <w:p w14:paraId="703A27D3" w14:textId="77777777" w:rsidR="00F263E7" w:rsidRDefault="00F26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FreesiaUPC">
    <w:panose1 w:val="020B0604020202020204"/>
    <w:charset w:val="00"/>
    <w:family w:val="swiss"/>
    <w:pitch w:val="variable"/>
    <w:sig w:usb0="81000007" w:usb1="00000002"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Baskerville">
    <w:panose1 w:val="02020502070401020303"/>
    <w:charset w:val="00"/>
    <w:family w:val="roman"/>
    <w:pitch w:val="variable"/>
    <w:sig w:usb0="80000067" w:usb1="02000000" w:usb2="00000000" w:usb3="00000000" w:csb0="0000019F" w:csb1="00000000"/>
  </w:font>
  <w:font w:name="Avenir Next Ultra Light">
    <w:panose1 w:val="020B0203020202020204"/>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98045940"/>
      <w:docPartObj>
        <w:docPartGallery w:val="Page Numbers (Bottom of Page)"/>
        <w:docPartUnique/>
      </w:docPartObj>
    </w:sdtPr>
    <w:sdtEndPr>
      <w:rPr>
        <w:rStyle w:val="Nmerodepgina"/>
      </w:rPr>
    </w:sdtEndPr>
    <w:sdtContent>
      <w:p w14:paraId="0741E5AF" w14:textId="75900EF9" w:rsidR="006F1C0F" w:rsidRDefault="006F1C0F" w:rsidP="006C76E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E8B0B6C" w14:textId="77777777" w:rsidR="006F1C0F" w:rsidRDefault="006F1C0F" w:rsidP="006F1C0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color w:val="000000" w:themeColor="text1"/>
      </w:rPr>
      <w:id w:val="1703591980"/>
      <w:docPartObj>
        <w:docPartGallery w:val="Page Numbers (Bottom of Page)"/>
        <w:docPartUnique/>
      </w:docPartObj>
    </w:sdtPr>
    <w:sdtEndPr>
      <w:rPr>
        <w:rStyle w:val="Nmerodepgina"/>
      </w:rPr>
    </w:sdtEndPr>
    <w:sdtContent>
      <w:p w14:paraId="0D8732A6" w14:textId="5C3F1938" w:rsidR="006F1C0F" w:rsidRPr="00E8577E" w:rsidRDefault="006F1C0F" w:rsidP="006C76E6">
        <w:pPr>
          <w:pStyle w:val="Piedepgina"/>
          <w:framePr w:wrap="none" w:vAnchor="text" w:hAnchor="margin" w:xAlign="right" w:y="1"/>
          <w:rPr>
            <w:rStyle w:val="Nmerodepgina"/>
            <w:color w:val="000000" w:themeColor="text1"/>
          </w:rPr>
        </w:pPr>
        <w:r w:rsidRPr="00E8577E">
          <w:rPr>
            <w:rStyle w:val="Nmerodepgina"/>
            <w:color w:val="000000" w:themeColor="text1"/>
          </w:rPr>
          <w:fldChar w:fldCharType="begin"/>
        </w:r>
        <w:r w:rsidRPr="00E8577E">
          <w:rPr>
            <w:rStyle w:val="Nmerodepgina"/>
            <w:color w:val="000000" w:themeColor="text1"/>
          </w:rPr>
          <w:instrText xml:space="preserve"> PAGE </w:instrText>
        </w:r>
        <w:r w:rsidRPr="00E8577E">
          <w:rPr>
            <w:rStyle w:val="Nmerodepgina"/>
            <w:color w:val="000000" w:themeColor="text1"/>
          </w:rPr>
          <w:fldChar w:fldCharType="separate"/>
        </w:r>
        <w:r w:rsidR="00F33D5B" w:rsidRPr="00E8577E">
          <w:rPr>
            <w:rStyle w:val="Nmerodepgina"/>
            <w:noProof/>
            <w:color w:val="000000" w:themeColor="text1"/>
          </w:rPr>
          <w:t>2</w:t>
        </w:r>
        <w:r w:rsidRPr="00E8577E">
          <w:rPr>
            <w:rStyle w:val="Nmerodepgina"/>
            <w:color w:val="000000" w:themeColor="text1"/>
          </w:rPr>
          <w:fldChar w:fldCharType="end"/>
        </w:r>
      </w:p>
    </w:sdtContent>
  </w:sdt>
  <w:p w14:paraId="15F99722" w14:textId="52F835C9" w:rsidR="006E4F5A" w:rsidRDefault="00F263E7" w:rsidP="006F1C0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A1521" w14:textId="77777777" w:rsidR="00F263E7" w:rsidRDefault="00F263E7">
      <w:pPr>
        <w:spacing w:after="0" w:line="240" w:lineRule="auto"/>
      </w:pPr>
      <w:r>
        <w:separator/>
      </w:r>
    </w:p>
  </w:footnote>
  <w:footnote w:type="continuationSeparator" w:id="0">
    <w:p w14:paraId="2B1F217D" w14:textId="77777777" w:rsidR="00F263E7" w:rsidRDefault="00F26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11A15"/>
    <w:multiLevelType w:val="hybridMultilevel"/>
    <w:tmpl w:val="B644E8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54416C3"/>
    <w:multiLevelType w:val="hybridMultilevel"/>
    <w:tmpl w:val="BC468424"/>
    <w:lvl w:ilvl="0" w:tplc="01187756">
      <w:start w:val="1"/>
      <w:numFmt w:val="bullet"/>
      <w:lvlText w:val=""/>
      <w:lvlJc w:val="left"/>
      <w:pPr>
        <w:ind w:left="360" w:hanging="360"/>
      </w:pPr>
      <w:rPr>
        <w:rFonts w:ascii="Symbol" w:hAnsi="Symbol" w:hint="default"/>
        <w:color w:val="F75952" w:themeColor="accent1"/>
        <w:sz w:val="20"/>
      </w:rPr>
    </w:lvl>
    <w:lvl w:ilvl="1" w:tplc="95DC9578" w:tentative="1">
      <w:start w:val="1"/>
      <w:numFmt w:val="bullet"/>
      <w:lvlText w:val="o"/>
      <w:lvlJc w:val="left"/>
      <w:pPr>
        <w:ind w:left="1440" w:hanging="360"/>
      </w:pPr>
      <w:rPr>
        <w:rFonts w:ascii="Courier New" w:hAnsi="Courier New" w:cs="Courier New" w:hint="default"/>
      </w:rPr>
    </w:lvl>
    <w:lvl w:ilvl="2" w:tplc="8C52A04C" w:tentative="1">
      <w:start w:val="1"/>
      <w:numFmt w:val="bullet"/>
      <w:lvlText w:val=""/>
      <w:lvlJc w:val="left"/>
      <w:pPr>
        <w:ind w:left="2160" w:hanging="360"/>
      </w:pPr>
      <w:rPr>
        <w:rFonts w:ascii="Wingdings" w:hAnsi="Wingdings" w:hint="default"/>
      </w:rPr>
    </w:lvl>
    <w:lvl w:ilvl="3" w:tplc="1098F13E" w:tentative="1">
      <w:start w:val="1"/>
      <w:numFmt w:val="bullet"/>
      <w:lvlText w:val=""/>
      <w:lvlJc w:val="left"/>
      <w:pPr>
        <w:ind w:left="2880" w:hanging="360"/>
      </w:pPr>
      <w:rPr>
        <w:rFonts w:ascii="Symbol" w:hAnsi="Symbol" w:hint="default"/>
      </w:rPr>
    </w:lvl>
    <w:lvl w:ilvl="4" w:tplc="94B4329C" w:tentative="1">
      <w:start w:val="1"/>
      <w:numFmt w:val="bullet"/>
      <w:lvlText w:val="o"/>
      <w:lvlJc w:val="left"/>
      <w:pPr>
        <w:ind w:left="3600" w:hanging="360"/>
      </w:pPr>
      <w:rPr>
        <w:rFonts w:ascii="Courier New" w:hAnsi="Courier New" w:cs="Courier New" w:hint="default"/>
      </w:rPr>
    </w:lvl>
    <w:lvl w:ilvl="5" w:tplc="D2BE3D96" w:tentative="1">
      <w:start w:val="1"/>
      <w:numFmt w:val="bullet"/>
      <w:lvlText w:val=""/>
      <w:lvlJc w:val="left"/>
      <w:pPr>
        <w:ind w:left="4320" w:hanging="360"/>
      </w:pPr>
      <w:rPr>
        <w:rFonts w:ascii="Wingdings" w:hAnsi="Wingdings" w:hint="default"/>
      </w:rPr>
    </w:lvl>
    <w:lvl w:ilvl="6" w:tplc="1F4AD4E0" w:tentative="1">
      <w:start w:val="1"/>
      <w:numFmt w:val="bullet"/>
      <w:lvlText w:val=""/>
      <w:lvlJc w:val="left"/>
      <w:pPr>
        <w:ind w:left="5040" w:hanging="360"/>
      </w:pPr>
      <w:rPr>
        <w:rFonts w:ascii="Symbol" w:hAnsi="Symbol" w:hint="default"/>
      </w:rPr>
    </w:lvl>
    <w:lvl w:ilvl="7" w:tplc="0B728B80" w:tentative="1">
      <w:start w:val="1"/>
      <w:numFmt w:val="bullet"/>
      <w:lvlText w:val="o"/>
      <w:lvlJc w:val="left"/>
      <w:pPr>
        <w:ind w:left="5760" w:hanging="360"/>
      </w:pPr>
      <w:rPr>
        <w:rFonts w:ascii="Courier New" w:hAnsi="Courier New" w:cs="Courier New" w:hint="default"/>
      </w:rPr>
    </w:lvl>
    <w:lvl w:ilvl="8" w:tplc="22FECEFE" w:tentative="1">
      <w:start w:val="1"/>
      <w:numFmt w:val="bullet"/>
      <w:lvlText w:val=""/>
      <w:lvlJc w:val="left"/>
      <w:pPr>
        <w:ind w:left="6480" w:hanging="360"/>
      </w:pPr>
      <w:rPr>
        <w:rFonts w:ascii="Wingdings" w:hAnsi="Wingdings" w:hint="default"/>
      </w:rPr>
    </w:lvl>
  </w:abstractNum>
  <w:abstractNum w:abstractNumId="12" w15:restartNumberingAfterBreak="0">
    <w:nsid w:val="521F3BC3"/>
    <w:multiLevelType w:val="hybridMultilevel"/>
    <w:tmpl w:val="FB6AD80A"/>
    <w:lvl w:ilvl="0" w:tplc="85522010">
      <w:start w:val="1"/>
      <w:numFmt w:val="decimal"/>
      <w:pStyle w:val="Listaconnmeros"/>
      <w:lvlText w:val="%1."/>
      <w:lvlJc w:val="left"/>
      <w:pPr>
        <w:ind w:left="360" w:hanging="360"/>
      </w:pPr>
      <w:rPr>
        <w:rFonts w:hint="default"/>
      </w:rPr>
    </w:lvl>
    <w:lvl w:ilvl="1" w:tplc="4CDCF000">
      <w:start w:val="1"/>
      <w:numFmt w:val="lowerLetter"/>
      <w:lvlText w:val="%2."/>
      <w:lvlJc w:val="left"/>
      <w:pPr>
        <w:ind w:left="1440" w:hanging="360"/>
      </w:pPr>
    </w:lvl>
    <w:lvl w:ilvl="2" w:tplc="C2200068">
      <w:start w:val="1"/>
      <w:numFmt w:val="lowerRoman"/>
      <w:lvlText w:val="%3."/>
      <w:lvlJc w:val="right"/>
      <w:pPr>
        <w:ind w:left="2160" w:hanging="180"/>
      </w:pPr>
    </w:lvl>
    <w:lvl w:ilvl="3" w:tplc="CC36B880">
      <w:start w:val="1"/>
      <w:numFmt w:val="decimal"/>
      <w:lvlText w:val="%4."/>
      <w:lvlJc w:val="left"/>
      <w:pPr>
        <w:ind w:left="2880" w:hanging="360"/>
      </w:pPr>
    </w:lvl>
    <w:lvl w:ilvl="4" w:tplc="874E2EF2" w:tentative="1">
      <w:start w:val="1"/>
      <w:numFmt w:val="lowerLetter"/>
      <w:lvlText w:val="%5."/>
      <w:lvlJc w:val="left"/>
      <w:pPr>
        <w:ind w:left="3600" w:hanging="360"/>
      </w:pPr>
    </w:lvl>
    <w:lvl w:ilvl="5" w:tplc="60E00792" w:tentative="1">
      <w:start w:val="1"/>
      <w:numFmt w:val="lowerRoman"/>
      <w:lvlText w:val="%6."/>
      <w:lvlJc w:val="right"/>
      <w:pPr>
        <w:ind w:left="4320" w:hanging="180"/>
      </w:pPr>
    </w:lvl>
    <w:lvl w:ilvl="6" w:tplc="B198859A" w:tentative="1">
      <w:start w:val="1"/>
      <w:numFmt w:val="decimal"/>
      <w:lvlText w:val="%7."/>
      <w:lvlJc w:val="left"/>
      <w:pPr>
        <w:ind w:left="5040" w:hanging="360"/>
      </w:pPr>
    </w:lvl>
    <w:lvl w:ilvl="7" w:tplc="F2265C10" w:tentative="1">
      <w:start w:val="1"/>
      <w:numFmt w:val="lowerLetter"/>
      <w:lvlText w:val="%8."/>
      <w:lvlJc w:val="left"/>
      <w:pPr>
        <w:ind w:left="5760" w:hanging="360"/>
      </w:pPr>
    </w:lvl>
    <w:lvl w:ilvl="8" w:tplc="55400472" w:tentative="1">
      <w:start w:val="1"/>
      <w:numFmt w:val="lowerRoman"/>
      <w:lvlText w:val="%9."/>
      <w:lvlJc w:val="right"/>
      <w:pPr>
        <w:ind w:left="6480" w:hanging="180"/>
      </w:pPr>
    </w:lvl>
  </w:abstractNum>
  <w:abstractNum w:abstractNumId="13" w15:restartNumberingAfterBreak="0">
    <w:nsid w:val="5FD65AD5"/>
    <w:multiLevelType w:val="hybridMultilevel"/>
    <w:tmpl w:val="D6F63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7B734274"/>
    <w:multiLevelType w:val="hybridMultilevel"/>
    <w:tmpl w:val="28DC00DE"/>
    <w:lvl w:ilvl="0" w:tplc="C3EE3C70">
      <w:start w:val="1"/>
      <w:numFmt w:val="bullet"/>
      <w:pStyle w:val="Listaconvietas"/>
      <w:lvlText w:val=""/>
      <w:lvlJc w:val="left"/>
      <w:pPr>
        <w:tabs>
          <w:tab w:val="num" w:pos="360"/>
        </w:tabs>
        <w:ind w:left="360" w:hanging="360"/>
      </w:pPr>
      <w:rPr>
        <w:rFonts w:ascii="Symbol" w:hAnsi="Symbol" w:hint="default"/>
        <w:color w:val="F75952" w:themeColor="accent1"/>
        <w:sz w:val="20"/>
      </w:rPr>
    </w:lvl>
    <w:lvl w:ilvl="1" w:tplc="DF205F04">
      <w:start w:val="1"/>
      <w:numFmt w:val="bullet"/>
      <w:lvlText w:val="o"/>
      <w:lvlJc w:val="left"/>
      <w:pPr>
        <w:ind w:left="1440" w:hanging="360"/>
      </w:pPr>
      <w:rPr>
        <w:rFonts w:ascii="Courier New" w:hAnsi="Courier New" w:cs="Courier New" w:hint="default"/>
      </w:rPr>
    </w:lvl>
    <w:lvl w:ilvl="2" w:tplc="ADEA581E" w:tentative="1">
      <w:start w:val="1"/>
      <w:numFmt w:val="bullet"/>
      <w:lvlText w:val=""/>
      <w:lvlJc w:val="left"/>
      <w:pPr>
        <w:ind w:left="2160" w:hanging="360"/>
      </w:pPr>
      <w:rPr>
        <w:rFonts w:ascii="Wingdings" w:hAnsi="Wingdings" w:hint="default"/>
      </w:rPr>
    </w:lvl>
    <w:lvl w:ilvl="3" w:tplc="D83C2702" w:tentative="1">
      <w:start w:val="1"/>
      <w:numFmt w:val="bullet"/>
      <w:lvlText w:val=""/>
      <w:lvlJc w:val="left"/>
      <w:pPr>
        <w:ind w:left="2880" w:hanging="360"/>
      </w:pPr>
      <w:rPr>
        <w:rFonts w:ascii="Symbol" w:hAnsi="Symbol" w:hint="default"/>
      </w:rPr>
    </w:lvl>
    <w:lvl w:ilvl="4" w:tplc="F594BC48" w:tentative="1">
      <w:start w:val="1"/>
      <w:numFmt w:val="bullet"/>
      <w:lvlText w:val="o"/>
      <w:lvlJc w:val="left"/>
      <w:pPr>
        <w:ind w:left="3600" w:hanging="360"/>
      </w:pPr>
      <w:rPr>
        <w:rFonts w:ascii="Courier New" w:hAnsi="Courier New" w:cs="Courier New" w:hint="default"/>
      </w:rPr>
    </w:lvl>
    <w:lvl w:ilvl="5" w:tplc="C76AA178" w:tentative="1">
      <w:start w:val="1"/>
      <w:numFmt w:val="bullet"/>
      <w:lvlText w:val=""/>
      <w:lvlJc w:val="left"/>
      <w:pPr>
        <w:ind w:left="4320" w:hanging="360"/>
      </w:pPr>
      <w:rPr>
        <w:rFonts w:ascii="Wingdings" w:hAnsi="Wingdings" w:hint="default"/>
      </w:rPr>
    </w:lvl>
    <w:lvl w:ilvl="6" w:tplc="DF1AA256" w:tentative="1">
      <w:start w:val="1"/>
      <w:numFmt w:val="bullet"/>
      <w:lvlText w:val=""/>
      <w:lvlJc w:val="left"/>
      <w:pPr>
        <w:ind w:left="5040" w:hanging="360"/>
      </w:pPr>
      <w:rPr>
        <w:rFonts w:ascii="Symbol" w:hAnsi="Symbol" w:hint="default"/>
      </w:rPr>
    </w:lvl>
    <w:lvl w:ilvl="7" w:tplc="4A1EF4A6" w:tentative="1">
      <w:start w:val="1"/>
      <w:numFmt w:val="bullet"/>
      <w:lvlText w:val="o"/>
      <w:lvlJc w:val="left"/>
      <w:pPr>
        <w:ind w:left="5760" w:hanging="360"/>
      </w:pPr>
      <w:rPr>
        <w:rFonts w:ascii="Courier New" w:hAnsi="Courier New" w:cs="Courier New" w:hint="default"/>
      </w:rPr>
    </w:lvl>
    <w:lvl w:ilvl="8" w:tplc="23FAA5AC"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1"/>
  </w:num>
  <w:num w:numId="4">
    <w:abstractNumId w:val="11"/>
  </w:num>
  <w:num w:numId="5">
    <w:abstractNumId w:val="11"/>
  </w:num>
  <w:num w:numId="6">
    <w:abstractNumId w:val="8"/>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C0F"/>
    <w:rsid w:val="000128E9"/>
    <w:rsid w:val="00013D22"/>
    <w:rsid w:val="00021EE1"/>
    <w:rsid w:val="0004616C"/>
    <w:rsid w:val="000533B8"/>
    <w:rsid w:val="0007097F"/>
    <w:rsid w:val="00075111"/>
    <w:rsid w:val="000B3D6F"/>
    <w:rsid w:val="000C0A38"/>
    <w:rsid w:val="000D573A"/>
    <w:rsid w:val="000D5A6B"/>
    <w:rsid w:val="00102B2D"/>
    <w:rsid w:val="001053DB"/>
    <w:rsid w:val="00117122"/>
    <w:rsid w:val="001213E0"/>
    <w:rsid w:val="001325B9"/>
    <w:rsid w:val="0013411C"/>
    <w:rsid w:val="00142BC6"/>
    <w:rsid w:val="00152460"/>
    <w:rsid w:val="001763DA"/>
    <w:rsid w:val="001B416E"/>
    <w:rsid w:val="001C55BC"/>
    <w:rsid w:val="001D143D"/>
    <w:rsid w:val="001E59BA"/>
    <w:rsid w:val="002307C4"/>
    <w:rsid w:val="00243EF7"/>
    <w:rsid w:val="002B7B05"/>
    <w:rsid w:val="00335D3D"/>
    <w:rsid w:val="00336C8B"/>
    <w:rsid w:val="00365479"/>
    <w:rsid w:val="003C6FF5"/>
    <w:rsid w:val="003E3A5A"/>
    <w:rsid w:val="004461A6"/>
    <w:rsid w:val="00496F3E"/>
    <w:rsid w:val="004A35B8"/>
    <w:rsid w:val="004A6296"/>
    <w:rsid w:val="00545402"/>
    <w:rsid w:val="00563634"/>
    <w:rsid w:val="00584D18"/>
    <w:rsid w:val="00601AC1"/>
    <w:rsid w:val="00621F72"/>
    <w:rsid w:val="00623C70"/>
    <w:rsid w:val="00626294"/>
    <w:rsid w:val="00631634"/>
    <w:rsid w:val="006457CF"/>
    <w:rsid w:val="006A3B07"/>
    <w:rsid w:val="006C29E5"/>
    <w:rsid w:val="006C4CF6"/>
    <w:rsid w:val="006F1C0F"/>
    <w:rsid w:val="007345DF"/>
    <w:rsid w:val="007346CF"/>
    <w:rsid w:val="007369D7"/>
    <w:rsid w:val="00737AAD"/>
    <w:rsid w:val="007940BF"/>
    <w:rsid w:val="007B5FEE"/>
    <w:rsid w:val="008237FF"/>
    <w:rsid w:val="00841960"/>
    <w:rsid w:val="00866E77"/>
    <w:rsid w:val="008875D7"/>
    <w:rsid w:val="008B6D67"/>
    <w:rsid w:val="008D5865"/>
    <w:rsid w:val="008E07EB"/>
    <w:rsid w:val="00990FE5"/>
    <w:rsid w:val="00991D62"/>
    <w:rsid w:val="009C42AC"/>
    <w:rsid w:val="00A04F3C"/>
    <w:rsid w:val="00A33981"/>
    <w:rsid w:val="00A54452"/>
    <w:rsid w:val="00A60F2B"/>
    <w:rsid w:val="00A66677"/>
    <w:rsid w:val="00A672A8"/>
    <w:rsid w:val="00A825DA"/>
    <w:rsid w:val="00A90753"/>
    <w:rsid w:val="00AB33E8"/>
    <w:rsid w:val="00AC0A91"/>
    <w:rsid w:val="00AE4C7F"/>
    <w:rsid w:val="00AF46D2"/>
    <w:rsid w:val="00B0463D"/>
    <w:rsid w:val="00BA1ECB"/>
    <w:rsid w:val="00BA734B"/>
    <w:rsid w:val="00BA7384"/>
    <w:rsid w:val="00BB7D58"/>
    <w:rsid w:val="00C21F7F"/>
    <w:rsid w:val="00C24C2B"/>
    <w:rsid w:val="00C81B07"/>
    <w:rsid w:val="00C87FEF"/>
    <w:rsid w:val="00CB16A8"/>
    <w:rsid w:val="00CD6855"/>
    <w:rsid w:val="00D15666"/>
    <w:rsid w:val="00D23BE9"/>
    <w:rsid w:val="00D96093"/>
    <w:rsid w:val="00DA0D86"/>
    <w:rsid w:val="00DA2D02"/>
    <w:rsid w:val="00DB51E5"/>
    <w:rsid w:val="00DB60D5"/>
    <w:rsid w:val="00DF7A4D"/>
    <w:rsid w:val="00E0500A"/>
    <w:rsid w:val="00E05FBC"/>
    <w:rsid w:val="00E4110C"/>
    <w:rsid w:val="00E602DA"/>
    <w:rsid w:val="00E8577E"/>
    <w:rsid w:val="00E96539"/>
    <w:rsid w:val="00EA2D22"/>
    <w:rsid w:val="00EC4538"/>
    <w:rsid w:val="00F16B36"/>
    <w:rsid w:val="00F22DB8"/>
    <w:rsid w:val="00F263E7"/>
    <w:rsid w:val="00F33D5B"/>
    <w:rsid w:val="00F63B70"/>
    <w:rsid w:val="00F657CC"/>
    <w:rsid w:val="00FA70B3"/>
    <w:rsid w:val="00FC1C02"/>
    <w:rsid w:val="00FC25AC"/>
    <w:rsid w:val="00FE63C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D4656"/>
  <w15:docId w15:val="{4B49F39B-DCA2-804D-9E8C-3AC0E222C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931"/>
    <w:rPr>
      <w:lang w:val="es-ES"/>
    </w:rPr>
  </w:style>
  <w:style w:type="paragraph" w:styleId="Ttulo1">
    <w:name w:val="heading 1"/>
    <w:basedOn w:val="Normal"/>
    <w:next w:val="Normal"/>
    <w:link w:val="Ttulo1C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Ttulo2">
    <w:name w:val="heading 2"/>
    <w:basedOn w:val="Normal"/>
    <w:next w:val="Normal"/>
    <w:link w:val="Ttulo2C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Ttulo3">
    <w:name w:val="heading 3"/>
    <w:basedOn w:val="Normal"/>
    <w:next w:val="Normal"/>
    <w:link w:val="Ttulo3C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Ttulo4">
    <w:name w:val="heading 4"/>
    <w:basedOn w:val="Normal"/>
    <w:next w:val="Normal"/>
    <w:link w:val="Ttulo4C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Ttulo5">
    <w:name w:val="heading 5"/>
    <w:basedOn w:val="Normal"/>
    <w:next w:val="Normal"/>
    <w:link w:val="Ttulo5C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Ttulo6">
    <w:name w:val="heading 6"/>
    <w:basedOn w:val="Normal"/>
    <w:next w:val="Normal"/>
    <w:link w:val="Ttulo6C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Ttulo7">
    <w:name w:val="heading 7"/>
    <w:basedOn w:val="Normal"/>
    <w:next w:val="Normal"/>
    <w:link w:val="Ttulo7C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Ttulo8">
    <w:name w:val="heading 8"/>
    <w:basedOn w:val="Normal"/>
    <w:next w:val="Normal"/>
    <w:link w:val="Ttulo8C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Ttulo9">
    <w:name w:val="heading 9"/>
    <w:basedOn w:val="Normal"/>
    <w:next w:val="Normal"/>
    <w:link w:val="Ttulo9C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
      <w:caps/>
      <w:color w:val="2A2A2A" w:themeColor="text2"/>
      <w:sz w:val="90"/>
      <w:szCs w:val="32"/>
    </w:rPr>
  </w:style>
  <w:style w:type="character" w:customStyle="1" w:styleId="Ttulo2Car">
    <w:name w:val="Título 2 Car"/>
    <w:basedOn w:val="Fuentedeprrafopredeter"/>
    <w:link w:val="Ttulo2"/>
    <w:uiPriority w:val="9"/>
    <w:rPr>
      <w:rFonts w:asciiTheme="majorHAnsi" w:hAnsiTheme="majorHAnsi" w:cstheme="majorBidi"/>
      <w:b/>
      <w:caps/>
      <w:color w:val="2A2A2A" w:themeColor="text2"/>
      <w:sz w:val="28"/>
      <w:szCs w:val="26"/>
    </w:rPr>
  </w:style>
  <w:style w:type="paragraph" w:styleId="Listaconvietas">
    <w:name w:val="List Bullet"/>
    <w:basedOn w:val="Normal"/>
    <w:uiPriority w:val="12"/>
    <w:qFormat/>
    <w:pPr>
      <w:numPr>
        <w:numId w:val="7"/>
      </w:numPr>
      <w:spacing w:after="160"/>
    </w:pPr>
    <w:rPr>
      <w:i/>
      <w:szCs w:val="20"/>
    </w:rPr>
  </w:style>
  <w:style w:type="character" w:styleId="Textodelmarcadordeposicin">
    <w:name w:val="Placeholder Text"/>
    <w:basedOn w:val="Fuentedeprrafopredeter"/>
    <w:uiPriority w:val="99"/>
    <w:semiHidden/>
    <w:rPr>
      <w:color w:val="808080"/>
    </w:rPr>
  </w:style>
  <w:style w:type="paragraph" w:styleId="Cita">
    <w:name w:val="Quote"/>
    <w:basedOn w:val="Normal"/>
    <w:next w:val="Normal"/>
    <w:link w:val="CitaCar"/>
    <w:uiPriority w:val="10"/>
    <w:qFormat/>
    <w:pPr>
      <w:spacing w:before="320" w:after="320" w:line="264" w:lineRule="auto"/>
      <w:contextualSpacing/>
    </w:pPr>
    <w:rPr>
      <w:b/>
      <w:iCs/>
      <w:color w:val="F75952" w:themeColor="accent1"/>
      <w:sz w:val="54"/>
    </w:rPr>
  </w:style>
  <w:style w:type="character" w:customStyle="1" w:styleId="CitaCar">
    <w:name w:val="Cita Car"/>
    <w:basedOn w:val="Fuentedeprrafopredeter"/>
    <w:link w:val="Cita"/>
    <w:uiPriority w:val="10"/>
    <w:rPr>
      <w:b/>
      <w:iCs/>
      <w:color w:val="F75952" w:themeColor="accent1"/>
      <w:sz w:val="54"/>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semiHidden/>
    <w:rPr>
      <w:rFonts w:asciiTheme="majorHAnsi" w:eastAsiaTheme="majorEastAsia" w:hAnsiTheme="majorHAnsi" w:cstheme="majorBidi"/>
      <w:b/>
      <w:color w:val="F75952" w:themeColor="accen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i/>
      <w:iCs/>
      <w:color w:val="2A2A2A" w:themeColor="text2"/>
    </w:rPr>
  </w:style>
  <w:style w:type="character" w:customStyle="1" w:styleId="Ttulo5Car">
    <w:name w:val="Título 5 Car"/>
    <w:basedOn w:val="Fuentedeprrafopredeter"/>
    <w:link w:val="Ttulo5"/>
    <w:uiPriority w:val="9"/>
    <w:semiHidden/>
    <w:rPr>
      <w:rFonts w:asciiTheme="majorHAnsi" w:eastAsiaTheme="majorEastAsia" w:hAnsiTheme="majorHAnsi" w:cstheme="majorBidi"/>
      <w:b/>
      <w:i/>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caps/>
      <w:color w:val="2A2A2A" w:themeColor="text2"/>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iCs/>
      <w:color w:val="F75952" w:themeColor="accent1"/>
      <w:sz w:val="20"/>
    </w:rPr>
  </w:style>
  <w:style w:type="character" w:customStyle="1" w:styleId="Ttulo8Car">
    <w:name w:val="Título 8 Car"/>
    <w:basedOn w:val="Fuentedeprrafopredeter"/>
    <w:link w:val="Ttulo8"/>
    <w:uiPriority w:val="9"/>
    <w:semiHidden/>
    <w:rPr>
      <w:rFonts w:asciiTheme="majorHAnsi" w:eastAsiaTheme="majorEastAsia" w:hAnsiTheme="majorHAnsi" w:cstheme="majorBidi"/>
      <w:b/>
      <w:i/>
      <w:color w:val="2A2A2A" w:themeColor="text2"/>
      <w:sz w:val="20"/>
      <w:szCs w:val="21"/>
    </w:rPr>
  </w:style>
  <w:style w:type="paragraph" w:styleId="ndice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Ttulo9Car">
    <w:name w:val="Título 9 Car"/>
    <w:basedOn w:val="Fuentedeprrafopredeter"/>
    <w:link w:val="Ttulo9"/>
    <w:uiPriority w:val="9"/>
    <w:semiHidden/>
    <w:rPr>
      <w:rFonts w:asciiTheme="majorHAnsi" w:eastAsiaTheme="majorEastAsia" w:hAnsiTheme="majorHAnsi" w:cstheme="majorBidi"/>
      <w:b/>
      <w:i/>
      <w:iCs/>
      <w:sz w:val="20"/>
      <w:szCs w:val="21"/>
    </w:rPr>
  </w:style>
  <w:style w:type="character" w:styleId="nfasis">
    <w:name w:val="Emphasis"/>
    <w:basedOn w:val="Fuentedeprrafopredeter"/>
    <w:uiPriority w:val="10"/>
    <w:qFormat/>
    <w:rsid w:val="009B6CC6"/>
    <w:rPr>
      <w:b w:val="0"/>
      <w:i w:val="0"/>
      <w:iCs/>
      <w:color w:val="F75952" w:themeColor="accent1"/>
      <w:lang w:val="es-ES"/>
    </w:rPr>
  </w:style>
  <w:style w:type="paragraph" w:styleId="Citadestacada">
    <w:name w:val="Intense Quote"/>
    <w:basedOn w:val="Normal"/>
    <w:next w:val="Normal"/>
    <w:link w:val="CitadestacadaCar"/>
    <w:uiPriority w:val="30"/>
    <w:semiHidden/>
    <w:unhideWhenUsed/>
    <w:qFormat/>
    <w:pPr>
      <w:spacing w:before="320" w:after="320" w:line="264" w:lineRule="auto"/>
      <w:contextualSpacing/>
    </w:pPr>
    <w:rPr>
      <w:b/>
      <w:i/>
      <w:iCs/>
      <w:color w:val="F75952" w:themeColor="accent1"/>
      <w:sz w:val="54"/>
    </w:rPr>
  </w:style>
  <w:style w:type="character" w:customStyle="1" w:styleId="CitadestacadaCar">
    <w:name w:val="Cita destacada Car"/>
    <w:basedOn w:val="Fuentedeprrafopredeter"/>
    <w:link w:val="Citadestacada"/>
    <w:uiPriority w:val="30"/>
    <w:semiHidden/>
    <w:rPr>
      <w:b/>
      <w:i/>
      <w:iCs/>
      <w:color w:val="F75952" w:themeColor="accent1"/>
      <w:sz w:val="54"/>
    </w:rPr>
  </w:style>
  <w:style w:type="paragraph" w:styleId="Prrafodelista">
    <w:name w:val="List Paragraph"/>
    <w:basedOn w:val="Normal"/>
    <w:uiPriority w:val="34"/>
    <w:semiHidden/>
    <w:unhideWhenUsed/>
    <w:qFormat/>
    <w:pPr>
      <w:contextualSpacing/>
    </w:pPr>
    <w:rPr>
      <w:i/>
    </w:rPr>
  </w:style>
  <w:style w:type="paragraph" w:styleId="Descripcin">
    <w:name w:val="caption"/>
    <w:basedOn w:val="Normal"/>
    <w:next w:val="Normal"/>
    <w:uiPriority w:val="35"/>
    <w:semiHidden/>
    <w:unhideWhenUsed/>
    <w:qFormat/>
    <w:pPr>
      <w:spacing w:line="240" w:lineRule="auto"/>
    </w:pPr>
    <w:rPr>
      <w:i/>
      <w:iCs/>
      <w:sz w:val="20"/>
      <w:szCs w:val="18"/>
    </w:rPr>
  </w:style>
  <w:style w:type="paragraph" w:styleId="TtuloTDC">
    <w:name w:val="TOC Heading"/>
    <w:basedOn w:val="Ttulo1"/>
    <w:next w:val="Normal"/>
    <w:uiPriority w:val="38"/>
    <w:qFormat/>
    <w:pPr>
      <w:spacing w:after="1320"/>
      <w:outlineLvl w:val="9"/>
    </w:pPr>
  </w:style>
  <w:style w:type="paragraph" w:styleId="Piedepgina">
    <w:name w:val="footer"/>
    <w:basedOn w:val="Normal"/>
    <w:link w:val="PiedepginaCar"/>
    <w:uiPriority w:val="99"/>
    <w:unhideWhenUsed/>
    <w:qFormat/>
    <w:pPr>
      <w:spacing w:after="0" w:line="240" w:lineRule="auto"/>
    </w:pPr>
    <w:rPr>
      <w:b/>
      <w:color w:val="F75952" w:themeColor="accent1"/>
      <w:sz w:val="38"/>
      <w:szCs w:val="38"/>
    </w:rPr>
  </w:style>
  <w:style w:type="character" w:customStyle="1" w:styleId="PiedepginaCar">
    <w:name w:val="Pie de página Car"/>
    <w:basedOn w:val="Fuentedeprrafopredeter"/>
    <w:link w:val="Piedepgina"/>
    <w:uiPriority w:val="99"/>
    <w:rPr>
      <w:b/>
      <w:color w:val="F75952" w:themeColor="accent1"/>
      <w:sz w:val="38"/>
      <w:szCs w:val="38"/>
    </w:rPr>
  </w:style>
  <w:style w:type="paragraph" w:styleId="Textodeglobo">
    <w:name w:val="Balloon Text"/>
    <w:basedOn w:val="Normal"/>
    <w:link w:val="TextodegloboCar"/>
    <w:uiPriority w:val="99"/>
    <w:semiHidden/>
    <w:unhideWhenUse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rPr>
  </w:style>
  <w:style w:type="character" w:styleId="nfasisintenso">
    <w:name w:val="Intense Emphasis"/>
    <w:basedOn w:val="Fuentedeprrafopredeter"/>
    <w:uiPriority w:val="21"/>
    <w:semiHidden/>
    <w:unhideWhenUsed/>
    <w:qFormat/>
    <w:rPr>
      <w:b/>
      <w:i/>
      <w:iCs/>
      <w:caps/>
      <w:smallCaps w:val="0"/>
      <w:color w:val="F75952" w:themeColor="accent1"/>
    </w:rPr>
  </w:style>
  <w:style w:type="character" w:styleId="Referenciaintensa">
    <w:name w:val="Intense Reference"/>
    <w:basedOn w:val="Fuentedeprrafopredeter"/>
    <w:uiPriority w:val="32"/>
    <w:semiHidden/>
    <w:unhideWhenUsed/>
    <w:qFormat/>
    <w:rPr>
      <w:b/>
      <w:bCs/>
      <w:caps/>
      <w:smallCaps w:val="0"/>
      <w:color w:val="3E3E3E" w:themeColor="text2" w:themeTint="E6"/>
      <w:spacing w:val="0"/>
    </w:rPr>
  </w:style>
  <w:style w:type="character" w:styleId="Textoennegrita">
    <w:name w:val="Strong"/>
    <w:basedOn w:val="Fuentedeprrafopredeter"/>
    <w:uiPriority w:val="8"/>
    <w:semiHidden/>
    <w:unhideWhenUsed/>
    <w:qFormat/>
    <w:rPr>
      <w:b/>
      <w:bCs/>
      <w:color w:val="3E3E3E" w:themeColor="text2" w:themeTint="E6"/>
    </w:rPr>
  </w:style>
  <w:style w:type="character" w:styleId="nfasissutil">
    <w:name w:val="Subtle Emphasis"/>
    <w:basedOn w:val="Fuentedeprrafopredeter"/>
    <w:uiPriority w:val="19"/>
    <w:semiHidden/>
    <w:unhideWhenUsed/>
    <w:qFormat/>
    <w:rPr>
      <w:i/>
      <w:iCs/>
      <w:color w:val="5F5F5F" w:themeColor="text2" w:themeTint="BF"/>
    </w:rPr>
  </w:style>
  <w:style w:type="character" w:styleId="Referenciasutil">
    <w:name w:val="Subtle Reference"/>
    <w:basedOn w:val="Fuentedeprrafopredeter"/>
    <w:uiPriority w:val="31"/>
    <w:semiHidden/>
    <w:unhideWhenUsed/>
    <w:qFormat/>
    <w:rPr>
      <w:caps/>
      <w:smallCaps w:val="0"/>
      <w:color w:val="5F5F5F" w:themeColor="text2" w:themeTint="BF"/>
    </w:rPr>
  </w:style>
  <w:style w:type="character" w:styleId="Ttulodellibro">
    <w:name w:val="Book Title"/>
    <w:basedOn w:val="Fuentedeprrafopredeter"/>
    <w:uiPriority w:val="33"/>
    <w:semiHidden/>
    <w:unhideWhenUsed/>
    <w:qFormat/>
    <w:rPr>
      <w:b w:val="0"/>
      <w:bCs/>
      <w:i/>
      <w:iCs/>
      <w:color w:val="3E3E3E" w:themeColor="text2" w:themeTint="E6"/>
      <w:spacing w:val="0"/>
    </w:rPr>
  </w:style>
  <w:style w:type="paragraph" w:styleId="Ttulo">
    <w:name w:val="Title"/>
    <w:basedOn w:val="Normal"/>
    <w:next w:val="Subttulo"/>
    <w:link w:val="TtuloC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tuloCar">
    <w:name w:val="Título Car"/>
    <w:basedOn w:val="Fuentedeprrafopredeter"/>
    <w:link w:val="Ttulo"/>
    <w:uiPriority w:val="1"/>
    <w:rPr>
      <w:rFonts w:asciiTheme="majorHAnsi" w:eastAsiaTheme="majorEastAsia" w:hAnsiTheme="majorHAnsi" w:cstheme="majorBidi"/>
      <w:b/>
      <w:caps/>
      <w:color w:val="2A2A2A" w:themeColor="text2"/>
      <w:kern w:val="28"/>
      <w:sz w:val="100"/>
      <w:szCs w:val="56"/>
    </w:rPr>
  </w:style>
  <w:style w:type="paragraph" w:styleId="Subttulo">
    <w:name w:val="Subtitle"/>
    <w:basedOn w:val="Normal"/>
    <w:next w:val="Autor"/>
    <w:link w:val="SubttuloC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tuloCar">
    <w:name w:val="Subtítulo Car"/>
    <w:basedOn w:val="Fuentedeprrafopredeter"/>
    <w:link w:val="Subttulo"/>
    <w:uiPriority w:val="2"/>
    <w:rPr>
      <w:rFonts w:asciiTheme="majorHAnsi" w:eastAsiaTheme="minorEastAsia" w:hAnsiTheme="majorHAnsi"/>
      <w:b/>
      <w:color w:val="F75952" w:themeColor="accent1"/>
      <w:sz w:val="50"/>
      <w:szCs w:val="22"/>
    </w:rPr>
  </w:style>
  <w:style w:type="paragraph" w:styleId="TD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DC2">
    <w:name w:val="toc 2"/>
    <w:basedOn w:val="Normal"/>
    <w:next w:val="Normal"/>
    <w:autoRedefine/>
    <w:uiPriority w:val="39"/>
    <w:unhideWhenUsed/>
    <w:qFormat/>
    <w:rsid w:val="00336C8B"/>
    <w:pPr>
      <w:tabs>
        <w:tab w:val="right" w:leader="dot" w:pos="8630"/>
      </w:tabs>
      <w:spacing w:before="120" w:after="0" w:line="240" w:lineRule="auto"/>
      <w:jc w:val="both"/>
    </w:pPr>
    <w:rPr>
      <w:bCs/>
      <w:szCs w:val="20"/>
    </w:rPr>
  </w:style>
  <w:style w:type="table" w:customStyle="1" w:styleId="Generaltable">
    <w:name w:val="General table"/>
    <w:basedOn w:val="Tabla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dxa"/>
          <w:bottom w:w="360" w:type="dxa"/>
          <w:right w:w="0" w:type="dxa"/>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dxa"/>
          <w:bottom w:w="216" w:type="dxa"/>
          <w:right w:w="504" w:type="dxa"/>
        </w:tcMar>
      </w:tcPr>
    </w:tblStylePr>
    <w:tblStylePr w:type="band2Horz">
      <w:tblPr/>
      <w:tcPr>
        <w:tcMar>
          <w:top w:w="216" w:type="dxa"/>
          <w:left w:w="0" w:type="dxa"/>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or">
    <w:name w:val="Autor"/>
    <w:basedOn w:val="Normal"/>
    <w:uiPriority w:val="3"/>
    <w:qFormat/>
    <w:pPr>
      <w:spacing w:after="0"/>
    </w:pPr>
    <w:rPr>
      <w:b/>
      <w:color w:val="2A2A2A" w:themeColor="text2"/>
      <w:sz w:val="30"/>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Listaconnmeros">
    <w:name w:val="List Number"/>
    <w:basedOn w:val="Normal"/>
    <w:uiPriority w:val="13"/>
    <w:qFormat/>
    <w:pPr>
      <w:numPr>
        <w:numId w:val="16"/>
      </w:numPr>
    </w:pPr>
    <w:rPr>
      <w:i/>
    </w:rPr>
  </w:style>
  <w:style w:type="paragraph" w:customStyle="1" w:styleId="8E4EF384C4A1954F834FFE1A97007D1D">
    <w:name w:val="8E4EF384C4A1954F834FFE1A97007D1D"/>
    <w:rsid w:val="006F1C0F"/>
    <w:pPr>
      <w:spacing w:after="0" w:line="240" w:lineRule="auto"/>
    </w:pPr>
    <w:rPr>
      <w:rFonts w:eastAsiaTheme="minorEastAsia"/>
      <w:color w:val="auto"/>
      <w:lang w:val="es-ES" w:eastAsia="es-ES_tradnl"/>
    </w:rPr>
  </w:style>
  <w:style w:type="character" w:styleId="Nmerodepgina">
    <w:name w:val="page number"/>
    <w:basedOn w:val="Fuentedeprrafopredeter"/>
    <w:uiPriority w:val="99"/>
    <w:semiHidden/>
    <w:unhideWhenUsed/>
    <w:rsid w:val="006F1C0F"/>
  </w:style>
  <w:style w:type="character" w:styleId="Hipervnculo">
    <w:name w:val="Hyperlink"/>
    <w:basedOn w:val="Fuentedeprrafopredeter"/>
    <w:uiPriority w:val="99"/>
    <w:unhideWhenUsed/>
    <w:rsid w:val="00F33D5B"/>
    <w:rPr>
      <w:color w:val="B67AC3" w:themeColor="hyperlink"/>
      <w:u w:val="single"/>
    </w:rPr>
  </w:style>
  <w:style w:type="character" w:styleId="Mencinsinresolver">
    <w:name w:val="Unresolved Mention"/>
    <w:basedOn w:val="Fuentedeprrafopredeter"/>
    <w:uiPriority w:val="99"/>
    <w:semiHidden/>
    <w:unhideWhenUsed/>
    <w:rsid w:val="00F33D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988428">
      <w:bodyDiv w:val="1"/>
      <w:marLeft w:val="0"/>
      <w:marRight w:val="0"/>
      <w:marTop w:val="0"/>
      <w:marBottom w:val="0"/>
      <w:divBdr>
        <w:top w:val="none" w:sz="0" w:space="0" w:color="auto"/>
        <w:left w:val="none" w:sz="0" w:space="0" w:color="auto"/>
        <w:bottom w:val="none" w:sz="0" w:space="0" w:color="auto"/>
        <w:right w:val="none" w:sz="0" w:space="0" w:color="auto"/>
      </w:divBdr>
    </w:div>
    <w:div w:id="146022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rdi/Library/Containers/com.microsoft.Word/Data/Library/Application%20Support/Microsoft/Office/16.0/DTS/es-ES%7bCA0E6320-9C06-1F48-A1B5-C8B82130D5B1%7d/%7b63CF80A9-FC3C-FB4F-9E6B-1965C96A31F7%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DE96885B-1454-4DB1-8DBF-60DECF802227}">
  <ds:schemaRefs>
    <ds:schemaRef ds:uri="http://schemas.openxmlformats.org/officeDocument/2006/bibliography"/>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5.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{63CF80A9-FC3C-FB4F-9E6B-1965C96A31F7}tf10002071.dotx</Template>
  <TotalTime>400</TotalTime>
  <Pages>12</Pages>
  <Words>812</Words>
  <Characters>4468</Characters>
  <Application>Microsoft Office Word</Application>
  <DocSecurity>0</DocSecurity>
  <Lines>37</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JORDI BONET VALIENTE</cp:lastModifiedBy>
  <cp:revision>66</cp:revision>
  <cp:lastPrinted>2021-11-02T21:07:00Z</cp:lastPrinted>
  <dcterms:created xsi:type="dcterms:W3CDTF">2021-11-17T16:39:00Z</dcterms:created>
  <dcterms:modified xsi:type="dcterms:W3CDTF">2021-12-18T16:55:00Z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0x010100012E2E405031D74DB051ADDB3D34E572</vt:lpwstr>
  </property>
  <property fmtid="{D5CDD505-2E9C-101B-9397-08002B2CF9AE}" pid="3" name="_dlc_DocIdItemGuid">
    <vt:lpwstr>40c25c02-a5e0-48a4-913c-93e0d5121f72</vt:lpwstr>
  </property>
</Properties>
</file>